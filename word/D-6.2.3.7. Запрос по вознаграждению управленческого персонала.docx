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r>
        <w:fldChar w:fldCharType="begin"/>
      </w:r>
      <w:r>
        <w:instrText xml:space="preserve"> MACROBUTTON NoMacro [Имя Отчество]</w:instrText>
      </w:r>
      <w:r>
        <w:fldChar w:fldCharType="end"/>
      </w:r>
      <w:r>
        <w:t>!</w:t>
      </w:r>
      <w:proofErr w:type="gramEnd"/>
    </w:p>
    <w:p w:rsidR="006D1CB8" w:rsidRDefault="006D1CB8" w:rsidP="006D1CB8">
      <w:pPr>
        <w:rPr>
          <w:bCs/>
        </w:rPr>
      </w:pPr>
      <w:r>
        <w:rPr>
          <w:bCs/>
        </w:rPr>
        <w:t xml:space="preserve">В связи с проведением в </w:t>
      </w:r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r>
        <w:rPr>
          <w:bCs/>
        </w:rPr>
        <w:t xml:space="preserve"> аудиторской проверки финансово-хозяйственной деятельности и на основании требований </w:t>
      </w:r>
      <w:proofErr w:type="spellStart"/>
      <w:r>
        <w:rPr>
          <w:bCs/>
        </w:rPr>
        <w:t>пп</w:t>
      </w:r>
      <w:proofErr w:type="spellEnd"/>
      <w:r>
        <w:rPr>
          <w:bCs/>
        </w:rPr>
        <w:t xml:space="preserve">. 11,12 ПБУ 11/2008 «Информация о связанных сторонах» (далее - ПБУ 11/2008) (см. Приказ Минфина РФ от 29.04.2008 № 48н), просим сообщить нам информацию о вознаграждениях, выплаченных основному управленческому персоналу </w:t>
      </w:r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r>
        <w:rPr>
          <w:bCs/>
        </w:rPr>
        <w:t xml:space="preserve">в течение проверяемого и предшествовавшего ему периода.  </w:t>
      </w:r>
    </w:p>
    <w:p w:rsidR="006D1CB8" w:rsidRDefault="006D1CB8" w:rsidP="006D1CB8">
      <w:pPr>
        <w:rPr>
          <w:bCs/>
        </w:rPr>
      </w:pPr>
      <w:r>
        <w:rPr>
          <w:bCs/>
        </w:rPr>
        <w:t xml:space="preserve">В соответствии с требованиями </w:t>
      </w:r>
      <w:proofErr w:type="spellStart"/>
      <w:r>
        <w:rPr>
          <w:bCs/>
        </w:rPr>
        <w:t>пп</w:t>
      </w:r>
      <w:proofErr w:type="spellEnd"/>
      <w:r>
        <w:rPr>
          <w:bCs/>
        </w:rPr>
        <w:t xml:space="preserve">. 10 - 11 ПБУ 11/2008 в случае наличия операций со связанными сторонами, организация обязана раскрывать в отчетности информацию по связанным сторонам в разрезе групп связанных сторон, в </w:t>
      </w:r>
      <w:proofErr w:type="spellStart"/>
      <w:r>
        <w:rPr>
          <w:bCs/>
        </w:rPr>
        <w:t>т.ч</w:t>
      </w:r>
      <w:proofErr w:type="spellEnd"/>
      <w:r>
        <w:rPr>
          <w:bCs/>
        </w:rPr>
        <w:t>. по основному управленческому персоналу.</w:t>
      </w:r>
    </w:p>
    <w:p w:rsidR="006D1CB8" w:rsidRDefault="006D1CB8" w:rsidP="006D1CB8">
      <w:pPr>
        <w:rPr>
          <w:bCs/>
        </w:rPr>
      </w:pPr>
      <w:r>
        <w:rPr>
          <w:bCs/>
        </w:rPr>
        <w:t>В соответствии с п. 12 ПБУ 11/2008 информация о размерах вознаграждений, выплачиваемых основному управленческому персоналу, в совокупности и по каждому из следующих видов выплат, включает в себя информацию о:</w:t>
      </w:r>
    </w:p>
    <w:p w:rsidR="006D1CB8" w:rsidRPr="00B169BA" w:rsidRDefault="006D1CB8" w:rsidP="006D1CB8">
      <w:pPr>
        <w:pStyle w:val="a0"/>
      </w:pPr>
      <w:r w:rsidRPr="00B169BA">
        <w:t>краткосрочных вознаграждениях</w:t>
      </w:r>
      <w:r>
        <w:t xml:space="preserve">, </w:t>
      </w:r>
      <w:r w:rsidRPr="00B169BA">
        <w:t>т.е. суммах, подлежащих выплате в течение отчетного периода и 12 месяцев после отчетной даты (оплата труда за отчетный период, начисленные на нее налоги и иные обязательные платежи в соответствующие бюджеты и внебюджетные фонды, ежегодный оплачиваемый отпуск за работу в отчетном периоде, оплата организацией лечения, медицинского обслуживания, коммунальных услуг и т.п. платежи в пользу основного управленческого персонала);</w:t>
      </w:r>
    </w:p>
    <w:p w:rsidR="006D1CB8" w:rsidRPr="00B169BA" w:rsidRDefault="006D1CB8" w:rsidP="006D1CB8">
      <w:pPr>
        <w:pStyle w:val="a0"/>
      </w:pPr>
      <w:r w:rsidRPr="00B169BA">
        <w:t>долгосрочных вознаграждениях, т.е. суммах, подлежащих выплате по истечении 12 месяцев после отчетной даты;</w:t>
      </w:r>
    </w:p>
    <w:p w:rsidR="006D1CB8" w:rsidRPr="00B169BA" w:rsidRDefault="006D1CB8" w:rsidP="006D1CB8">
      <w:pPr>
        <w:pStyle w:val="a0"/>
      </w:pPr>
      <w:r w:rsidRPr="00B169BA">
        <w:t>вознаграждениях по окончании трудовой деятельности, под которыми имеются в виду платежи (взносы) организации, составляющей бухгалтерскую отчетность, по договорам добровольного страхования (договорам негосударственного пенсионного обеспечения), заключенным в пользу основного управленческого персонала со страховыми организациями (негосударственными пенсионными фондами), и иные платежи, обеспечивающие выплаты пенсий и другие социальные гарантии основному управленческому персоналу по окончании ими трудовой деятельности;</w:t>
      </w:r>
    </w:p>
    <w:p w:rsidR="006D1CB8" w:rsidRPr="00B169BA" w:rsidRDefault="006D1CB8" w:rsidP="006D1CB8">
      <w:pPr>
        <w:pStyle w:val="a0"/>
      </w:pPr>
      <w:r w:rsidRPr="00B169BA">
        <w:lastRenderedPageBreak/>
        <w:t>вознаграждениях в виде опционов эмитента, акций, паев, долей участия в уставном (складочном) капитале и выплатах на их основе;</w:t>
      </w:r>
    </w:p>
    <w:p w:rsidR="006D1CB8" w:rsidRPr="00B169BA" w:rsidRDefault="006D1CB8" w:rsidP="006D1CB8">
      <w:pPr>
        <w:pStyle w:val="a0"/>
      </w:pPr>
      <w:r w:rsidRPr="00B169BA">
        <w:t>иных долгосрочных вознаграждения.</w:t>
      </w:r>
    </w:p>
    <w:p w:rsidR="006D1CB8" w:rsidRDefault="006D1CB8" w:rsidP="006D1CB8">
      <w:pPr>
        <w:rPr>
          <w:bCs/>
        </w:rPr>
      </w:pPr>
      <w:r>
        <w:rPr>
          <w:bCs/>
        </w:rPr>
        <w:t>В соответствии с п.11 ПБУ 11/2008 под основным управленческим персоналом организации понимаются:</w:t>
      </w:r>
    </w:p>
    <w:p w:rsidR="006D1CB8" w:rsidRPr="00B169BA" w:rsidRDefault="006D1CB8" w:rsidP="006D1CB8">
      <w:pPr>
        <w:pStyle w:val="a0"/>
      </w:pPr>
      <w:r w:rsidRPr="00B169BA">
        <w:t xml:space="preserve">руководители (генеральный директор, иные лица, осуществляющие полномочия единоличного исполнительного органа организации), </w:t>
      </w:r>
    </w:p>
    <w:p w:rsidR="006D1CB8" w:rsidRPr="00B169BA" w:rsidRDefault="006D1CB8" w:rsidP="006D1CB8">
      <w:pPr>
        <w:pStyle w:val="a0"/>
      </w:pPr>
      <w:r w:rsidRPr="00B169BA">
        <w:t>их заместители,</w:t>
      </w:r>
    </w:p>
    <w:p w:rsidR="006D1CB8" w:rsidRPr="00B169BA" w:rsidRDefault="006D1CB8" w:rsidP="006D1CB8">
      <w:pPr>
        <w:pStyle w:val="a0"/>
      </w:pPr>
      <w:r w:rsidRPr="00B169BA">
        <w:t xml:space="preserve">члены коллегиального исполнительного органа, </w:t>
      </w:r>
    </w:p>
    <w:p w:rsidR="006D1CB8" w:rsidRPr="00B169BA" w:rsidRDefault="006D1CB8" w:rsidP="006D1CB8">
      <w:pPr>
        <w:pStyle w:val="a0"/>
      </w:pPr>
      <w:r w:rsidRPr="00B169BA">
        <w:t>члены совета директоров (наблюдательного совета) или иного коллегиального органа управления организации,</w:t>
      </w:r>
    </w:p>
    <w:p w:rsidR="006D1CB8" w:rsidRPr="00B169BA" w:rsidRDefault="006D1CB8" w:rsidP="006D1CB8">
      <w:pPr>
        <w:pStyle w:val="a0"/>
      </w:pPr>
      <w:r w:rsidRPr="00B169BA">
        <w:t>а также иные должностные лица, наделенные полномочиями и ответственностью в вопросах планирования, руководства и контроля над деятельностью организации</w:t>
      </w:r>
      <w:r>
        <w:t>.</w:t>
      </w:r>
    </w:p>
    <w:p w:rsidR="006D1CB8" w:rsidRDefault="006D1CB8" w:rsidP="006D1CB8">
      <w:pPr>
        <w:rPr>
          <w:bCs/>
        </w:rPr>
      </w:pPr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:rsidR="006D1CB8" w:rsidRDefault="006D1CB8" w:rsidP="006D1CB8">
      <w:pPr>
        <w:rPr>
          <w:bCs/>
        </w:rPr>
      </w:pPr>
      <w:r>
        <w:rPr>
          <w:bCs/>
        </w:rPr>
        <w:t>Ответ на наш запрос просим направлять на адрес:</w:t>
      </w:r>
    </w:p>
    <w:p w:rsidR="00C97481" w:rsidRDefault="00C97481" w:rsidP="00C97481">
      <w:r>
        <w:t>101990, г. Москва, ул. Мясницкая, 44/1, стр.2АБ. Аудиторская фирма «ФБК»</w:t>
      </w:r>
    </w:p>
    <w:p w:rsidR="006D1CB8" w:rsidRDefault="006D1CB8" w:rsidP="006D1CB8">
      <w:pPr>
        <w:rPr>
          <w:bCs/>
        </w:rPr>
      </w:pPr>
      <w:r>
        <w:rPr>
          <w:bCs/>
        </w:rPr>
        <w:t xml:space="preserve">Для (Фамилия И.О. руководителя </w:t>
      </w:r>
      <w:r>
        <w:t>задания по аудиту</w:t>
      </w:r>
      <w:r>
        <w:rPr>
          <w:bCs/>
        </w:rPr>
        <w:t>)</w:t>
      </w:r>
    </w:p>
    <w:p w:rsidR="006D1CB8" w:rsidRDefault="006D1CB8" w:rsidP="006D1CB8">
      <w:pPr>
        <w:rPr>
          <w:bCs/>
        </w:rPr>
      </w:pPr>
      <w:r>
        <w:rPr>
          <w:bCs/>
        </w:rPr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>
          <w:rPr>
            <w:bCs/>
          </w:rPr>
          <w:t>(495) 737-53-53</w:t>
        </w:r>
      </w:smartTag>
      <w:r>
        <w:rPr>
          <w:bCs/>
        </w:rPr>
        <w:t xml:space="preserve">. Факс </w:t>
      </w:r>
      <w:smartTag w:uri="urn:schemas-microsoft-com:office:smarttags" w:element="phone">
        <w:smartTagPr>
          <w:attr w:uri="urn:schemas-microsoft-com:office:office" w:name="ls" w:val="trans"/>
        </w:smartTagPr>
        <w:r>
          <w:rPr>
            <w:bCs/>
          </w:rPr>
          <w:t>(495) 737-53-47</w:t>
        </w:r>
      </w:smartTag>
    </w:p>
    <w:p w:rsidR="006D1CB8" w:rsidRDefault="006D1CB8" w:rsidP="006D1CB8"/>
    <w:p w:rsidR="006D1CB8" w:rsidRDefault="006D1CB8" w:rsidP="006D1CB8">
      <w:r>
        <w:rPr>
          <w:lang w:val="en-US"/>
        </w:rPr>
        <w:t>C</w:t>
      </w:r>
      <w:r>
        <w:t xml:space="preserve"> уважением, </w:t>
      </w:r>
    </w:p>
    <w:p w:rsidR="006D1CB8" w:rsidRDefault="006D1CB8" w:rsidP="006D1CB8"/>
    <w:p w:rsidR="006D1CB8" w:rsidRDefault="006D1CB8" w:rsidP="006D1CB8">
      <w:pPr>
        <w:pStyle w:val="aff6"/>
      </w:pPr>
      <w:r>
        <w:t xml:space="preserve">Руководитель задания по аудиту </w:t>
      </w:r>
    </w:p>
    <w:p w:rsidR="006D1CB8" w:rsidRDefault="006D1CB8" w:rsidP="006D1CB8">
      <w:pPr>
        <w:pStyle w:val="aff6"/>
      </w:pPr>
      <w:r>
        <w:fldChar w:fldCharType="begin"/>
      </w:r>
      <w:r>
        <w:instrText xml:space="preserve"> MACROBUTTON NoMacro [И.О. Фамилия]</w:instrText>
      </w:r>
      <w:r>
        <w:fldChar w:fldCharType="end"/>
      </w:r>
    </w:p>
    <w:p w:rsidR="006D1CB8" w:rsidRDefault="006D1CB8" w:rsidP="006D1CB8">
      <w:pPr>
        <w:pStyle w:val="aff6"/>
      </w:pPr>
    </w:p>
    <w:p w:rsidR="006D1CB8" w:rsidRDefault="006D1CB8" w:rsidP="0018091E"/>
    <w:sectPr w:rsidR="006D1CB8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291" w:rsidRDefault="00724291" w:rsidP="00403DA6">
      <w:pPr>
        <w:spacing w:after="0" w:line="240" w:lineRule="auto"/>
      </w:pPr>
      <w:r>
        <w:separator/>
      </w:r>
    </w:p>
  </w:endnote>
  <w:endnote w:type="continuationSeparator" w:id="0">
    <w:p w:rsidR="00724291" w:rsidRDefault="00724291" w:rsidP="00403DA6">
      <w:pPr>
        <w:spacing w:after="0" w:line="240" w:lineRule="auto"/>
      </w:pPr>
      <w:r>
        <w:continuationSeparator/>
      </w:r>
    </w:p>
  </w:endnote>
  <w:endnote w:type="continuationNotice" w:id="1">
    <w:p w:rsidR="00724291" w:rsidRPr="00F41932" w:rsidRDefault="00724291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301D01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291" w:rsidRDefault="00724291" w:rsidP="003B476E">
      <w:pPr>
        <w:spacing w:after="0" w:line="240" w:lineRule="auto"/>
      </w:pPr>
      <w:r>
        <w:separator/>
      </w:r>
    </w:p>
  </w:footnote>
  <w:footnote w:type="continuationSeparator" w:id="0">
    <w:p w:rsidR="00724291" w:rsidRDefault="00724291" w:rsidP="00403DA6">
      <w:pPr>
        <w:spacing w:after="0" w:line="240" w:lineRule="auto"/>
      </w:pPr>
      <w:r>
        <w:continuationSeparator/>
      </w:r>
    </w:p>
  </w:footnote>
  <w:footnote w:type="continuationNotice" w:id="1">
    <w:p w:rsidR="00724291" w:rsidRPr="00F41932" w:rsidRDefault="00724291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C97481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2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4C29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01D01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14DEC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1CB8"/>
    <w:rsid w:val="006D5321"/>
    <w:rsid w:val="006E7A5A"/>
    <w:rsid w:val="00701027"/>
    <w:rsid w:val="00712E75"/>
    <w:rsid w:val="00724291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40939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97481"/>
    <w:rsid w:val="00CA089E"/>
    <w:rsid w:val="00CB25D1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00A88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371F8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,"/>
  <w:listSeparator w:val=";"/>
  <w15:docId w15:val="{8700AD13-5EA4-4541-A886-5628C7A4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3.7%20&#1047;&#1072;&#1087;&#1088;&#1086;&#1089;%20&#1087;&#1086;%20&#1074;&#1086;&#1079;&#1085;&#1072;&#1075;&#1088;&#1072;&#1078;&#1076;&#1077;&#1085;&#1080;&#1102;%20&#1091;&#1087;&#1088;&#1072;&#1074;&#1083;&#1077;&#1085;&#1095;&#1077;&#1089;&#1082;&#1086;&#1084;&#1091;%20&#1087;&#1077;&#1088;&#1089;&#1086;&#1085;&#1072;&#1083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ED01-EC41-4702-A17F-58F69067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D-6.2.3.7 Запрос по вознаграждению управленческому персоналу.dotx</Template>
  <TotalTime>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2018-01-19T11:47:00Z</cp:lastPrinted>
  <dcterms:created xsi:type="dcterms:W3CDTF">2020-12-09T12:59:00Z</dcterms:created>
  <dcterms:modified xsi:type="dcterms:W3CDTF">2020-12-09T12:59:00Z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