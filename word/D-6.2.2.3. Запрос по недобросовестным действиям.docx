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1E" w:rsidRPr="00EA651A" w:rsidRDefault="0018091E" w:rsidP="0018091E">
      <w:pPr>
        <w:pStyle w:val="aff3"/>
      </w:pPr>
      <w:bookmarkStart w:id="0" w:name="_GoBack"/>
      <w:bookmarkEnd w:id="0"/>
      <w:r w:rsidRPr="00EA651A">
        <w:t>Исх. № _____ от «___» _________ 20___</w:t>
      </w:r>
    </w:p>
    <w:p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[Организация]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NoMacro [Должность получателя]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[И.О.Фамилия]</w:instrText>
      </w:r>
      <w:r w:rsidRPr="003724FE">
        <w:fldChar w:fldCharType="end"/>
      </w:r>
    </w:p>
    <w:p w:rsidR="0018091E" w:rsidRDefault="0018091E" w:rsidP="0018091E">
      <w:proofErr w:type="gramStart"/>
      <w:r>
        <w:t xml:space="preserve">Уважаемый </w:t>
      </w:r>
      <w:proofErr w:type="gramEnd"/>
      <w:r>
        <w:fldChar w:fldCharType="begin"/>
      </w:r>
      <w:r>
        <w:instrText xml:space="preserve"> MACROBUTTON NoMacro [Имя Отчество]</w:instrText>
      </w:r>
      <w:r>
        <w:fldChar w:fldCharType="end"/>
      </w:r>
      <w:proofErr w:type="gramStart"/>
      <w:r>
        <w:t>!</w:t>
      </w:r>
      <w:proofErr w:type="gramEnd"/>
    </w:p>
    <w:p w:rsidR="00571457" w:rsidRPr="002F2EA9" w:rsidRDefault="00571457" w:rsidP="00571457">
      <w:r w:rsidRPr="002F2EA9">
        <w:t xml:space="preserve">В связи с проведением </w:t>
      </w:r>
      <w:proofErr w:type="gramStart"/>
      <w:r w:rsidRPr="002F2EA9">
        <w:t xml:space="preserve">в </w:t>
      </w:r>
      <w:r>
        <w:fldChar w:fldCharType="begin"/>
      </w:r>
      <w:r>
        <w:instrText xml:space="preserve"> MACROBUTTON  AcceptAllChangesShown [сокращенное наименование проверяемой организации] </w:instrText>
      </w:r>
      <w:r>
        <w:fldChar w:fldCharType="end"/>
      </w:r>
      <w:r w:rsidRPr="002F2EA9">
        <w:t xml:space="preserve"> аудиторской</w:t>
      </w:r>
      <w:proofErr w:type="gramEnd"/>
      <w:r w:rsidRPr="002F2EA9">
        <w:t xml:space="preserve"> проверки финансово-хозяйственной деятельности и на основании требований </w:t>
      </w:r>
      <w:r w:rsidRPr="00E20DA7">
        <w:t>п.1</w:t>
      </w:r>
      <w:r>
        <w:t>7</w:t>
      </w:r>
      <w:r w:rsidRPr="00E20DA7">
        <w:t xml:space="preserve"> </w:t>
      </w:r>
      <w:r>
        <w:t>МСА 240</w:t>
      </w:r>
      <w:r w:rsidRPr="00E20DA7">
        <w:t xml:space="preserve"> «Обязанности аудитора </w:t>
      </w:r>
      <w:r>
        <w:t xml:space="preserve">в отношении </w:t>
      </w:r>
      <w:r w:rsidRPr="00E20DA7">
        <w:t xml:space="preserve">недобросовестных действий </w:t>
      </w:r>
      <w:r>
        <w:t xml:space="preserve">при проведении </w:t>
      </w:r>
      <w:r w:rsidRPr="00E20DA7">
        <w:t>аудита</w:t>
      </w:r>
      <w:r>
        <w:t xml:space="preserve"> финансовой отчетности</w:t>
      </w:r>
      <w:r w:rsidRPr="00E20DA7">
        <w:t>»</w:t>
      </w:r>
      <w:r w:rsidRPr="002F2EA9">
        <w:t xml:space="preserve"> просим сообщить:</w:t>
      </w:r>
    </w:p>
    <w:p w:rsidR="00571457" w:rsidRPr="002E492E" w:rsidRDefault="00571457" w:rsidP="00571457">
      <w:pPr>
        <w:pStyle w:val="a0"/>
      </w:pPr>
      <w:r w:rsidRPr="002E492E">
        <w:t>о Вашей оценке наличия рисков существенного искажения финансовой отчетности Вашей организации в результате недобросовестных действий;</w:t>
      </w:r>
    </w:p>
    <w:p w:rsidR="00571457" w:rsidRPr="002E492E" w:rsidRDefault="00571457" w:rsidP="00571457">
      <w:pPr>
        <w:pStyle w:val="a0"/>
      </w:pPr>
      <w:r w:rsidRPr="002E492E">
        <w:t>об известных Вам недобросовестных действиях, оказавших отрицательное влияние на Вашу организацию со стороны сотрудников Вашей организации, представителей руководства Вашей организации и иных лиц;</w:t>
      </w:r>
    </w:p>
    <w:p w:rsidR="00571457" w:rsidRPr="002E492E" w:rsidRDefault="00571457" w:rsidP="00571457">
      <w:pPr>
        <w:pStyle w:val="a0"/>
      </w:pPr>
      <w:r w:rsidRPr="002E492E">
        <w:t xml:space="preserve">об имеющихся у Вас подозрениях в совершении недобросовестных действий, возникших в результате соответствующего служебного расследования, проведенного до начала аудита; </w:t>
      </w:r>
    </w:p>
    <w:p w:rsidR="00571457" w:rsidRPr="002E492E" w:rsidRDefault="00571457" w:rsidP="00571457">
      <w:pPr>
        <w:pStyle w:val="a0"/>
      </w:pPr>
      <w:r w:rsidRPr="002E492E">
        <w:t>о наличии обвинений в недобросовестных действиях, или подозрений о возможных недобросовестных действиях, влияющих на финансовую отчетность Вашей организации, о которых Вас проинформировали сотрудники Вашей организации, бывшие сотрудники Вашей организации, представители регулирующих органов или иные лица.</w:t>
      </w:r>
    </w:p>
    <w:p w:rsidR="00571457" w:rsidRPr="002E492E" w:rsidRDefault="00571457" w:rsidP="00571457">
      <w:pPr>
        <w:pStyle w:val="a0"/>
      </w:pPr>
      <w:r w:rsidRPr="002E492E">
        <w:t>об отсутствии у Вас информации и подозрений о совершении недобросовестных действий, оказавших отрицательное влияние на Вашу организацию, сотрудниками Вашей организации, представителями руководства вашей организации и третьими лицами.</w:t>
      </w:r>
    </w:p>
    <w:p w:rsidR="00571457" w:rsidRPr="002F2EA9" w:rsidRDefault="00571457" w:rsidP="00571457">
      <w:r w:rsidRPr="002F2EA9">
        <w:t>В соответствии с п.1</w:t>
      </w:r>
      <w:r>
        <w:t>1</w:t>
      </w:r>
      <w:r w:rsidRPr="002F2EA9">
        <w:t xml:space="preserve"> вышеуказанного стандарта под недобросовестными действиями понимаются </w:t>
      </w:r>
      <w:r>
        <w:t>умышленные действия</w:t>
      </w:r>
      <w:r w:rsidRPr="002F2EA9">
        <w:t xml:space="preserve">, совершенные обманным путем одним или несколькими лицами из числа </w:t>
      </w:r>
      <w:r>
        <w:t>лиц, ответственных за корпоративное управление</w:t>
      </w:r>
      <w:r w:rsidRPr="002F2EA9">
        <w:t xml:space="preserve">, руководства, работников </w:t>
      </w:r>
      <w:proofErr w:type="spellStart"/>
      <w:r w:rsidRPr="002F2EA9">
        <w:t>аудируемого</w:t>
      </w:r>
      <w:proofErr w:type="spellEnd"/>
      <w:r w:rsidRPr="002F2EA9">
        <w:t xml:space="preserve"> лица и (или) иными лицами для </w:t>
      </w:r>
      <w:r>
        <w:t>получения неправомерных или незаконных преимуществ</w:t>
      </w:r>
      <w:r w:rsidRPr="002F2EA9">
        <w:t>.</w:t>
      </w:r>
    </w:p>
    <w:p w:rsidR="00571457" w:rsidRPr="002F2EA9" w:rsidRDefault="00571457" w:rsidP="00571457">
      <w:r w:rsidRPr="002F2EA9">
        <w:t>Также просим Вас сообщить сведения по прилагаемому перечню вопросов.</w:t>
      </w:r>
    </w:p>
    <w:p w:rsidR="00571457" w:rsidRPr="002F2EA9" w:rsidRDefault="00571457" w:rsidP="00571457">
      <w:r w:rsidRPr="002F2EA9">
        <w:lastRenderedPageBreak/>
        <w:t>Ответы просим предоставить за подписью руководителя организации и главного бухгалтера и с указанием даты составления ответа.</w:t>
      </w:r>
    </w:p>
    <w:p w:rsidR="00571457" w:rsidRPr="002F2EA9" w:rsidRDefault="00571457" w:rsidP="00571457">
      <w:r w:rsidRPr="002F2EA9">
        <w:t>Ответ на наш запрос просим направлять на адрес:</w:t>
      </w:r>
    </w:p>
    <w:p w:rsidR="001714A0" w:rsidRDefault="001714A0" w:rsidP="001714A0">
      <w:r>
        <w:t>101990, г. Москва, ул. Мясницкая, 44/1, стр.2АБ. Аудиторская фирма «ФБК»</w:t>
      </w:r>
    </w:p>
    <w:p w:rsidR="00571457" w:rsidRPr="002F2EA9" w:rsidRDefault="00571457" w:rsidP="00571457">
      <w:r w:rsidRPr="002F2EA9">
        <w:t xml:space="preserve">Для (Фамилия И.О. руководителя </w:t>
      </w:r>
      <w:r>
        <w:t>задания по аудиту</w:t>
      </w:r>
      <w:r w:rsidRPr="002F2EA9">
        <w:t>)</w:t>
      </w:r>
    </w:p>
    <w:p w:rsidR="00571457" w:rsidRPr="00777710" w:rsidRDefault="00571457" w:rsidP="00571457">
      <w:r w:rsidRPr="00777710">
        <w:t>Тел.: (495) 737-53-53. Факс (495) 737-53-47</w:t>
      </w:r>
    </w:p>
    <w:p w:rsidR="00571457" w:rsidRPr="00293BFA" w:rsidRDefault="00571457" w:rsidP="00571457"/>
    <w:p w:rsidR="00571457" w:rsidRPr="00293BFA" w:rsidRDefault="00571457" w:rsidP="00571457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:rsidR="00571457" w:rsidRPr="00293BFA" w:rsidRDefault="00571457" w:rsidP="00571457"/>
    <w:p w:rsidR="00571457" w:rsidRDefault="00571457" w:rsidP="00571457">
      <w:pPr>
        <w:pStyle w:val="aff6"/>
      </w:pPr>
      <w:r>
        <w:t xml:space="preserve">Руководитель задания по аудиту </w:t>
      </w:r>
    </w:p>
    <w:p w:rsidR="00571457" w:rsidRDefault="00571457" w:rsidP="00571457">
      <w:pPr>
        <w:pStyle w:val="aff6"/>
        <w:rPr>
          <w:lang w:val="en-US"/>
        </w:rPr>
      </w:pPr>
      <w:r w:rsidRPr="00EE1ABD">
        <w:fldChar w:fldCharType="begin"/>
      </w:r>
      <w:r w:rsidRPr="00EE1ABD">
        <w:instrText xml:space="preserve"> MACROBUTTON NoMacro [И.О. Фамилия]</w:instrText>
      </w:r>
      <w:r w:rsidRPr="00EE1ABD">
        <w:fldChar w:fldCharType="end"/>
      </w:r>
    </w:p>
    <w:tbl>
      <w:tblPr>
        <w:tblStyle w:val="afffa"/>
        <w:tblW w:w="4994" w:type="pct"/>
        <w:tblLook w:val="07A0" w:firstRow="1" w:lastRow="0" w:firstColumn="1" w:lastColumn="1" w:noHBand="1" w:noVBand="1"/>
      </w:tblPr>
      <w:tblGrid>
        <w:gridCol w:w="6912"/>
        <w:gridCol w:w="1702"/>
      </w:tblGrid>
      <w:tr w:rsidR="00571457" w:rsidRPr="00BE244E" w:rsidTr="00094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tblHeader/>
        </w:trPr>
        <w:tc>
          <w:tcPr>
            <w:tcW w:w="4012" w:type="pct"/>
          </w:tcPr>
          <w:p w:rsidR="00571457" w:rsidRPr="00BE244E" w:rsidRDefault="00571457" w:rsidP="000949AB">
            <w:pPr>
              <w:pStyle w:val="affc"/>
            </w:pPr>
            <w:r w:rsidRPr="00BE244E">
              <w:t>Запрашиваемая информация</w:t>
            </w:r>
          </w:p>
        </w:tc>
        <w:tc>
          <w:tcPr>
            <w:tcW w:w="988" w:type="pct"/>
          </w:tcPr>
          <w:p w:rsidR="00571457" w:rsidRDefault="00571457" w:rsidP="000949AB">
            <w:pPr>
              <w:pStyle w:val="affc"/>
            </w:pPr>
            <w:r w:rsidRPr="00BE244E">
              <w:t>Ответ</w:t>
            </w:r>
            <w:r>
              <w:t xml:space="preserve">: </w:t>
            </w:r>
          </w:p>
          <w:p w:rsidR="00571457" w:rsidRPr="00BE244E" w:rsidRDefault="00571457" w:rsidP="000949AB">
            <w:pPr>
              <w:pStyle w:val="affc"/>
              <w:rPr>
                <w:b w:val="0"/>
              </w:rPr>
            </w:pPr>
            <w:r>
              <w:t>Да / Нет</w:t>
            </w:r>
          </w:p>
        </w:tc>
      </w:tr>
      <w:tr w:rsidR="00571457" w:rsidRPr="002F2EA9" w:rsidTr="000949AB">
        <w:trPr>
          <w:trHeight w:val="20"/>
        </w:trPr>
        <w:tc>
          <w:tcPr>
            <w:tcW w:w="4012" w:type="pct"/>
          </w:tcPr>
          <w:p w:rsidR="00571457" w:rsidRPr="002F2EA9" w:rsidRDefault="00571457" w:rsidP="000949AB">
            <w:pPr>
              <w:pStyle w:val="affb"/>
            </w:pPr>
            <w:r w:rsidRPr="002F2EA9">
              <w:t xml:space="preserve">Осуществляется ли в </w:t>
            </w:r>
            <w:r>
              <w:t>В</w:t>
            </w:r>
            <w:r w:rsidRPr="002F2EA9">
              <w:t>ашей организации регулярное информирование представителей собственников о выявленных случаях недобросовестных действий, повлиявших или могущих повлиять на деятельность организации? Если да, то укажите регламент такого информирования.</w:t>
            </w:r>
          </w:p>
        </w:tc>
        <w:tc>
          <w:tcPr>
            <w:tcW w:w="988" w:type="pct"/>
          </w:tcPr>
          <w:p w:rsidR="00571457" w:rsidRPr="002F2EA9" w:rsidRDefault="00571457" w:rsidP="000949AB">
            <w:pPr>
              <w:pStyle w:val="affb"/>
            </w:pPr>
          </w:p>
        </w:tc>
      </w:tr>
      <w:tr w:rsidR="00571457" w:rsidRPr="00BE244E" w:rsidTr="000949AB">
        <w:trPr>
          <w:trHeight w:val="20"/>
        </w:trPr>
        <w:tc>
          <w:tcPr>
            <w:tcW w:w="4012" w:type="pct"/>
          </w:tcPr>
          <w:p w:rsidR="00571457" w:rsidRPr="002F2EA9" w:rsidRDefault="00571457" w:rsidP="000949AB">
            <w:pPr>
              <w:pStyle w:val="affb"/>
            </w:pPr>
            <w:r w:rsidRPr="002F2EA9">
              <w:t xml:space="preserve">Имели ли место в </w:t>
            </w:r>
            <w:r>
              <w:t>В</w:t>
            </w:r>
            <w:r w:rsidRPr="002F2EA9">
              <w:t xml:space="preserve">ашей организации в </w:t>
            </w:r>
            <w:proofErr w:type="spellStart"/>
            <w:r w:rsidRPr="002F2EA9">
              <w:t>аудируемом</w:t>
            </w:r>
            <w:proofErr w:type="spellEnd"/>
            <w:r w:rsidRPr="002F2EA9">
              <w:t xml:space="preserve"> периоде факты хищения имущества? Если да, то укажите, какие меры были приняты по данным фактам</w:t>
            </w:r>
          </w:p>
        </w:tc>
        <w:tc>
          <w:tcPr>
            <w:tcW w:w="988" w:type="pct"/>
          </w:tcPr>
          <w:p w:rsidR="00571457" w:rsidRPr="002F2EA9" w:rsidRDefault="00571457" w:rsidP="000949AB">
            <w:pPr>
              <w:pStyle w:val="affb"/>
            </w:pPr>
          </w:p>
        </w:tc>
      </w:tr>
      <w:tr w:rsidR="00571457" w:rsidRPr="002F2EA9" w:rsidTr="000949AB">
        <w:trPr>
          <w:trHeight w:val="20"/>
        </w:trPr>
        <w:tc>
          <w:tcPr>
            <w:tcW w:w="4012" w:type="pct"/>
          </w:tcPr>
          <w:p w:rsidR="00571457" w:rsidRPr="002F2EA9" w:rsidRDefault="00571457" w:rsidP="000949AB">
            <w:pPr>
              <w:pStyle w:val="affb"/>
            </w:pPr>
            <w:r w:rsidRPr="002F2EA9">
              <w:t xml:space="preserve">Имели ли место в </w:t>
            </w:r>
            <w:proofErr w:type="spellStart"/>
            <w:r w:rsidRPr="002F2EA9">
              <w:t>аудируемом</w:t>
            </w:r>
            <w:proofErr w:type="spellEnd"/>
            <w:r w:rsidRPr="002F2EA9">
              <w:t xml:space="preserve"> периоде конфликтные ситуации в отношении миноритарных акционеров? Если да, то </w:t>
            </w:r>
            <w:proofErr w:type="gramStart"/>
            <w:r w:rsidRPr="002F2EA9">
              <w:t>укажите,  какие</w:t>
            </w:r>
            <w:proofErr w:type="gramEnd"/>
            <w:r w:rsidRPr="002F2EA9">
              <w:t>.</w:t>
            </w:r>
          </w:p>
        </w:tc>
        <w:tc>
          <w:tcPr>
            <w:tcW w:w="988" w:type="pct"/>
          </w:tcPr>
          <w:p w:rsidR="00571457" w:rsidRPr="002F2EA9" w:rsidRDefault="00571457" w:rsidP="000949AB">
            <w:pPr>
              <w:pStyle w:val="affb"/>
            </w:pPr>
          </w:p>
        </w:tc>
      </w:tr>
      <w:tr w:rsidR="00571457" w:rsidRPr="00BE244E" w:rsidTr="000949AB">
        <w:trPr>
          <w:trHeight w:val="20"/>
        </w:trPr>
        <w:tc>
          <w:tcPr>
            <w:tcW w:w="4012" w:type="pct"/>
          </w:tcPr>
          <w:p w:rsidR="00571457" w:rsidRPr="002F2EA9" w:rsidRDefault="00571457" w:rsidP="000949AB">
            <w:pPr>
              <w:pStyle w:val="affb"/>
            </w:pPr>
            <w:r w:rsidRPr="002F2EA9">
              <w:t xml:space="preserve">Осуществляется ли в </w:t>
            </w:r>
            <w:r>
              <w:t>В</w:t>
            </w:r>
            <w:r w:rsidRPr="002F2EA9">
              <w:t xml:space="preserve">ашей организации контроль за процессом выявления рисков и предотвращения недобросовестных действий?  Если да, </w:t>
            </w:r>
            <w:proofErr w:type="gramStart"/>
            <w:r w:rsidRPr="002F2EA9">
              <w:t>то  дайте</w:t>
            </w:r>
            <w:proofErr w:type="gramEnd"/>
            <w:r w:rsidRPr="002F2EA9">
              <w:t xml:space="preserve"> характеристику мероприятий по  осуществлению внутреннего контроля, введенного руководством для снижения рисков недобросовестных действий.</w:t>
            </w:r>
          </w:p>
        </w:tc>
        <w:tc>
          <w:tcPr>
            <w:tcW w:w="988" w:type="pct"/>
          </w:tcPr>
          <w:p w:rsidR="00571457" w:rsidRPr="002F2EA9" w:rsidRDefault="00571457" w:rsidP="000949AB">
            <w:pPr>
              <w:pStyle w:val="affb"/>
            </w:pPr>
          </w:p>
        </w:tc>
      </w:tr>
      <w:tr w:rsidR="00571457" w:rsidRPr="00BE244E" w:rsidTr="000949AB">
        <w:trPr>
          <w:trHeight w:val="20"/>
        </w:trPr>
        <w:tc>
          <w:tcPr>
            <w:tcW w:w="4012" w:type="pct"/>
          </w:tcPr>
          <w:p w:rsidR="00571457" w:rsidRPr="002F2EA9" w:rsidRDefault="00571457" w:rsidP="000949AB">
            <w:pPr>
              <w:pStyle w:val="affb"/>
            </w:pPr>
            <w:r w:rsidRPr="002F2EA9">
              <w:t xml:space="preserve">Имела ли место в </w:t>
            </w:r>
            <w:proofErr w:type="spellStart"/>
            <w:r w:rsidRPr="002F2EA9">
              <w:t>аудируемом</w:t>
            </w:r>
            <w:proofErr w:type="spellEnd"/>
            <w:r w:rsidRPr="002F2EA9">
              <w:t xml:space="preserve"> периоде нехватка ключевого персонала в финансовых и бухгалтерских службах? Если да, то укажите должности и продолжительность периода отсутствия ключевого </w:t>
            </w:r>
            <w:proofErr w:type="gramStart"/>
            <w:r w:rsidRPr="002F2EA9">
              <w:t xml:space="preserve">персонала.  </w:t>
            </w:r>
            <w:proofErr w:type="gramEnd"/>
          </w:p>
        </w:tc>
        <w:tc>
          <w:tcPr>
            <w:tcW w:w="988" w:type="pct"/>
          </w:tcPr>
          <w:p w:rsidR="00571457" w:rsidRPr="002F2EA9" w:rsidRDefault="00571457" w:rsidP="000949AB">
            <w:pPr>
              <w:pStyle w:val="affb"/>
            </w:pPr>
          </w:p>
        </w:tc>
      </w:tr>
      <w:tr w:rsidR="00571457" w:rsidRPr="002F2EA9" w:rsidTr="000949AB">
        <w:trPr>
          <w:trHeight w:val="20"/>
        </w:trPr>
        <w:tc>
          <w:tcPr>
            <w:tcW w:w="4012" w:type="pct"/>
          </w:tcPr>
          <w:p w:rsidR="00571457" w:rsidRPr="002F2EA9" w:rsidRDefault="00571457" w:rsidP="000949AB">
            <w:pPr>
              <w:pStyle w:val="affb"/>
            </w:pPr>
            <w:r w:rsidRPr="002F2EA9">
              <w:t xml:space="preserve">Имела ли место в </w:t>
            </w:r>
            <w:proofErr w:type="spellStart"/>
            <w:r w:rsidRPr="002F2EA9">
              <w:t>аудируемом</w:t>
            </w:r>
            <w:proofErr w:type="spellEnd"/>
            <w:r w:rsidRPr="002F2EA9">
              <w:t xml:space="preserve"> периоде смена ключевых фигур в управленческом персонале? Если да, то укажите, какие изменения имели место.</w:t>
            </w:r>
          </w:p>
        </w:tc>
        <w:tc>
          <w:tcPr>
            <w:tcW w:w="988" w:type="pct"/>
          </w:tcPr>
          <w:p w:rsidR="00571457" w:rsidRPr="002F2EA9" w:rsidRDefault="00571457" w:rsidP="000949AB">
            <w:pPr>
              <w:pStyle w:val="affb"/>
            </w:pPr>
          </w:p>
        </w:tc>
      </w:tr>
    </w:tbl>
    <w:p w:rsidR="00571457" w:rsidRDefault="00571457" w:rsidP="00571457"/>
    <w:p w:rsidR="00571457" w:rsidRDefault="00571457" w:rsidP="00571457"/>
    <w:p w:rsidR="00571457" w:rsidRDefault="00571457" w:rsidP="0018091E"/>
    <w:sectPr w:rsidR="00571457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FBB" w:rsidRDefault="004C4FBB" w:rsidP="00403DA6">
      <w:pPr>
        <w:spacing w:after="0" w:line="240" w:lineRule="auto"/>
      </w:pPr>
      <w:r>
        <w:separator/>
      </w:r>
    </w:p>
  </w:endnote>
  <w:endnote w:type="continuationSeparator" w:id="0">
    <w:p w:rsidR="004C4FBB" w:rsidRDefault="004C4FBB" w:rsidP="00403DA6">
      <w:pPr>
        <w:spacing w:after="0" w:line="240" w:lineRule="auto"/>
      </w:pPr>
      <w:r>
        <w:continuationSeparator/>
      </w:r>
    </w:p>
  </w:endnote>
  <w:endnote w:type="continuationNotice" w:id="1">
    <w:p w:rsidR="004C4FBB" w:rsidRPr="00F41932" w:rsidRDefault="004C4FBB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EE7206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FBB" w:rsidRDefault="004C4FBB" w:rsidP="003B476E">
      <w:pPr>
        <w:spacing w:after="0" w:line="240" w:lineRule="auto"/>
      </w:pPr>
      <w:r>
        <w:separator/>
      </w:r>
    </w:p>
  </w:footnote>
  <w:footnote w:type="continuationSeparator" w:id="0">
    <w:p w:rsidR="004C4FBB" w:rsidRDefault="004C4FBB" w:rsidP="00403DA6">
      <w:pPr>
        <w:spacing w:after="0" w:line="240" w:lineRule="auto"/>
      </w:pPr>
      <w:r>
        <w:continuationSeparator/>
      </w:r>
    </w:p>
  </w:footnote>
  <w:footnote w:type="continuationNotice" w:id="1">
    <w:p w:rsidR="004C4FBB" w:rsidRPr="00F41932" w:rsidRDefault="004C4FBB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:rsidTr="007C02D6">
      <w:trPr>
        <w:trHeight w:val="952"/>
      </w:trPr>
      <w:tc>
        <w:tcPr>
          <w:tcW w:w="9183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p w:rsidR="007C02D6" w:rsidRDefault="007C02D6" w:rsidP="007C02D6">
    <w:pPr>
      <w:pStyle w:val="ad"/>
      <w:rPr>
        <w:sz w:val="2"/>
        <w:szCs w:val="2"/>
      </w:rPr>
    </w:pPr>
  </w:p>
  <w:p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:rsidTr="007C02D6">
      <w:trPr>
        <w:trHeight w:val="936"/>
      </w:trPr>
      <w:tc>
        <w:tcPr>
          <w:tcW w:w="9200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:rsidTr="007C02D6">
      <w:trPr>
        <w:trHeight w:val="777"/>
      </w:trPr>
      <w:tc>
        <w:tcPr>
          <w:tcW w:w="8405" w:type="dxa"/>
        </w:tcPr>
        <w:p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:rsidTr="007C02D6">
      <w:trPr>
        <w:trHeight w:val="2268"/>
      </w:trPr>
      <w:tc>
        <w:tcPr>
          <w:tcW w:w="8405" w:type="dxa"/>
          <w:hideMark/>
        </w:tcPr>
        <w:p w:rsidR="007C02D6" w:rsidRDefault="007C02D6" w:rsidP="007C02D6">
          <w:pPr>
            <w:pStyle w:val="affff"/>
          </w:pPr>
          <w:r>
            <w:t>ФБК</w:t>
          </w:r>
        </w:p>
        <w:p w:rsidR="007C02D6" w:rsidRDefault="001714A0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@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</w:p>
      </w:tc>
    </w:tr>
  </w:tbl>
  <w:p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75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714A0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3722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4FBB"/>
    <w:rsid w:val="004C7E7B"/>
    <w:rsid w:val="004D1863"/>
    <w:rsid w:val="004D6F42"/>
    <w:rsid w:val="004E600E"/>
    <w:rsid w:val="005078FD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1457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C7F75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14C8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3260"/>
    <w:rsid w:val="00956C8A"/>
    <w:rsid w:val="009709F8"/>
    <w:rsid w:val="00972924"/>
    <w:rsid w:val="00972960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E7206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F395CE-738B-4D56-BA46-40E83BAD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Название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6.2.2.3%20&#1047;&#1072;&#1087;&#1088;&#1086;&#1089;%20&#1087;&#1086;%20&#1085;&#1077;&#1076;&#1086;&#1073;&#1088;&#1086;&#1089;&#1086;&#1074;&#1077;&#1089;&#1090;&#1085;&#1099;&#1084;%20&#1076;&#1077;&#1081;&#1089;&#1090;&#1074;&#1080;&#1103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98995-902B-417A-B18E-F9E38AA8A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D-6.2.2.3 Запрос по недобросовестным действиям.dotx</Template>
  <TotalTime>0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Lamkova Alena</cp:lastModifiedBy>
  <cp:revision>2</cp:revision>
  <cp:lastPrinted>2018-01-19T11:47:00Z</cp:lastPrinted>
  <dcterms:created xsi:type="dcterms:W3CDTF">2020-12-09T13:03:00Z</dcterms:created>
  <dcterms:modified xsi:type="dcterms:W3CDTF">2020-12-09T13:03:00Z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