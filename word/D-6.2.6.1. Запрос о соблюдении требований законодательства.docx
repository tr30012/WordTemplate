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E71A5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E71A5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E71A5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 w:rsidR="001E71A5">
        <w:fldChar w:fldCharType="begin"/>
      </w:r>
      <w:r>
        <w:instrText xml:space="preserve"> MACROBUTTON NoMacro [Имя Отчество]</w:instrText>
      </w:r>
      <w:r w:rsidR="001E71A5">
        <w:fldChar w:fldCharType="end"/>
      </w:r>
      <w:r>
        <w:t>!</w:t>
      </w:r>
      <w:proofErr w:type="gramEnd"/>
    </w:p>
    <w:p w:rsidR="00223109" w:rsidRPr="00CD595A" w:rsidRDefault="00223109" w:rsidP="00223109">
      <w:r w:rsidRPr="00CD595A">
        <w:t xml:space="preserve">В связи с проведением </w:t>
      </w:r>
      <w:proofErr w:type="gramStart"/>
      <w:r w:rsidRPr="00CD595A">
        <w:t xml:space="preserve">в </w:t>
      </w:r>
      <w:r w:rsidR="001E71A5"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 w:rsidR="001E71A5">
        <w:fldChar w:fldCharType="end"/>
      </w:r>
      <w:r w:rsidRPr="00CD595A">
        <w:t xml:space="preserve"> аудиторской</w:t>
      </w:r>
      <w:proofErr w:type="gramEnd"/>
      <w:r w:rsidRPr="00CD595A">
        <w:t xml:space="preserve"> проверки финансово-хозяйственной деятельности и на основании требований </w:t>
      </w:r>
      <w:r w:rsidRPr="00E20DA7">
        <w:t>п.</w:t>
      </w:r>
      <w:r w:rsidR="00D866D7" w:rsidRPr="00E20DA7">
        <w:t>1</w:t>
      </w:r>
      <w:r w:rsidR="00D866D7">
        <w:t>5</w:t>
      </w:r>
      <w:r w:rsidR="00D866D7" w:rsidRPr="00E20DA7">
        <w:t xml:space="preserve"> </w:t>
      </w:r>
      <w:r>
        <w:t xml:space="preserve">МСА </w:t>
      </w:r>
      <w:r w:rsidRPr="00E20DA7">
        <w:t>250</w:t>
      </w:r>
      <w:r w:rsidR="00D866D7">
        <w:t xml:space="preserve"> (пересмотренного)</w:t>
      </w:r>
      <w:r w:rsidRPr="00E20DA7">
        <w:t xml:space="preserve"> «</w:t>
      </w:r>
      <w:r>
        <w:t>Рассмотрение законов и нормативных актов в ходе аудита финансовой отчетности</w:t>
      </w:r>
      <w:r w:rsidRPr="00E20DA7">
        <w:t>»</w:t>
      </w:r>
      <w:r w:rsidRPr="00CD595A">
        <w:t xml:space="preserve"> просим Вас сообщить нам:</w:t>
      </w:r>
    </w:p>
    <w:p w:rsidR="00223109" w:rsidRPr="00CD595A" w:rsidRDefault="00223109" w:rsidP="00223109">
      <w:pPr>
        <w:pStyle w:val="a0"/>
      </w:pPr>
      <w:r w:rsidRPr="00CD595A">
        <w:t>перечень нормативно-правовых актов, регулирующих финансово-хозяйственную деятельность Вашей организации (за исключением ГК РФ, НК РФ, ТК РФ, КоАП РФ, ФЗ № 402-ФЗ, ПБУ и других аналогичных актов общего характера);</w:t>
      </w:r>
    </w:p>
    <w:p w:rsidR="00223109" w:rsidRPr="00CD595A" w:rsidRDefault="00223109" w:rsidP="00223109">
      <w:pPr>
        <w:pStyle w:val="a0"/>
      </w:pPr>
      <w:r w:rsidRPr="00CD595A">
        <w:t>о разработанных в Вашей организации процедурах, направленных на соблюдение руководством и сотрудниками Вашей организации нормативных правовых актов Российской Федерации;</w:t>
      </w:r>
    </w:p>
    <w:p w:rsidR="00223109" w:rsidRPr="00CD595A" w:rsidRDefault="00223109" w:rsidP="00223109">
      <w:pPr>
        <w:pStyle w:val="a0"/>
      </w:pPr>
      <w:r w:rsidRPr="00CD595A">
        <w:t xml:space="preserve">о наличии ведущихся в отношении </w:t>
      </w:r>
      <w:r>
        <w:t>В</w:t>
      </w:r>
      <w:r w:rsidRPr="00CD595A">
        <w:t>ашей организации судебных разбирательств или предъявленных санкций</w:t>
      </w:r>
      <w:r>
        <w:t xml:space="preserve"> с оценкой вероятности исхода разбирательств в пользу Вашей организации</w:t>
      </w:r>
      <w:r w:rsidRPr="00CD595A">
        <w:t>.</w:t>
      </w:r>
    </w:p>
    <w:p w:rsidR="00223109" w:rsidRPr="00CD595A" w:rsidRDefault="00223109" w:rsidP="00223109">
      <w:r w:rsidRPr="00CD595A">
        <w:t>Указанную информацию просим предоставить за отчетный/предыдущий период.</w:t>
      </w:r>
    </w:p>
    <w:p w:rsidR="00223109" w:rsidRPr="006A2AE1" w:rsidRDefault="00223109" w:rsidP="00223109">
      <w:r w:rsidRPr="00CD595A"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223109" w:rsidRPr="00E20DA7" w:rsidRDefault="00223109" w:rsidP="00223109">
      <w:r w:rsidRPr="00E20DA7">
        <w:t>Ответ на наш запрос просим направлять на адрес:</w:t>
      </w:r>
    </w:p>
    <w:p w:rsidR="00223109" w:rsidRPr="00E20DA7" w:rsidRDefault="00223109" w:rsidP="00223109">
      <w:r w:rsidRPr="00E20DA7">
        <w:t xml:space="preserve">101990, г. Москва, </w:t>
      </w:r>
      <w:r w:rsidR="000578A4" w:rsidRPr="00CE1566">
        <w:t>ул. Мясницкая, 44/1, стр.2АБ</w:t>
      </w:r>
      <w:r w:rsidRPr="00E20DA7">
        <w:t>. Аудиторская фирма «ФБК»</w:t>
      </w:r>
    </w:p>
    <w:p w:rsidR="00223109" w:rsidRPr="00E20DA7" w:rsidRDefault="00223109" w:rsidP="00223109">
      <w:r w:rsidRPr="00E20DA7">
        <w:t xml:space="preserve">Для (Фамилия И.О. руководителя </w:t>
      </w:r>
      <w:r>
        <w:t>задания по аудиту</w:t>
      </w:r>
      <w:r w:rsidRPr="00E20DA7">
        <w:t>)</w:t>
      </w:r>
    </w:p>
    <w:p w:rsidR="00223109" w:rsidRPr="00D07621" w:rsidRDefault="00223109" w:rsidP="00223109">
      <w:r w:rsidRPr="00D07621">
        <w:t>Тел.: (495) 737-53-53. Факс (495) 737-53-47</w:t>
      </w:r>
    </w:p>
    <w:p w:rsidR="00223109" w:rsidRPr="00E20DA7" w:rsidRDefault="00223109" w:rsidP="00223109">
      <w:r>
        <w:rPr>
          <w:lang w:val="en-US"/>
        </w:rPr>
        <w:t>C</w:t>
      </w:r>
      <w:r w:rsidRPr="00E20DA7">
        <w:t xml:space="preserve"> </w:t>
      </w:r>
      <w:r>
        <w:t xml:space="preserve">уважением, </w:t>
      </w:r>
    </w:p>
    <w:p w:rsidR="00223109" w:rsidRDefault="00223109" w:rsidP="00223109">
      <w:pPr>
        <w:pStyle w:val="aff6"/>
      </w:pPr>
      <w:r>
        <w:t xml:space="preserve">Руководитель задания по аудиту </w:t>
      </w:r>
    </w:p>
    <w:p w:rsidR="00223109" w:rsidRDefault="001E71A5" w:rsidP="00CB7D44">
      <w:pPr>
        <w:pStyle w:val="aff6"/>
      </w:pPr>
      <w:r w:rsidRPr="00EE1ABD">
        <w:fldChar w:fldCharType="begin"/>
      </w:r>
      <w:r w:rsidR="00223109" w:rsidRPr="00EE1ABD">
        <w:instrText xml:space="preserve"> MACROBUTTON NoMacro [И.О. Фамилия]</w:instrText>
      </w:r>
      <w:r w:rsidRPr="00EE1ABD">
        <w:fldChar w:fldCharType="end"/>
      </w:r>
    </w:p>
    <w:sectPr w:rsidR="0022310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D1" w:rsidRDefault="00D20AD1" w:rsidP="00403DA6">
      <w:pPr>
        <w:spacing w:after="0" w:line="240" w:lineRule="auto"/>
      </w:pPr>
      <w:r>
        <w:separator/>
      </w:r>
    </w:p>
  </w:endnote>
  <w:endnote w:type="continuationSeparator" w:id="0">
    <w:p w:rsidR="00D20AD1" w:rsidRDefault="00D20AD1" w:rsidP="00403DA6">
      <w:pPr>
        <w:spacing w:after="0" w:line="240" w:lineRule="auto"/>
      </w:pPr>
      <w:r>
        <w:continuationSeparator/>
      </w:r>
    </w:p>
  </w:endnote>
  <w:endnote w:type="continuationNotice" w:id="1">
    <w:p w:rsidR="00D20AD1" w:rsidRPr="00F41932" w:rsidRDefault="00D20AD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1E71A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CB7D44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D1" w:rsidRDefault="00D20AD1" w:rsidP="003B476E">
      <w:pPr>
        <w:spacing w:after="0" w:line="240" w:lineRule="auto"/>
      </w:pPr>
      <w:r>
        <w:separator/>
      </w:r>
    </w:p>
  </w:footnote>
  <w:footnote w:type="continuationSeparator" w:id="0">
    <w:p w:rsidR="00D20AD1" w:rsidRDefault="00D20AD1" w:rsidP="00403DA6">
      <w:pPr>
        <w:spacing w:after="0" w:line="240" w:lineRule="auto"/>
      </w:pPr>
      <w:r>
        <w:continuationSeparator/>
      </w:r>
    </w:p>
  </w:footnote>
  <w:footnote w:type="continuationNotice" w:id="1">
    <w:p w:rsidR="00D20AD1" w:rsidRPr="00F41932" w:rsidRDefault="00D20AD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0578A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</w:t>
          </w:r>
          <w:r w:rsidRPr="00CE1566">
            <w:t>ул. Мясницкая, 44/1, стр.2АБ</w:t>
          </w:r>
          <w:r>
            <w:t xml:space="preserve">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 w:rsidRPr="008C2D49"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42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578A4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4CDB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E71A5"/>
    <w:rsid w:val="001F0230"/>
    <w:rsid w:val="001F7F85"/>
    <w:rsid w:val="00214C4D"/>
    <w:rsid w:val="0021598C"/>
    <w:rsid w:val="00217442"/>
    <w:rsid w:val="00223109"/>
    <w:rsid w:val="00232A75"/>
    <w:rsid w:val="00257062"/>
    <w:rsid w:val="00257F05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221D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2013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6B7B"/>
    <w:rsid w:val="008751AF"/>
    <w:rsid w:val="0087745C"/>
    <w:rsid w:val="00881F85"/>
    <w:rsid w:val="008B6178"/>
    <w:rsid w:val="008C3D35"/>
    <w:rsid w:val="00922FC0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B7D44"/>
    <w:rsid w:val="00CD0CEA"/>
    <w:rsid w:val="00CD1F09"/>
    <w:rsid w:val="00CE0F41"/>
    <w:rsid w:val="00CE32D9"/>
    <w:rsid w:val="00CE567C"/>
    <w:rsid w:val="00CF0FC6"/>
    <w:rsid w:val="00CF3274"/>
    <w:rsid w:val="00D0790F"/>
    <w:rsid w:val="00D13DBB"/>
    <w:rsid w:val="00D14725"/>
    <w:rsid w:val="00D15CDD"/>
    <w:rsid w:val="00D20AD1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66D7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E1BD643-FE2E-40DC-8801-4BEE5E10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6.1%20&#1047;&#1072;&#1087;&#1088;&#1086;&#1089;_.&#1089;&#1086;&#1073;&#1083;&#1102;&#1076;&#1077;&#1085;&#1080;&#1077;_&#1079;&#1072;&#1082;&#1086;&#1085;&#1086;&#1076;&#1072;&#1090;&#1077;&#1083;&#1100;&#1089;&#1090;&#1074;&#1072;_&#1087;&#1088;&#1072;&#107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AB7C-28FF-4E5B-BCB2-7436271D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D-6.2.6.1 Запрос_.соблюдение_законодательства_правки.dotx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2020-12-09T12:57:00Z</dcterms:created>
  <dcterms:modified xsi:type="dcterms:W3CDTF">2020-12-09T12:57:00Z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