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4BC9B" w14:textId="77777777" w:rsidR="0018091E" w:rsidRPr="00EA651A" w:rsidRDefault="0018091E" w:rsidP="0018091E">
      <w:pPr>
        <w:pStyle w:val="aff3"/>
      </w:pPr>
      <w:r w:rsidRPr="00EA651A">
        <w:t>Исх. № _____ от «___» _________ 20___</w:t>
      </w:r>
    </w:p>
    <w:p w14:paraId="58C43C55" w14:textId="77777777" w:rsidR="0018091E" w:rsidRPr="00EA651A" w:rsidRDefault="0018091E" w:rsidP="0018091E">
      <w:pPr>
        <w:pStyle w:val="aff3"/>
      </w:pPr>
      <w:r w:rsidRPr="00EA651A">
        <w:t>На    № _____ от «___» _________ 20___</w:t>
      </w:r>
    </w:p>
    <w:p w14:paraId="7B4B614A" w14:textId="325F7176" w:rsidR="0018091E" w:rsidRPr="003724FE" w:rsidRDefault="0018091E" w:rsidP="0018091E">
      <w:pPr>
        <w:pStyle w:val="aff4"/>
      </w:pPr>
      <w:r w:rsidRPr="003724FE">
        <w:t>[Организация]</w:t>
      </w:r>
    </w:p>
    <w:p w14:paraId="15E060FA" w14:textId="4CD81470" w:rsidR="0018091E" w:rsidRPr="003724FE" w:rsidRDefault="0018091E" w:rsidP="0018091E">
      <w:pPr>
        <w:pStyle w:val="aff4"/>
      </w:pPr>
      <w:r w:rsidRPr="003724FE">
        <w:t>[Должность получателя]</w:t>
      </w:r>
    </w:p>
    <w:p w14:paraId="5BF50B7E" w14:textId="24BE2ACF" w:rsidR="0018091E" w:rsidRPr="003724FE" w:rsidRDefault="0018091E" w:rsidP="0018091E">
      <w:pPr>
        <w:pStyle w:val="aff4"/>
      </w:pPr>
      <w:r w:rsidRPr="003724FE">
        <w:t>[И.О.Фамилия]</w:t>
      </w:r>
    </w:p>
    <w:p w14:paraId="62C6D536" w14:textId="101EBD2E" w:rsidR="0018091E" w:rsidRDefault="0018091E" w:rsidP="0018091E">
      <w:r>
        <w:t>Уважаемый [Имя Отчество]!</w:t>
      </w:r>
    </w:p>
    <w:p w14:paraId="00EE5CCD" w14:textId="3864A97A" w:rsidR="00290A4F" w:rsidRPr="00293BFA" w:rsidRDefault="00290A4F" w:rsidP="00290A4F">
      <w:r w:rsidRPr="00293BFA">
        <w:t xml:space="preserve">В связи с проведением в </w:t>
      </w:r>
      <w:r>
        <w:t xml:space="preserve">[сокращенное наименование проверяемой организации] </w:t>
      </w:r>
      <w:r w:rsidRPr="00293BFA">
        <w:t xml:space="preserve"> аудиторской проверки финансово-хозяйственной деятельности и на основании требований п.15 </w:t>
      </w:r>
      <w:r>
        <w:t xml:space="preserve">МСА </w:t>
      </w:r>
      <w:r w:rsidRPr="009A435E">
        <w:t xml:space="preserve">570 </w:t>
      </w:r>
      <w:r>
        <w:t>«Непрерывность деятельности»</w:t>
      </w:r>
      <w:r w:rsidRPr="00293BFA">
        <w:t xml:space="preserve">, просим сообщить нам об известных Вам событиях или условиях, </w:t>
      </w:r>
      <w:r w:rsidRPr="000C0F54">
        <w:t>которые выходят за рамки периода в 12 месяцев со дня отчетной даты и которые могут вызвать значительные сомнения в способности Вашей организации продолжать свою деятельность непрерывно</w:t>
      </w:r>
      <w:r>
        <w:t>, а также заполнить прилагаемую анкету</w:t>
      </w:r>
      <w:r w:rsidRPr="00293BFA">
        <w:t>.</w:t>
      </w:r>
    </w:p>
    <w:p w14:paraId="536AD254" w14:textId="77777777" w:rsidR="00290A4F" w:rsidRPr="00293BFA" w:rsidRDefault="00290A4F" w:rsidP="00290A4F">
      <w:r w:rsidRPr="00293BFA">
        <w:t>Ответы на запрашиваемую информацию просим предоставить за подписью руководителя организации и главного бухгалтера и с указанием даты</w:t>
      </w:r>
      <w:r w:rsidRPr="00293BFA">
        <w:rPr>
          <w:b/>
        </w:rPr>
        <w:t xml:space="preserve"> </w:t>
      </w:r>
      <w:r w:rsidRPr="00293BFA">
        <w:t>составления ответа.</w:t>
      </w:r>
    </w:p>
    <w:p w14:paraId="4413C0A6" w14:textId="77777777" w:rsidR="00290A4F" w:rsidRPr="00293BFA" w:rsidRDefault="00290A4F" w:rsidP="00290A4F">
      <w:r w:rsidRPr="00293BFA">
        <w:t>Ответ на наш запрос просим направлять на адрес:</w:t>
      </w:r>
    </w:p>
    <w:p w14:paraId="44D28755" w14:textId="77777777" w:rsidR="005C5ACB" w:rsidRDefault="005C5ACB" w:rsidP="005C5ACB">
      <w:r>
        <w:t>101990, г. Москва, ул. Мясницкая, 44/1, стр.2АБ. Аудиторская фирма «ФБК»</w:t>
      </w:r>
    </w:p>
    <w:p w14:paraId="5B9E985A" w14:textId="77777777" w:rsidR="00290A4F" w:rsidRPr="00293BFA" w:rsidRDefault="00290A4F" w:rsidP="00290A4F">
      <w:r w:rsidRPr="00293BFA">
        <w:t xml:space="preserve">Для </w:t>
      </w:r>
      <w:r w:rsidRPr="009A435E">
        <w:rPr>
          <w:rStyle w:val="affe"/>
        </w:rPr>
        <w:t xml:space="preserve">(Фамилия И.О. руководителя </w:t>
      </w:r>
      <w:r w:rsidRPr="0081295F">
        <w:rPr>
          <w:rStyle w:val="affe"/>
        </w:rPr>
        <w:t>задания по аудиту</w:t>
      </w:r>
      <w:r w:rsidRPr="009A435E">
        <w:rPr>
          <w:rStyle w:val="affe"/>
        </w:rPr>
        <w:t>)</w:t>
      </w:r>
    </w:p>
    <w:p w14:paraId="6E4791AE" w14:textId="77777777" w:rsidR="00290A4F" w:rsidRPr="00293BFA" w:rsidRDefault="00290A4F" w:rsidP="00290A4F">
      <w:r w:rsidRPr="00293BFA">
        <w:t xml:space="preserve">Тел.: </w:t>
      </w:r>
      <w:smartTag w:uri="urn:schemas-microsoft-com:office:smarttags" w:element="phone">
        <w:smartTagPr>
          <w:attr w:uri="urn:schemas-microsoft-com:office:office" w:name="ls" w:val="trans"/>
        </w:smartTagPr>
        <w:r w:rsidRPr="00293BFA">
          <w:t>(495) 737-53-53</w:t>
        </w:r>
      </w:smartTag>
      <w:r w:rsidRPr="00293BFA">
        <w:t xml:space="preserve">. Факс </w:t>
      </w:r>
      <w:smartTag w:uri="urn:schemas-microsoft-com:office:smarttags" w:element="phone">
        <w:smartTagPr>
          <w:attr w:uri="urn:schemas-microsoft-com:office:office" w:name="ls" w:val="trans"/>
        </w:smartTagPr>
        <w:r w:rsidRPr="00293BFA">
          <w:t>(495) 737-53-47</w:t>
        </w:r>
      </w:smartTag>
    </w:p>
    <w:p w14:paraId="4AACAA02" w14:textId="77777777" w:rsidR="00290A4F" w:rsidRPr="00293BFA" w:rsidRDefault="00290A4F" w:rsidP="00290A4F"/>
    <w:p w14:paraId="5D02FAD9" w14:textId="77777777" w:rsidR="00290A4F" w:rsidRPr="00293BFA" w:rsidRDefault="00290A4F" w:rsidP="00290A4F">
      <w:r>
        <w:rPr>
          <w:lang w:val="en-US"/>
        </w:rPr>
        <w:t>C</w:t>
      </w:r>
      <w:r w:rsidRPr="00293BFA">
        <w:t xml:space="preserve"> </w:t>
      </w:r>
      <w:r>
        <w:t xml:space="preserve">уважением, </w:t>
      </w:r>
    </w:p>
    <w:p w14:paraId="565E34CB" w14:textId="77777777" w:rsidR="00290A4F" w:rsidRPr="00293BFA" w:rsidRDefault="00290A4F" w:rsidP="00290A4F"/>
    <w:p w14:paraId="771C210A" w14:textId="77777777" w:rsidR="00290A4F" w:rsidRDefault="00290A4F" w:rsidP="00290A4F">
      <w:pPr>
        <w:pStyle w:val="aff6"/>
      </w:pPr>
      <w:r>
        <w:t xml:space="preserve">Руководитель задания по аудиту </w:t>
      </w:r>
    </w:p>
    <w:p w14:paraId="0D2C7FE9" w14:textId="4452D506" w:rsidR="00290A4F" w:rsidRDefault="00290A4F" w:rsidP="00290A4F">
      <w:pPr>
        <w:pStyle w:val="aff6"/>
      </w:pPr>
      <w:r w:rsidRPr="00EE1ABD">
        <w:t>[И.О. Фамилия]</w:t>
      </w:r>
    </w:p>
    <w:tbl>
      <w:tblPr>
        <w:tblStyle w:val="afffa"/>
        <w:tblW w:w="4994" w:type="pct"/>
        <w:tblLook w:val="07A0" w:firstRow="1" w:lastRow="0" w:firstColumn="1" w:lastColumn="1" w:noHBand="1" w:noVBand="1"/>
      </w:tblPr>
      <w:tblGrid>
        <w:gridCol w:w="7291"/>
        <w:gridCol w:w="1107"/>
      </w:tblGrid>
      <w:tr w:rsidR="00290A4F" w:rsidRPr="00293BFA" w14:paraId="6D689147" w14:textId="77777777" w:rsidTr="00C23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  <w:tblHeader/>
        </w:trPr>
        <w:tc>
          <w:tcPr>
            <w:tcW w:w="4341" w:type="pct"/>
          </w:tcPr>
          <w:p w14:paraId="7F33CA1C" w14:textId="77777777" w:rsidR="00290A4F" w:rsidRPr="00293BFA" w:rsidRDefault="00290A4F" w:rsidP="00C23707">
            <w:pPr>
              <w:pStyle w:val="affc"/>
            </w:pPr>
            <w:r w:rsidRPr="00293BFA">
              <w:br w:type="page"/>
              <w:t>Запрашиваемая информация</w:t>
            </w:r>
          </w:p>
        </w:tc>
        <w:tc>
          <w:tcPr>
            <w:tcW w:w="659" w:type="pct"/>
          </w:tcPr>
          <w:p w14:paraId="00DD846B" w14:textId="77777777" w:rsidR="00290A4F" w:rsidRDefault="00290A4F" w:rsidP="00C23707">
            <w:pPr>
              <w:pStyle w:val="affc"/>
            </w:pPr>
            <w:r w:rsidRPr="00293BFA">
              <w:t xml:space="preserve">Ответ </w:t>
            </w:r>
          </w:p>
          <w:p w14:paraId="4D2DB43E" w14:textId="77777777" w:rsidR="00290A4F" w:rsidRPr="00293BFA" w:rsidRDefault="00290A4F" w:rsidP="00C23707">
            <w:pPr>
              <w:pStyle w:val="affc"/>
              <w:rPr>
                <w:b w:val="0"/>
              </w:rPr>
            </w:pPr>
            <w:r w:rsidRPr="00293BFA">
              <w:t xml:space="preserve">Да </w:t>
            </w:r>
            <w:r>
              <w:t xml:space="preserve">/ </w:t>
            </w:r>
            <w:r w:rsidRPr="00293BFA">
              <w:t>Нет</w:t>
            </w:r>
          </w:p>
        </w:tc>
      </w:tr>
      <w:tr w:rsidR="00290A4F" w:rsidRPr="00914F0D" w14:paraId="54FBDE8F" w14:textId="77777777" w:rsidTr="00C23707">
        <w:trPr>
          <w:trHeight w:val="20"/>
        </w:trPr>
        <w:tc>
          <w:tcPr>
            <w:tcW w:w="4341" w:type="pct"/>
          </w:tcPr>
          <w:p w14:paraId="5F9A4588" w14:textId="77777777" w:rsidR="00290A4F" w:rsidRPr="000C0F54" w:rsidRDefault="00290A4F" w:rsidP="00C23707">
            <w:pPr>
              <w:pStyle w:val="affb"/>
            </w:pPr>
            <w:r w:rsidRPr="000C0F54">
              <w:t xml:space="preserve">Известно ли Вам о возможных событиях или условиях, которые выходят за рамки периода в 12 месяцев со дня отчетной даты и которые могут вызвать значительные сомнения в способности Вашей организации продолжать свою деятельность непрерывно (если ответ положительный, необходимо раскрыть </w:t>
            </w:r>
            <w:r w:rsidRPr="000C0F54">
              <w:lastRenderedPageBreak/>
              <w:t>соответствующие события или условия), то есть, ожидаются ли наступление (возникновение) следующих событий или условий:</w:t>
            </w:r>
          </w:p>
        </w:tc>
        <w:tc>
          <w:tcPr>
            <w:tcW w:w="659" w:type="pct"/>
          </w:tcPr>
          <w:p w14:paraId="3C6A4C3F" w14:textId="77777777" w:rsidR="00290A4F" w:rsidRPr="000C0F54" w:rsidRDefault="00290A4F" w:rsidP="00C23707">
            <w:pPr>
              <w:pStyle w:val="affb"/>
            </w:pPr>
          </w:p>
        </w:tc>
      </w:tr>
      <w:tr w:rsidR="00290A4F" w:rsidRPr="00914F0D" w14:paraId="4729E722" w14:textId="77777777" w:rsidTr="00C23707">
        <w:trPr>
          <w:trHeight w:val="20"/>
        </w:trPr>
        <w:tc>
          <w:tcPr>
            <w:tcW w:w="4341" w:type="pct"/>
          </w:tcPr>
          <w:p w14:paraId="5D95ED56" w14:textId="77777777" w:rsidR="00290A4F" w:rsidRPr="00290A4F" w:rsidRDefault="00290A4F" w:rsidP="00290A4F">
            <w:pPr>
              <w:pStyle w:val="a3"/>
            </w:pPr>
            <w:r w:rsidRPr="00290A4F">
              <w:t xml:space="preserve">величина чистых активов будет отрицательной или не будут выполнены установленные требования в отношении чистых активов (пп.4.5.ст.35 Федерального закона от </w:t>
            </w:r>
            <w:smartTag w:uri="urn:schemas-microsoft-com:office:smarttags" w:element="date">
              <w:smartTagPr>
                <w:attr w:name="Year" w:val="1995"/>
                <w:attr w:name="Day" w:val="26"/>
                <w:attr w:name="Month" w:val="12"/>
                <w:attr w:name="ls" w:val="trans"/>
              </w:smartTagPr>
              <w:r w:rsidRPr="00290A4F">
                <w:t xml:space="preserve">26 декабря </w:t>
              </w:r>
              <w:smartTag w:uri="urn:schemas-microsoft-com:office:smarttags" w:element="metricconverter">
                <w:smartTagPr>
                  <w:attr w:name="ProductID" w:val="1995 г"/>
                </w:smartTagPr>
                <w:r w:rsidRPr="00290A4F">
                  <w:t>1995</w:t>
                </w:r>
              </w:smartTag>
            </w:smartTag>
            <w:r w:rsidRPr="00290A4F">
              <w:t> г. № 208</w:t>
            </w:r>
            <w:r w:rsidRPr="00290A4F">
              <w:noBreakHyphen/>
              <w:t>ФЗ / пп.2,4 ст.30 Федерального закона от 08 февраля 1998 г. № 14-ФЗ);</w:t>
            </w:r>
          </w:p>
        </w:tc>
        <w:tc>
          <w:tcPr>
            <w:tcW w:w="659" w:type="pct"/>
          </w:tcPr>
          <w:p w14:paraId="5BBEF0D4" w14:textId="77777777" w:rsidR="00290A4F" w:rsidRPr="000C0F54" w:rsidRDefault="00290A4F" w:rsidP="00C23707">
            <w:pPr>
              <w:pStyle w:val="affb"/>
            </w:pPr>
          </w:p>
        </w:tc>
      </w:tr>
      <w:tr w:rsidR="00290A4F" w:rsidRPr="00914F0D" w14:paraId="52AFDF93" w14:textId="77777777" w:rsidTr="00C23707">
        <w:trPr>
          <w:trHeight w:val="20"/>
        </w:trPr>
        <w:tc>
          <w:tcPr>
            <w:tcW w:w="4341" w:type="pct"/>
          </w:tcPr>
          <w:p w14:paraId="2D94CF55" w14:textId="77777777" w:rsidR="00290A4F" w:rsidRPr="00290A4F" w:rsidRDefault="00290A4F" w:rsidP="00290A4F">
            <w:pPr>
              <w:pStyle w:val="a3"/>
            </w:pPr>
            <w:r w:rsidRPr="00290A4F">
              <w:t>планируется привлечь заемные средства при реальном отсутствии перспективы возврата или продления срока займа;</w:t>
            </w:r>
          </w:p>
        </w:tc>
        <w:tc>
          <w:tcPr>
            <w:tcW w:w="659" w:type="pct"/>
          </w:tcPr>
          <w:p w14:paraId="40E2AA66" w14:textId="77777777" w:rsidR="00290A4F" w:rsidRPr="000C0F54" w:rsidRDefault="00290A4F" w:rsidP="00C23707">
            <w:pPr>
              <w:pStyle w:val="affb"/>
            </w:pPr>
          </w:p>
        </w:tc>
      </w:tr>
      <w:tr w:rsidR="00290A4F" w:rsidRPr="00914F0D" w14:paraId="59045DAD" w14:textId="77777777" w:rsidTr="00C23707">
        <w:trPr>
          <w:trHeight w:val="20"/>
        </w:trPr>
        <w:tc>
          <w:tcPr>
            <w:tcW w:w="4341" w:type="pct"/>
          </w:tcPr>
          <w:p w14:paraId="4020E00C" w14:textId="77777777" w:rsidR="00290A4F" w:rsidRPr="00290A4F" w:rsidRDefault="00290A4F" w:rsidP="00290A4F">
            <w:pPr>
              <w:pStyle w:val="a3"/>
            </w:pPr>
            <w:r w:rsidRPr="00290A4F">
              <w:t>планируется использовать краткосрочные займы для финансирования долгосрочных активов;</w:t>
            </w:r>
          </w:p>
        </w:tc>
        <w:tc>
          <w:tcPr>
            <w:tcW w:w="659" w:type="pct"/>
          </w:tcPr>
          <w:p w14:paraId="483FF770" w14:textId="77777777" w:rsidR="00290A4F" w:rsidRPr="000C0F54" w:rsidRDefault="00290A4F" w:rsidP="00C23707">
            <w:pPr>
              <w:pStyle w:val="affb"/>
            </w:pPr>
          </w:p>
        </w:tc>
      </w:tr>
      <w:tr w:rsidR="00290A4F" w:rsidRPr="00914F0D" w14:paraId="6D3227A4" w14:textId="77777777" w:rsidTr="00C23707">
        <w:trPr>
          <w:trHeight w:val="20"/>
        </w:trPr>
        <w:tc>
          <w:tcPr>
            <w:tcW w:w="4341" w:type="pct"/>
          </w:tcPr>
          <w:p w14:paraId="178A9575" w14:textId="77777777" w:rsidR="00290A4F" w:rsidRPr="00290A4F" w:rsidRDefault="00290A4F" w:rsidP="00290A4F">
            <w:pPr>
              <w:pStyle w:val="a3"/>
            </w:pPr>
            <w:r w:rsidRPr="00290A4F">
              <w:t>планируется изменение схемы оплаты товара на коммерческий кредит или рассрочку по сравнению с расчетами по мере поставки товара;</w:t>
            </w:r>
          </w:p>
        </w:tc>
        <w:tc>
          <w:tcPr>
            <w:tcW w:w="659" w:type="pct"/>
          </w:tcPr>
          <w:p w14:paraId="3A947AA7" w14:textId="77777777" w:rsidR="00290A4F" w:rsidRPr="000C0F54" w:rsidRDefault="00290A4F" w:rsidP="00C23707">
            <w:pPr>
              <w:pStyle w:val="affb"/>
            </w:pPr>
          </w:p>
        </w:tc>
      </w:tr>
      <w:tr w:rsidR="00290A4F" w:rsidRPr="00914F0D" w14:paraId="0A8D3A9D" w14:textId="77777777" w:rsidTr="00C23707">
        <w:trPr>
          <w:trHeight w:val="20"/>
        </w:trPr>
        <w:tc>
          <w:tcPr>
            <w:tcW w:w="4341" w:type="pct"/>
          </w:tcPr>
          <w:p w14:paraId="3827A9A7" w14:textId="77777777" w:rsidR="00290A4F" w:rsidRPr="00290A4F" w:rsidRDefault="00290A4F" w:rsidP="00290A4F">
            <w:pPr>
              <w:pStyle w:val="a3"/>
            </w:pPr>
            <w:r w:rsidRPr="00290A4F">
              <w:t>неспособность погашать кредиторскую задолженность в надлежащие сроки;</w:t>
            </w:r>
          </w:p>
        </w:tc>
        <w:tc>
          <w:tcPr>
            <w:tcW w:w="659" w:type="pct"/>
          </w:tcPr>
          <w:p w14:paraId="64A434DF" w14:textId="77777777" w:rsidR="00290A4F" w:rsidRPr="000C0F54" w:rsidRDefault="00290A4F" w:rsidP="00C23707">
            <w:pPr>
              <w:pStyle w:val="affb"/>
            </w:pPr>
          </w:p>
        </w:tc>
      </w:tr>
      <w:tr w:rsidR="00290A4F" w:rsidRPr="00914F0D" w14:paraId="442D97EA" w14:textId="77777777" w:rsidTr="00C23707">
        <w:trPr>
          <w:trHeight w:val="20"/>
        </w:trPr>
        <w:tc>
          <w:tcPr>
            <w:tcW w:w="4341" w:type="pct"/>
          </w:tcPr>
          <w:p w14:paraId="670E4637" w14:textId="77777777" w:rsidR="00290A4F" w:rsidRPr="00290A4F" w:rsidRDefault="00290A4F" w:rsidP="00290A4F">
            <w:pPr>
              <w:pStyle w:val="a3"/>
            </w:pPr>
            <w:r w:rsidRPr="00290A4F">
              <w:t>неспособность обеспечить финансирование развития деятельности или осуществление других важных инвестиций;</w:t>
            </w:r>
          </w:p>
        </w:tc>
        <w:tc>
          <w:tcPr>
            <w:tcW w:w="659" w:type="pct"/>
          </w:tcPr>
          <w:p w14:paraId="29A89A20" w14:textId="77777777" w:rsidR="00290A4F" w:rsidRPr="000C0F54" w:rsidRDefault="00290A4F" w:rsidP="00C23707">
            <w:pPr>
              <w:pStyle w:val="affb"/>
            </w:pPr>
          </w:p>
        </w:tc>
      </w:tr>
      <w:tr w:rsidR="00290A4F" w:rsidRPr="00914F0D" w14:paraId="48450A24" w14:textId="77777777" w:rsidTr="00C23707">
        <w:trPr>
          <w:trHeight w:val="20"/>
        </w:trPr>
        <w:tc>
          <w:tcPr>
            <w:tcW w:w="4341" w:type="pct"/>
          </w:tcPr>
          <w:p w14:paraId="2429C121" w14:textId="77777777" w:rsidR="00290A4F" w:rsidRPr="00290A4F" w:rsidRDefault="00290A4F" w:rsidP="00290A4F">
            <w:pPr>
              <w:pStyle w:val="a3"/>
            </w:pPr>
            <w:r w:rsidRPr="00290A4F">
              <w:t>значительные убытки от основной деятельности;</w:t>
            </w:r>
          </w:p>
        </w:tc>
        <w:tc>
          <w:tcPr>
            <w:tcW w:w="659" w:type="pct"/>
          </w:tcPr>
          <w:p w14:paraId="70E2CFA6" w14:textId="77777777" w:rsidR="00290A4F" w:rsidRPr="000C0F54" w:rsidRDefault="00290A4F" w:rsidP="00C23707">
            <w:pPr>
              <w:pStyle w:val="affb"/>
            </w:pPr>
          </w:p>
        </w:tc>
      </w:tr>
      <w:tr w:rsidR="00290A4F" w:rsidRPr="00914F0D" w14:paraId="2333D794" w14:textId="77777777" w:rsidTr="00C23707">
        <w:trPr>
          <w:trHeight w:val="20"/>
        </w:trPr>
        <w:tc>
          <w:tcPr>
            <w:tcW w:w="4341" w:type="pct"/>
          </w:tcPr>
          <w:p w14:paraId="1BA2E437" w14:textId="77777777" w:rsidR="00290A4F" w:rsidRPr="00290A4F" w:rsidRDefault="00290A4F" w:rsidP="00290A4F">
            <w:pPr>
              <w:pStyle w:val="a3"/>
            </w:pPr>
            <w:r w:rsidRPr="00290A4F">
              <w:t>задолженность по выплате или прекращение выплаты дивидендов;</w:t>
            </w:r>
          </w:p>
        </w:tc>
        <w:tc>
          <w:tcPr>
            <w:tcW w:w="659" w:type="pct"/>
          </w:tcPr>
          <w:p w14:paraId="5319E35A" w14:textId="77777777" w:rsidR="00290A4F" w:rsidRPr="000C0F54" w:rsidRDefault="00290A4F" w:rsidP="00C23707">
            <w:pPr>
              <w:pStyle w:val="affb"/>
            </w:pPr>
          </w:p>
        </w:tc>
      </w:tr>
      <w:tr w:rsidR="00290A4F" w:rsidRPr="00914F0D" w14:paraId="0CA04273" w14:textId="77777777" w:rsidTr="00C23707">
        <w:trPr>
          <w:trHeight w:val="20"/>
        </w:trPr>
        <w:tc>
          <w:tcPr>
            <w:tcW w:w="4341" w:type="pct"/>
          </w:tcPr>
          <w:p w14:paraId="16E2011D" w14:textId="77777777" w:rsidR="00290A4F" w:rsidRPr="00290A4F" w:rsidRDefault="00290A4F" w:rsidP="00290A4F">
            <w:pPr>
              <w:pStyle w:val="a3"/>
            </w:pPr>
            <w:r w:rsidRPr="00290A4F">
              <w:t xml:space="preserve">возможное наступление признаков банкротства, установленных законодательством РФ («Юридическое лицо считается не способным удовлетворить требования кредиторов по денежным обязательствам и (или) исполнить обязанность по уплате обязательных платежей, если соответствующие обязательства и (или) обязанность не исполнены им в течение трех месяцев с даты, когда они должны были быть исполнены», п.2.ст.3 Федерального закона от </w:t>
            </w:r>
            <w:smartTag w:uri="urn:schemas-microsoft-com:office:smarttags" w:element="date">
              <w:smartTagPr>
                <w:attr w:name="Year" w:val="2002"/>
                <w:attr w:name="Day" w:val="26"/>
                <w:attr w:name="Month" w:val="10"/>
                <w:attr w:name="ls" w:val="trans"/>
              </w:smartTagPr>
              <w:r w:rsidRPr="00290A4F">
                <w:t xml:space="preserve">26 октября </w:t>
              </w:r>
              <w:smartTag w:uri="urn:schemas-microsoft-com:office:smarttags" w:element="metricconverter">
                <w:smartTagPr>
                  <w:attr w:name="ProductID" w:val="2002 г"/>
                </w:smartTagPr>
                <w:r w:rsidRPr="00290A4F">
                  <w:t>2002 г</w:t>
                </w:r>
              </w:smartTag>
              <w:r w:rsidRPr="00290A4F">
                <w:t>.</w:t>
              </w:r>
            </w:smartTag>
            <w:r w:rsidRPr="00290A4F">
              <w:t xml:space="preserve"> № 127</w:t>
            </w:r>
            <w:r w:rsidRPr="00290A4F">
              <w:noBreakHyphen/>
              <w:t>ФЗ).</w:t>
            </w:r>
          </w:p>
        </w:tc>
        <w:tc>
          <w:tcPr>
            <w:tcW w:w="659" w:type="pct"/>
          </w:tcPr>
          <w:p w14:paraId="77517FC9" w14:textId="77777777" w:rsidR="00290A4F" w:rsidRPr="000C0F54" w:rsidRDefault="00290A4F" w:rsidP="00C23707">
            <w:pPr>
              <w:pStyle w:val="affb"/>
            </w:pPr>
          </w:p>
        </w:tc>
      </w:tr>
      <w:tr w:rsidR="00290A4F" w:rsidRPr="00914F0D" w14:paraId="7077D340" w14:textId="77777777" w:rsidTr="00C23707">
        <w:trPr>
          <w:trHeight w:val="20"/>
        </w:trPr>
        <w:tc>
          <w:tcPr>
            <w:tcW w:w="4341" w:type="pct"/>
          </w:tcPr>
          <w:p w14:paraId="7B21F623" w14:textId="77777777" w:rsidR="00290A4F" w:rsidRPr="00290A4F" w:rsidRDefault="00290A4F" w:rsidP="00290A4F">
            <w:pPr>
              <w:pStyle w:val="a3"/>
            </w:pPr>
            <w:r w:rsidRPr="00290A4F">
              <w:t>возможна потеря основного управленческого персонала без должной его замены;</w:t>
            </w:r>
          </w:p>
        </w:tc>
        <w:tc>
          <w:tcPr>
            <w:tcW w:w="659" w:type="pct"/>
          </w:tcPr>
          <w:p w14:paraId="60EC9E0A" w14:textId="77777777" w:rsidR="00290A4F" w:rsidRPr="000C0F54" w:rsidRDefault="00290A4F" w:rsidP="00C23707">
            <w:pPr>
              <w:pStyle w:val="affb"/>
            </w:pPr>
          </w:p>
        </w:tc>
      </w:tr>
      <w:tr w:rsidR="00290A4F" w:rsidRPr="00293BFA" w14:paraId="798DF63B" w14:textId="77777777" w:rsidTr="00C23707">
        <w:trPr>
          <w:trHeight w:val="20"/>
        </w:trPr>
        <w:tc>
          <w:tcPr>
            <w:tcW w:w="4341" w:type="pct"/>
          </w:tcPr>
          <w:p w14:paraId="3FF0347D" w14:textId="77777777" w:rsidR="00290A4F" w:rsidRPr="00290A4F" w:rsidRDefault="00290A4F" w:rsidP="00290A4F">
            <w:pPr>
              <w:pStyle w:val="a3"/>
            </w:pPr>
            <w:r w:rsidRPr="00290A4F">
              <w:t>возможна потеря лицензий;</w:t>
            </w:r>
          </w:p>
        </w:tc>
        <w:tc>
          <w:tcPr>
            <w:tcW w:w="659" w:type="pct"/>
          </w:tcPr>
          <w:p w14:paraId="7D1A6B29" w14:textId="77777777" w:rsidR="00290A4F" w:rsidRPr="00293BFA" w:rsidRDefault="00290A4F" w:rsidP="00C23707">
            <w:pPr>
              <w:pStyle w:val="affb"/>
            </w:pPr>
          </w:p>
        </w:tc>
      </w:tr>
      <w:tr w:rsidR="00290A4F" w:rsidRPr="00293BFA" w14:paraId="302B963B" w14:textId="77777777" w:rsidTr="00C23707">
        <w:trPr>
          <w:trHeight w:val="20"/>
        </w:trPr>
        <w:tc>
          <w:tcPr>
            <w:tcW w:w="4341" w:type="pct"/>
          </w:tcPr>
          <w:p w14:paraId="562C3CD4" w14:textId="77777777" w:rsidR="00290A4F" w:rsidRPr="00290A4F" w:rsidRDefault="00290A4F" w:rsidP="00290A4F">
            <w:pPr>
              <w:pStyle w:val="a3"/>
            </w:pPr>
            <w:r w:rsidRPr="00290A4F">
              <w:t>возможна потеря основного поставщика;</w:t>
            </w:r>
          </w:p>
        </w:tc>
        <w:tc>
          <w:tcPr>
            <w:tcW w:w="659" w:type="pct"/>
          </w:tcPr>
          <w:p w14:paraId="7A26738B" w14:textId="77777777" w:rsidR="00290A4F" w:rsidRPr="00293BFA" w:rsidRDefault="00290A4F" w:rsidP="00C23707">
            <w:pPr>
              <w:pStyle w:val="affb"/>
            </w:pPr>
          </w:p>
        </w:tc>
      </w:tr>
      <w:tr w:rsidR="00290A4F" w:rsidRPr="00293BFA" w14:paraId="7CFE1312" w14:textId="77777777" w:rsidTr="00C23707">
        <w:trPr>
          <w:trHeight w:val="20"/>
        </w:trPr>
        <w:tc>
          <w:tcPr>
            <w:tcW w:w="4341" w:type="pct"/>
          </w:tcPr>
          <w:p w14:paraId="132F1D4B" w14:textId="77777777" w:rsidR="00290A4F" w:rsidRPr="00290A4F" w:rsidRDefault="00290A4F" w:rsidP="00290A4F">
            <w:pPr>
              <w:pStyle w:val="a3"/>
            </w:pPr>
            <w:r w:rsidRPr="00290A4F">
              <w:t>возможны потери рынка сбыта;</w:t>
            </w:r>
          </w:p>
        </w:tc>
        <w:tc>
          <w:tcPr>
            <w:tcW w:w="659" w:type="pct"/>
          </w:tcPr>
          <w:p w14:paraId="11838125" w14:textId="77777777" w:rsidR="00290A4F" w:rsidRPr="00293BFA" w:rsidRDefault="00290A4F" w:rsidP="00C23707">
            <w:pPr>
              <w:pStyle w:val="affb"/>
            </w:pPr>
          </w:p>
        </w:tc>
      </w:tr>
      <w:tr w:rsidR="00290A4F" w:rsidRPr="00914F0D" w14:paraId="4E776743" w14:textId="77777777" w:rsidTr="00C23707">
        <w:trPr>
          <w:trHeight w:val="20"/>
        </w:trPr>
        <w:tc>
          <w:tcPr>
            <w:tcW w:w="4341" w:type="pct"/>
          </w:tcPr>
          <w:p w14:paraId="3A2EA74E" w14:textId="77777777" w:rsidR="00290A4F" w:rsidRPr="00290A4F" w:rsidRDefault="00290A4F" w:rsidP="00290A4F">
            <w:pPr>
              <w:pStyle w:val="a3"/>
            </w:pPr>
            <w:r w:rsidRPr="00290A4F">
              <w:t>возможны проблемы с трудовыми ресурсами или дефицит значимых средств производства;</w:t>
            </w:r>
          </w:p>
        </w:tc>
        <w:tc>
          <w:tcPr>
            <w:tcW w:w="659" w:type="pct"/>
          </w:tcPr>
          <w:p w14:paraId="2AD5284A" w14:textId="77777777" w:rsidR="00290A4F" w:rsidRPr="000C0F54" w:rsidRDefault="00290A4F" w:rsidP="00C23707">
            <w:pPr>
              <w:pStyle w:val="affb"/>
            </w:pPr>
          </w:p>
        </w:tc>
      </w:tr>
      <w:tr w:rsidR="00290A4F" w:rsidRPr="00914F0D" w14:paraId="60D91FF8" w14:textId="77777777" w:rsidTr="00C23707">
        <w:trPr>
          <w:trHeight w:val="20"/>
        </w:trPr>
        <w:tc>
          <w:tcPr>
            <w:tcW w:w="4341" w:type="pct"/>
          </w:tcPr>
          <w:p w14:paraId="55C16103" w14:textId="77777777" w:rsidR="00290A4F" w:rsidRPr="00290A4F" w:rsidRDefault="00290A4F" w:rsidP="00290A4F">
            <w:pPr>
              <w:pStyle w:val="a3"/>
            </w:pPr>
            <w:r w:rsidRPr="00290A4F">
              <w:t>возможна существенная зависимость от успешного выполнения конкретного проекта (Существенной признается сумма: для АО - составляющая 25 и более процентов балансовой стоимости активов общества; для унитарных предприятий – составляющая более десяти процентов уставного фонда унитарного предприятия или более чем в 50 тысяч раз превышает установленный федеральным законом МРОТ);</w:t>
            </w:r>
          </w:p>
        </w:tc>
        <w:tc>
          <w:tcPr>
            <w:tcW w:w="659" w:type="pct"/>
          </w:tcPr>
          <w:p w14:paraId="76B38A9A" w14:textId="77777777" w:rsidR="00290A4F" w:rsidRPr="000C0F54" w:rsidRDefault="00290A4F" w:rsidP="00C23707">
            <w:pPr>
              <w:pStyle w:val="affb"/>
            </w:pPr>
          </w:p>
        </w:tc>
      </w:tr>
      <w:tr w:rsidR="00290A4F" w:rsidRPr="00914F0D" w14:paraId="7414A836" w14:textId="77777777" w:rsidTr="00C23707">
        <w:trPr>
          <w:trHeight w:val="20"/>
        </w:trPr>
        <w:tc>
          <w:tcPr>
            <w:tcW w:w="4341" w:type="pct"/>
          </w:tcPr>
          <w:p w14:paraId="04AC47D6" w14:textId="77777777" w:rsidR="00290A4F" w:rsidRPr="00290A4F" w:rsidRDefault="00290A4F" w:rsidP="00290A4F">
            <w:pPr>
              <w:pStyle w:val="a3"/>
            </w:pPr>
            <w:r w:rsidRPr="00290A4F">
              <w:t>возможны судебные иски против Вашей организации, которые могут в случае успеха истца завершиться решением суда, не выполнимым для Вашей организации.</w:t>
            </w:r>
          </w:p>
        </w:tc>
        <w:tc>
          <w:tcPr>
            <w:tcW w:w="659" w:type="pct"/>
          </w:tcPr>
          <w:p w14:paraId="604C8EF1" w14:textId="77777777" w:rsidR="00290A4F" w:rsidRPr="000C0F54" w:rsidRDefault="00290A4F" w:rsidP="00C23707">
            <w:pPr>
              <w:pStyle w:val="affb"/>
            </w:pPr>
          </w:p>
        </w:tc>
      </w:tr>
    </w:tbl>
    <w:p w14:paraId="578618B3" w14:textId="77777777" w:rsidR="00290A4F" w:rsidRDefault="00290A4F" w:rsidP="00290A4F"/>
    <w:sectPr w:rsidR="00290A4F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DBC38" w14:textId="77777777" w:rsidR="008D752D" w:rsidRDefault="008D752D" w:rsidP="00403DA6">
      <w:pPr>
        <w:spacing w:after="0" w:line="240" w:lineRule="auto"/>
      </w:pPr>
      <w:r>
        <w:separator/>
      </w:r>
    </w:p>
  </w:endnote>
  <w:endnote w:type="continuationSeparator" w:id="0">
    <w:p w14:paraId="732259D8" w14:textId="77777777" w:rsidR="008D752D" w:rsidRDefault="008D752D" w:rsidP="00403DA6">
      <w:pPr>
        <w:spacing w:after="0" w:line="240" w:lineRule="auto"/>
      </w:pPr>
      <w:r>
        <w:continuationSeparator/>
      </w:r>
    </w:p>
  </w:endnote>
  <w:endnote w:type="continuationNotice" w:id="1">
    <w:p w14:paraId="5FB879DA" w14:textId="77777777" w:rsidR="008D752D" w:rsidRPr="00F41932" w:rsidRDefault="008D752D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14:paraId="0DFBD871" w14:textId="7777777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2BA4EF27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717781A2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10B51539" w14:textId="77777777"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14:paraId="747451AD" w14:textId="7777777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11AB2B63" w14:textId="77777777"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14:paraId="6EAC419D" w14:textId="77777777" w:rsidR="00D52EB7" w:rsidRDefault="00D52EB7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EE3C3F">
            <w:rPr>
              <w:rStyle w:val="af0"/>
              <w:noProof/>
              <w:sz w:val="16"/>
              <w:szCs w:val="16"/>
              <w:lang w:val="ru-RU"/>
            </w:rPr>
            <w:t>2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14:paraId="615E1D44" w14:textId="77777777"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7295B602" w14:textId="77777777"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2D6E49DE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14:paraId="791D6D00" w14:textId="77777777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1B4B782E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394E4206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0A47A1F8" w14:textId="77777777"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14:paraId="7A8DD29C" w14:textId="77777777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78EB84E5" w14:textId="77777777"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14:paraId="7E56349B" w14:textId="77777777"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4C2D2268" w14:textId="77777777"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2DD59AEA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E793F" w14:textId="77777777" w:rsidR="008D752D" w:rsidRDefault="008D752D" w:rsidP="003B476E">
      <w:pPr>
        <w:spacing w:after="0" w:line="240" w:lineRule="auto"/>
      </w:pPr>
      <w:r>
        <w:separator/>
      </w:r>
    </w:p>
  </w:footnote>
  <w:footnote w:type="continuationSeparator" w:id="0">
    <w:p w14:paraId="2D6C2771" w14:textId="77777777" w:rsidR="008D752D" w:rsidRDefault="008D752D" w:rsidP="00403DA6">
      <w:pPr>
        <w:spacing w:after="0" w:line="240" w:lineRule="auto"/>
      </w:pPr>
      <w:r>
        <w:continuationSeparator/>
      </w:r>
    </w:p>
  </w:footnote>
  <w:footnote w:type="continuationNotice" w:id="1">
    <w:p w14:paraId="78B1AE2D" w14:textId="77777777" w:rsidR="008D752D" w:rsidRPr="00F41932" w:rsidRDefault="008D752D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14:paraId="3AE0B040" w14:textId="77777777" w:rsidTr="007C02D6">
      <w:trPr>
        <w:trHeight w:val="952"/>
      </w:trPr>
      <w:tc>
        <w:tcPr>
          <w:tcW w:w="9183" w:type="dxa"/>
          <w:hideMark/>
        </w:tcPr>
        <w:p w14:paraId="5FDCF645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1D86AAB8" wp14:editId="52501E1F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8D65267" w14:textId="77777777" w:rsidR="007C02D6" w:rsidRDefault="007C02D6" w:rsidP="007C02D6">
    <w:pPr>
      <w:spacing w:after="0" w:line="240" w:lineRule="auto"/>
      <w:rPr>
        <w:sz w:val="2"/>
      </w:rPr>
    </w:pPr>
  </w:p>
  <w:p w14:paraId="31241A60" w14:textId="77777777" w:rsidR="007C02D6" w:rsidRDefault="007C02D6" w:rsidP="007C02D6">
    <w:pPr>
      <w:pStyle w:val="ad"/>
      <w:rPr>
        <w:sz w:val="2"/>
        <w:szCs w:val="2"/>
      </w:rPr>
    </w:pPr>
  </w:p>
  <w:p w14:paraId="5114B05D" w14:textId="77777777"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14:paraId="6A48E418" w14:textId="77777777" w:rsidTr="007C02D6">
      <w:trPr>
        <w:trHeight w:val="936"/>
      </w:trPr>
      <w:tc>
        <w:tcPr>
          <w:tcW w:w="9200" w:type="dxa"/>
          <w:hideMark/>
        </w:tcPr>
        <w:p w14:paraId="5F416191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66A07DD3" wp14:editId="3607FD71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963668E" w14:textId="77777777"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14:paraId="5F022576" w14:textId="77777777" w:rsidTr="007C02D6">
      <w:trPr>
        <w:trHeight w:val="777"/>
      </w:trPr>
      <w:tc>
        <w:tcPr>
          <w:tcW w:w="8405" w:type="dxa"/>
        </w:tcPr>
        <w:p w14:paraId="45621666" w14:textId="77777777"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14:paraId="7CD8E497" w14:textId="77777777" w:rsidTr="007C02D6">
      <w:trPr>
        <w:trHeight w:val="2268"/>
      </w:trPr>
      <w:tc>
        <w:tcPr>
          <w:tcW w:w="8405" w:type="dxa"/>
          <w:hideMark/>
        </w:tcPr>
        <w:p w14:paraId="70641AF9" w14:textId="77777777" w:rsidR="007C02D6" w:rsidRDefault="007C02D6" w:rsidP="007C02D6">
          <w:pPr>
            <w:pStyle w:val="affff"/>
          </w:pPr>
          <w:r>
            <w:t>ФБК</w:t>
          </w:r>
        </w:p>
        <w:p w14:paraId="4B6BAD01" w14:textId="77777777" w:rsidR="007C02D6" w:rsidRDefault="005C5ACB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ул. Мясницкая, 44/1, стр.2АБ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>
            <w:t xml:space="preserve"> </w:t>
          </w:r>
          <w:r>
            <w:rPr>
              <w:lang w:val="en-US"/>
            </w:rPr>
            <w:t>fbk</w:t>
          </w:r>
          <w:r>
            <w:t>@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</w:p>
      </w:tc>
    </w:tr>
  </w:tbl>
  <w:p w14:paraId="27C65DE8" w14:textId="77777777"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17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19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9"/>
  </w:num>
  <w:num w:numId="5">
    <w:abstractNumId w:val="17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22"/>
  </w:num>
  <w:num w:numId="11">
    <w:abstractNumId w:val="15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3"/>
  </w:num>
  <w:num w:numId="19">
    <w:abstractNumId w:val="21"/>
  </w:num>
  <w:num w:numId="20">
    <w:abstractNumId w:val="16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C04"/>
    <w:rsid w:val="00001DDD"/>
    <w:rsid w:val="00002AAA"/>
    <w:rsid w:val="00006C02"/>
    <w:rsid w:val="00016AF1"/>
    <w:rsid w:val="00020848"/>
    <w:rsid w:val="00023D9B"/>
    <w:rsid w:val="00024C28"/>
    <w:rsid w:val="00027EB6"/>
    <w:rsid w:val="00034564"/>
    <w:rsid w:val="000370E9"/>
    <w:rsid w:val="000470E7"/>
    <w:rsid w:val="00050DCC"/>
    <w:rsid w:val="00051882"/>
    <w:rsid w:val="00052C76"/>
    <w:rsid w:val="000555F3"/>
    <w:rsid w:val="00061B61"/>
    <w:rsid w:val="00065ABA"/>
    <w:rsid w:val="00081311"/>
    <w:rsid w:val="0008650E"/>
    <w:rsid w:val="000B1342"/>
    <w:rsid w:val="000B3F81"/>
    <w:rsid w:val="000B5848"/>
    <w:rsid w:val="000C3674"/>
    <w:rsid w:val="000F031F"/>
    <w:rsid w:val="000F3C2F"/>
    <w:rsid w:val="000F6BF5"/>
    <w:rsid w:val="00126574"/>
    <w:rsid w:val="00145D63"/>
    <w:rsid w:val="0016649F"/>
    <w:rsid w:val="001666F2"/>
    <w:rsid w:val="0018091E"/>
    <w:rsid w:val="001875B7"/>
    <w:rsid w:val="00191A25"/>
    <w:rsid w:val="00191C19"/>
    <w:rsid w:val="001A0D54"/>
    <w:rsid w:val="001A48DE"/>
    <w:rsid w:val="001B1D73"/>
    <w:rsid w:val="001C466F"/>
    <w:rsid w:val="001C653B"/>
    <w:rsid w:val="001E582D"/>
    <w:rsid w:val="001E681A"/>
    <w:rsid w:val="001F0230"/>
    <w:rsid w:val="001F7F85"/>
    <w:rsid w:val="00214C4D"/>
    <w:rsid w:val="0021598C"/>
    <w:rsid w:val="00232A75"/>
    <w:rsid w:val="00257062"/>
    <w:rsid w:val="00260265"/>
    <w:rsid w:val="00274A78"/>
    <w:rsid w:val="0027586F"/>
    <w:rsid w:val="00290A4F"/>
    <w:rsid w:val="002912CE"/>
    <w:rsid w:val="002C2DE1"/>
    <w:rsid w:val="002C2F02"/>
    <w:rsid w:val="002E5994"/>
    <w:rsid w:val="002F2FB6"/>
    <w:rsid w:val="003230D6"/>
    <w:rsid w:val="00324259"/>
    <w:rsid w:val="00332E73"/>
    <w:rsid w:val="00347C35"/>
    <w:rsid w:val="00367E09"/>
    <w:rsid w:val="00375943"/>
    <w:rsid w:val="00380D93"/>
    <w:rsid w:val="0038300B"/>
    <w:rsid w:val="00397EF2"/>
    <w:rsid w:val="003B2989"/>
    <w:rsid w:val="003B476E"/>
    <w:rsid w:val="003C2BB4"/>
    <w:rsid w:val="003D13EA"/>
    <w:rsid w:val="003D3EE1"/>
    <w:rsid w:val="003D6379"/>
    <w:rsid w:val="003E08CC"/>
    <w:rsid w:val="003E1616"/>
    <w:rsid w:val="003F03DF"/>
    <w:rsid w:val="004000DE"/>
    <w:rsid w:val="00403DA6"/>
    <w:rsid w:val="00407518"/>
    <w:rsid w:val="00407770"/>
    <w:rsid w:val="00407F23"/>
    <w:rsid w:val="00427C4A"/>
    <w:rsid w:val="00434B55"/>
    <w:rsid w:val="00440918"/>
    <w:rsid w:val="00456378"/>
    <w:rsid w:val="00491ABA"/>
    <w:rsid w:val="0049462F"/>
    <w:rsid w:val="00495354"/>
    <w:rsid w:val="004C7E7B"/>
    <w:rsid w:val="004D1863"/>
    <w:rsid w:val="004D6F42"/>
    <w:rsid w:val="004E600E"/>
    <w:rsid w:val="0051299B"/>
    <w:rsid w:val="005226A0"/>
    <w:rsid w:val="00524EB6"/>
    <w:rsid w:val="00533579"/>
    <w:rsid w:val="00535061"/>
    <w:rsid w:val="005519D1"/>
    <w:rsid w:val="00552476"/>
    <w:rsid w:val="005608C8"/>
    <w:rsid w:val="00570EFC"/>
    <w:rsid w:val="005754FE"/>
    <w:rsid w:val="00577A87"/>
    <w:rsid w:val="00594396"/>
    <w:rsid w:val="005A2C0F"/>
    <w:rsid w:val="005A41C9"/>
    <w:rsid w:val="005A51B1"/>
    <w:rsid w:val="005A5D10"/>
    <w:rsid w:val="005B5275"/>
    <w:rsid w:val="005C5ACB"/>
    <w:rsid w:val="005D2A5B"/>
    <w:rsid w:val="005D742B"/>
    <w:rsid w:val="005E49F2"/>
    <w:rsid w:val="005E712F"/>
    <w:rsid w:val="005F2517"/>
    <w:rsid w:val="0060457B"/>
    <w:rsid w:val="0061147E"/>
    <w:rsid w:val="006165B2"/>
    <w:rsid w:val="00645FF2"/>
    <w:rsid w:val="00651CC8"/>
    <w:rsid w:val="0065512F"/>
    <w:rsid w:val="00676D54"/>
    <w:rsid w:val="006A27BC"/>
    <w:rsid w:val="006B3209"/>
    <w:rsid w:val="006B5426"/>
    <w:rsid w:val="006C5CF3"/>
    <w:rsid w:val="006D5321"/>
    <w:rsid w:val="006E7A5A"/>
    <w:rsid w:val="00701027"/>
    <w:rsid w:val="00712E75"/>
    <w:rsid w:val="00743461"/>
    <w:rsid w:val="0075343F"/>
    <w:rsid w:val="00753A8D"/>
    <w:rsid w:val="007731BC"/>
    <w:rsid w:val="0078360E"/>
    <w:rsid w:val="00790896"/>
    <w:rsid w:val="0079217C"/>
    <w:rsid w:val="0079355C"/>
    <w:rsid w:val="007B30AA"/>
    <w:rsid w:val="007C02D6"/>
    <w:rsid w:val="007C06D0"/>
    <w:rsid w:val="007D053D"/>
    <w:rsid w:val="007D2ABF"/>
    <w:rsid w:val="007E58CE"/>
    <w:rsid w:val="007F3218"/>
    <w:rsid w:val="007F5AEE"/>
    <w:rsid w:val="0081286F"/>
    <w:rsid w:val="00817E3D"/>
    <w:rsid w:val="00827820"/>
    <w:rsid w:val="0083180B"/>
    <w:rsid w:val="008349AC"/>
    <w:rsid w:val="00834D91"/>
    <w:rsid w:val="00846A2B"/>
    <w:rsid w:val="0087745C"/>
    <w:rsid w:val="00881F85"/>
    <w:rsid w:val="008B6178"/>
    <w:rsid w:val="008C3D35"/>
    <w:rsid w:val="008D752D"/>
    <w:rsid w:val="00935965"/>
    <w:rsid w:val="00945D5A"/>
    <w:rsid w:val="00956C8A"/>
    <w:rsid w:val="009709F8"/>
    <w:rsid w:val="00972924"/>
    <w:rsid w:val="0098091D"/>
    <w:rsid w:val="00982350"/>
    <w:rsid w:val="00996B2A"/>
    <w:rsid w:val="009A10CB"/>
    <w:rsid w:val="009A2869"/>
    <w:rsid w:val="009A3FA1"/>
    <w:rsid w:val="009C43E5"/>
    <w:rsid w:val="009C70D4"/>
    <w:rsid w:val="009E0545"/>
    <w:rsid w:val="009E7351"/>
    <w:rsid w:val="009F24DF"/>
    <w:rsid w:val="00A0251B"/>
    <w:rsid w:val="00A105B5"/>
    <w:rsid w:val="00A13E8D"/>
    <w:rsid w:val="00A1793F"/>
    <w:rsid w:val="00A27BE4"/>
    <w:rsid w:val="00A31514"/>
    <w:rsid w:val="00A73705"/>
    <w:rsid w:val="00A755CA"/>
    <w:rsid w:val="00A87E61"/>
    <w:rsid w:val="00A9343C"/>
    <w:rsid w:val="00AA74F8"/>
    <w:rsid w:val="00AC3E6C"/>
    <w:rsid w:val="00AC5272"/>
    <w:rsid w:val="00AD0035"/>
    <w:rsid w:val="00AF7AAF"/>
    <w:rsid w:val="00AF7D32"/>
    <w:rsid w:val="00B2103D"/>
    <w:rsid w:val="00B31F3E"/>
    <w:rsid w:val="00B446AC"/>
    <w:rsid w:val="00B53679"/>
    <w:rsid w:val="00B560B3"/>
    <w:rsid w:val="00B6566E"/>
    <w:rsid w:val="00B659F2"/>
    <w:rsid w:val="00B910E9"/>
    <w:rsid w:val="00B92C0E"/>
    <w:rsid w:val="00B9679E"/>
    <w:rsid w:val="00BB39E9"/>
    <w:rsid w:val="00BB46AD"/>
    <w:rsid w:val="00BB5555"/>
    <w:rsid w:val="00BD0CDB"/>
    <w:rsid w:val="00BE35E4"/>
    <w:rsid w:val="00C04BEE"/>
    <w:rsid w:val="00C21402"/>
    <w:rsid w:val="00C227BC"/>
    <w:rsid w:val="00C23905"/>
    <w:rsid w:val="00C23C6E"/>
    <w:rsid w:val="00C572EC"/>
    <w:rsid w:val="00C600D9"/>
    <w:rsid w:val="00C6064A"/>
    <w:rsid w:val="00C62053"/>
    <w:rsid w:val="00C94A22"/>
    <w:rsid w:val="00CA089E"/>
    <w:rsid w:val="00CD0CEA"/>
    <w:rsid w:val="00CD1F09"/>
    <w:rsid w:val="00CE0F41"/>
    <w:rsid w:val="00CE32D9"/>
    <w:rsid w:val="00CE567C"/>
    <w:rsid w:val="00CF3274"/>
    <w:rsid w:val="00D0790F"/>
    <w:rsid w:val="00D13DBB"/>
    <w:rsid w:val="00D14725"/>
    <w:rsid w:val="00D15CDD"/>
    <w:rsid w:val="00D21DFC"/>
    <w:rsid w:val="00D243AA"/>
    <w:rsid w:val="00D24A25"/>
    <w:rsid w:val="00D34D9F"/>
    <w:rsid w:val="00D44CF7"/>
    <w:rsid w:val="00D52472"/>
    <w:rsid w:val="00D52EB7"/>
    <w:rsid w:val="00D61F68"/>
    <w:rsid w:val="00D77B50"/>
    <w:rsid w:val="00D831C9"/>
    <w:rsid w:val="00D877C5"/>
    <w:rsid w:val="00D9565D"/>
    <w:rsid w:val="00D95B16"/>
    <w:rsid w:val="00D96E78"/>
    <w:rsid w:val="00D97EDE"/>
    <w:rsid w:val="00DB1017"/>
    <w:rsid w:val="00DD5DD9"/>
    <w:rsid w:val="00DE0491"/>
    <w:rsid w:val="00DE0574"/>
    <w:rsid w:val="00DE6B34"/>
    <w:rsid w:val="00E123EC"/>
    <w:rsid w:val="00E3293D"/>
    <w:rsid w:val="00E37999"/>
    <w:rsid w:val="00E4251B"/>
    <w:rsid w:val="00E441C2"/>
    <w:rsid w:val="00E51444"/>
    <w:rsid w:val="00E54FF9"/>
    <w:rsid w:val="00E61D03"/>
    <w:rsid w:val="00E62002"/>
    <w:rsid w:val="00E64127"/>
    <w:rsid w:val="00E64A41"/>
    <w:rsid w:val="00E67CF6"/>
    <w:rsid w:val="00E72750"/>
    <w:rsid w:val="00E91417"/>
    <w:rsid w:val="00E97064"/>
    <w:rsid w:val="00EA6902"/>
    <w:rsid w:val="00EB571E"/>
    <w:rsid w:val="00EC7ED6"/>
    <w:rsid w:val="00ED30A2"/>
    <w:rsid w:val="00EE1ADF"/>
    <w:rsid w:val="00EE3C3F"/>
    <w:rsid w:val="00EF1F5F"/>
    <w:rsid w:val="00EF259F"/>
    <w:rsid w:val="00EF2B8E"/>
    <w:rsid w:val="00EF38AE"/>
    <w:rsid w:val="00EF3AE3"/>
    <w:rsid w:val="00F03C35"/>
    <w:rsid w:val="00F14F8C"/>
    <w:rsid w:val="00F22F5F"/>
    <w:rsid w:val="00F23C04"/>
    <w:rsid w:val="00F41932"/>
    <w:rsid w:val="00F57A5E"/>
    <w:rsid w:val="00F74278"/>
    <w:rsid w:val="00F77D92"/>
    <w:rsid w:val="00F83790"/>
    <w:rsid w:val="00F86627"/>
    <w:rsid w:val="00F86E43"/>
    <w:rsid w:val="00FC2580"/>
    <w:rsid w:val="00FE226D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metricconverter"/>
  <w:smartTagType w:namespaceuri="urn:schemas-microsoft-com:office:smarttags" w:name="phone"/>
  <w:shapeDefaults>
    <o:shapedefaults v:ext="edit" spidmax="4097"/>
    <o:shapelayout v:ext="edit">
      <o:idmap v:ext="edit" data="1"/>
    </o:shapelayout>
  </w:shapeDefaults>
  <w:decimalSymbol w:val=","/>
  <w:listSeparator w:val=";"/>
  <w14:docId w14:val="7318E805"/>
  <w15:docId w15:val="{0740BA9C-53FB-4EE6-A436-392FF054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iPriority w:val="99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Заголовок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290A4F"/>
    <w:pPr>
      <w:numPr>
        <w:numId w:val="7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KIN~1\AppData\Local\Temp\notesFFF692\D-6.2.2.2%20&#1047;&#1072;&#1087;&#1088;&#1086;&#1089;%20&#1086;%20&#1085;&#1077;&#1087;&#1088;&#1077;&#1088;&#1099;&#1074;&#1085;&#1086;&#1089;&#1090;&#1080;%20&#1079;&#1072;%20&#1088;&#1072;&#1084;&#1082;&#1072;&#1084;&#1080;%2012%20&#1084;&#1077;&#1089;&#1103;&#1094;&#1077;&#10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A6490-0128-4740-B83F-63FB77586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D-6.2.2.2 Запрос о непрерывности за рамками 12 месяцев.dotx</Template>
  <TotalTime>0</TotalTime>
  <Pages>2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FBK</Company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Dmitry</cp:lastModifiedBy>
  <cp:revision>2</cp:revision>
  <cp:lastPrinted>2018-01-19T11:47:00Z</cp:lastPrinted>
  <dcterms:created xsi:type="dcterms:W3CDTF">2021-09-18T16:28:00Z</dcterms:created>
  <dcterms:modified xsi:type="dcterms:W3CDTF">2021-09-18T16:28:00Z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13:37:53</vt:lpwstr>
  </property>
</Properties>
</file>