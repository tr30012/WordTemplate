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12AA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  <w:r w:rsidR="00103FC0">
        <w:t xml:space="preserve"> г.</w:t>
      </w:r>
    </w:p>
    <w:p w14:paraId="66C1E3E4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  <w:r w:rsidR="00103FC0">
        <w:t xml:space="preserve"> г.</w:t>
      </w:r>
    </w:p>
    <w:p w14:paraId="37507D77" w14:textId="3D809E90" w:rsidR="0018091E" w:rsidRPr="003724FE" w:rsidRDefault="0018091E" w:rsidP="0018091E">
      <w:pPr>
        <w:pStyle w:val="aff4"/>
      </w:pPr>
      <w:r w:rsidRPr="003724FE">
        <w:t>[Организация]</w:t>
      </w:r>
    </w:p>
    <w:p w14:paraId="25EA1DB1" w14:textId="3328F23D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2181D283" w14:textId="277D3178" w:rsidR="0018091E" w:rsidRPr="003724FE" w:rsidRDefault="0018091E" w:rsidP="0018091E">
      <w:pPr>
        <w:pStyle w:val="aff4"/>
      </w:pPr>
      <w:r w:rsidRPr="003724FE">
        <w:t>[И.О.Фамилия]</w:t>
      </w:r>
    </w:p>
    <w:p w14:paraId="0C75C2CF" w14:textId="04FD1E4C" w:rsidR="0018091E" w:rsidRDefault="0018091E" w:rsidP="0018091E">
      <w:r>
        <w:t>Уважаемый [Имя Отчество]!</w:t>
      </w:r>
    </w:p>
    <w:p w14:paraId="1CBF4329" w14:textId="2F5FA639" w:rsidR="001B3A78" w:rsidRPr="00F9703A" w:rsidRDefault="001B3A78" w:rsidP="001B3A78">
      <w:r w:rsidRPr="00F9703A">
        <w:t>В связи с проведением аудиторской проверки</w:t>
      </w:r>
      <w:r>
        <w:t xml:space="preserve"> бухгалтерской</w:t>
      </w:r>
      <w:r w:rsidRPr="00F9703A">
        <w:t xml:space="preserve"> </w:t>
      </w:r>
      <w:r>
        <w:t>(</w:t>
      </w:r>
      <w:r w:rsidRPr="00F9703A">
        <w:t>финансовой</w:t>
      </w:r>
      <w:r>
        <w:t>)</w:t>
      </w:r>
      <w:r w:rsidRPr="00F9703A">
        <w:t xml:space="preserve"> отчетности </w:t>
      </w:r>
      <w:r>
        <w:t xml:space="preserve">[сокращенное наименование проверяемой организации] </w:t>
      </w:r>
      <w:r w:rsidRPr="00F9703A">
        <w:t xml:space="preserve"> за 20ХХ год и на основании требований </w:t>
      </w:r>
      <w:r>
        <w:t>п.6 МСА 315</w:t>
      </w:r>
      <w:r w:rsidR="00F203FE">
        <w:t xml:space="preserve"> (пересмотренного)</w:t>
      </w:r>
      <w:r>
        <w:t xml:space="preserve"> «Выявление и оценка рисков существенного искажения посредством изучения организации и ее окружения»,</w:t>
      </w:r>
      <w:r w:rsidR="00D37C54" w:rsidRPr="00D37C54">
        <w:t xml:space="preserve"> </w:t>
      </w:r>
      <w:r w:rsidR="00D37C54">
        <w:t>требований пп.12-14 МСА 570 «Непрерывность деятельности»,</w:t>
      </w:r>
      <w:r w:rsidRPr="00F9703A">
        <w:t xml:space="preserve"> </w:t>
      </w:r>
      <w:r w:rsidR="00D37C54">
        <w:t xml:space="preserve">п.17 МСА 240 «Обязанности аудитора в отношении недобросовестных действий при проведении аудита финансовой отчетности» </w:t>
      </w:r>
      <w:r w:rsidRPr="00F9703A">
        <w:t>просим Вас сообщить нам следующие сведения</w:t>
      </w:r>
      <w:r>
        <w:t>:</w:t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797"/>
        <w:gridCol w:w="4976"/>
        <w:gridCol w:w="2635"/>
      </w:tblGrid>
      <w:tr w:rsidR="001B3A78" w:rsidRPr="00094F7D" w14:paraId="49DC2B0C" w14:textId="77777777" w:rsidTr="00A2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74" w:type="pct"/>
          </w:tcPr>
          <w:p w14:paraId="70804C11" w14:textId="77777777" w:rsidR="001B3A78" w:rsidRDefault="001B3A78" w:rsidP="00EA3E15">
            <w:pPr>
              <w:pStyle w:val="affc"/>
            </w:pPr>
            <w:r w:rsidRPr="00094F7D">
              <w:t>№</w:t>
            </w:r>
          </w:p>
          <w:p w14:paraId="04F30FA8" w14:textId="77777777" w:rsidR="00103FC0" w:rsidRPr="00094F7D" w:rsidRDefault="00103FC0" w:rsidP="00103FC0">
            <w:pPr>
              <w:pStyle w:val="affc"/>
            </w:pPr>
            <w:r>
              <w:t>п/п</w:t>
            </w:r>
          </w:p>
        </w:tc>
        <w:tc>
          <w:tcPr>
            <w:tcW w:w="2959" w:type="pct"/>
          </w:tcPr>
          <w:p w14:paraId="7BAC4DA9" w14:textId="77777777" w:rsidR="001B3A78" w:rsidRPr="00094F7D" w:rsidRDefault="001B3A78" w:rsidP="00EA3E15">
            <w:pPr>
              <w:pStyle w:val="affc"/>
            </w:pPr>
            <w:r w:rsidRPr="00094F7D">
              <w:t>Вопрос</w:t>
            </w:r>
          </w:p>
        </w:tc>
        <w:tc>
          <w:tcPr>
            <w:tcW w:w="1568" w:type="pct"/>
          </w:tcPr>
          <w:p w14:paraId="1C2C3DFD" w14:textId="77777777" w:rsidR="001B3A78" w:rsidRPr="00094F7D" w:rsidRDefault="001B3A78" w:rsidP="00EA3E15">
            <w:pPr>
              <w:pStyle w:val="affc"/>
            </w:pPr>
            <w:r>
              <w:t xml:space="preserve">Ответ: </w:t>
            </w:r>
            <w:r w:rsidRPr="00094F7D">
              <w:t>Да</w:t>
            </w:r>
            <w:r>
              <w:t xml:space="preserve"> / Нет</w:t>
            </w:r>
            <w:r w:rsidR="00596419">
              <w:t xml:space="preserve"> / Неприменимо</w:t>
            </w:r>
          </w:p>
          <w:p w14:paraId="6852D478" w14:textId="77777777" w:rsidR="00596419" w:rsidRDefault="001B3A78" w:rsidP="00EA3E15">
            <w:pPr>
              <w:pStyle w:val="affc"/>
            </w:pPr>
            <w:r w:rsidRPr="00094F7D">
              <w:t>(</w:t>
            </w:r>
            <w:r w:rsidR="00596419">
              <w:t xml:space="preserve">Если </w:t>
            </w:r>
            <w:r>
              <w:t xml:space="preserve">«Да», </w:t>
            </w:r>
            <w:r w:rsidRPr="00094F7D">
              <w:t>укажите наименование соответствующего документа, название службы и т.п.</w:t>
            </w:r>
          </w:p>
          <w:p w14:paraId="4CADFD53" w14:textId="77777777" w:rsidR="001B3A78" w:rsidRPr="00094F7D" w:rsidRDefault="00596419" w:rsidP="00EA3E15">
            <w:pPr>
              <w:pStyle w:val="affc"/>
            </w:pPr>
            <w:r>
              <w:t>Если «Неприменимо», укажите причину</w:t>
            </w:r>
            <w:r w:rsidR="001B3A78" w:rsidRPr="00094F7D">
              <w:t>)</w:t>
            </w:r>
          </w:p>
        </w:tc>
      </w:tr>
      <w:tr w:rsidR="001B3A78" w:rsidRPr="00FB3757" w14:paraId="75C4F4F3" w14:textId="77777777" w:rsidTr="00A27846">
        <w:trPr>
          <w:trHeight w:val="20"/>
        </w:trPr>
        <w:tc>
          <w:tcPr>
            <w:tcW w:w="474" w:type="pct"/>
          </w:tcPr>
          <w:p w14:paraId="1E6C59A8" w14:textId="77777777" w:rsidR="001B3A78" w:rsidRPr="00094F7D" w:rsidRDefault="001B3A78" w:rsidP="00EA3E15">
            <w:pPr>
              <w:pStyle w:val="affb"/>
            </w:pPr>
            <w:r w:rsidRPr="00094F7D">
              <w:t>1.</w:t>
            </w:r>
          </w:p>
        </w:tc>
        <w:tc>
          <w:tcPr>
            <w:tcW w:w="2959" w:type="pct"/>
          </w:tcPr>
          <w:p w14:paraId="3DB843E5" w14:textId="77777777" w:rsidR="001B3A78" w:rsidRPr="00094F7D" w:rsidRDefault="00A729F1" w:rsidP="00EA3E15">
            <w:pPr>
              <w:pStyle w:val="affb"/>
            </w:pPr>
            <w:r>
              <w:rPr>
                <w:rFonts w:cs="Arial"/>
                <w:szCs w:val="18"/>
              </w:rPr>
              <w:t xml:space="preserve">Укажите, </w:t>
            </w:r>
            <w:r w:rsidR="00A27846">
              <w:rPr>
                <w:rFonts w:cs="Arial"/>
                <w:szCs w:val="18"/>
              </w:rPr>
              <w:t>какие изменения</w:t>
            </w:r>
            <w:r>
              <w:rPr>
                <w:rFonts w:cs="Arial"/>
                <w:szCs w:val="18"/>
              </w:rPr>
              <w:t xml:space="preserve"> в режиме работы вашей организации были установлены в связи с ограничительными мерами, связанными с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</w:t>
            </w:r>
            <w:r w:rsidR="00A27846">
              <w:rPr>
                <w:rFonts w:cs="Arial"/>
                <w:szCs w:val="18"/>
              </w:rPr>
              <w:t>19,</w:t>
            </w:r>
            <w:r>
              <w:rPr>
                <w:rFonts w:cs="Arial"/>
                <w:szCs w:val="18"/>
              </w:rPr>
              <w:t xml:space="preserve"> например</w:t>
            </w:r>
          </w:p>
        </w:tc>
        <w:tc>
          <w:tcPr>
            <w:tcW w:w="1568" w:type="pct"/>
          </w:tcPr>
          <w:p w14:paraId="61117511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1263FF9A" w14:textId="77777777" w:rsidTr="00A27846">
        <w:trPr>
          <w:trHeight w:val="20"/>
        </w:trPr>
        <w:tc>
          <w:tcPr>
            <w:tcW w:w="474" w:type="pct"/>
          </w:tcPr>
          <w:p w14:paraId="1FF5FE13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2959" w:type="pct"/>
          </w:tcPr>
          <w:p w14:paraId="3B20D2AE" w14:textId="77777777" w:rsidR="001B3A78" w:rsidRPr="00094F7D" w:rsidRDefault="00A729F1" w:rsidP="00A729F1">
            <w:pPr>
              <w:pStyle w:val="affb"/>
              <w:numPr>
                <w:ilvl w:val="0"/>
                <w:numId w:val="32"/>
              </w:numPr>
            </w:pPr>
            <w:r>
              <w:rPr>
                <w:rFonts w:cs="Arial"/>
                <w:szCs w:val="18"/>
              </w:rPr>
              <w:t>приостановка деятельности</w:t>
            </w:r>
          </w:p>
        </w:tc>
        <w:tc>
          <w:tcPr>
            <w:tcW w:w="1568" w:type="pct"/>
          </w:tcPr>
          <w:p w14:paraId="753F2464" w14:textId="77777777" w:rsidR="001B3A78" w:rsidRPr="00094F7D" w:rsidRDefault="001B3A78" w:rsidP="00EA3E15">
            <w:pPr>
              <w:pStyle w:val="affb"/>
            </w:pPr>
          </w:p>
        </w:tc>
      </w:tr>
      <w:tr w:rsidR="00A729F1" w:rsidRPr="00094F7D" w14:paraId="24FAB48A" w14:textId="77777777" w:rsidTr="00A27846">
        <w:trPr>
          <w:trHeight w:val="20"/>
        </w:trPr>
        <w:tc>
          <w:tcPr>
            <w:tcW w:w="474" w:type="pct"/>
          </w:tcPr>
          <w:p w14:paraId="21516062" w14:textId="77777777"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14:paraId="49EB543C" w14:textId="77777777" w:rsidR="00A729F1" w:rsidRPr="006A4DEA" w:rsidRDefault="00A729F1" w:rsidP="00103FC0">
            <w:pPr>
              <w:pStyle w:val="affff8"/>
              <w:numPr>
                <w:ilvl w:val="0"/>
                <w:numId w:val="32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закрытие части </w:t>
            </w:r>
            <w:r w:rsidR="00A27846"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офисов</w:t>
            </w:r>
            <w:r w:rsidR="00A2784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складских</w:t>
            </w:r>
            <w:r w:rsidR="00103FC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 производственных площадей</w:t>
            </w: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1568" w:type="pct"/>
          </w:tcPr>
          <w:p w14:paraId="640B6A52" w14:textId="77777777" w:rsidR="00A729F1" w:rsidRPr="00094F7D" w:rsidRDefault="00A729F1" w:rsidP="00A729F1">
            <w:pPr>
              <w:pStyle w:val="affb"/>
            </w:pPr>
          </w:p>
        </w:tc>
      </w:tr>
      <w:tr w:rsidR="00A729F1" w:rsidRPr="00094F7D" w14:paraId="6D40B891" w14:textId="77777777" w:rsidTr="00A27846">
        <w:trPr>
          <w:trHeight w:val="20"/>
        </w:trPr>
        <w:tc>
          <w:tcPr>
            <w:tcW w:w="474" w:type="pct"/>
          </w:tcPr>
          <w:p w14:paraId="40ECE96D" w14:textId="77777777"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14:paraId="5BC3C586" w14:textId="77777777" w:rsidR="00A729F1" w:rsidRPr="006A4DEA" w:rsidRDefault="00A729F1" w:rsidP="00A729F1">
            <w:pPr>
              <w:pStyle w:val="affff8"/>
              <w:numPr>
                <w:ilvl w:val="0"/>
                <w:numId w:val="32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перевод персонала на удаленный режим работы</w:t>
            </w:r>
            <w:r w:rsidRPr="00A729F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/сокращение/изменения системы оплаты труда;</w:t>
            </w:r>
          </w:p>
        </w:tc>
        <w:tc>
          <w:tcPr>
            <w:tcW w:w="1568" w:type="pct"/>
          </w:tcPr>
          <w:p w14:paraId="007D9819" w14:textId="77777777" w:rsidR="00A729F1" w:rsidRPr="00094F7D" w:rsidRDefault="00A729F1" w:rsidP="00A729F1">
            <w:pPr>
              <w:pStyle w:val="affb"/>
            </w:pPr>
          </w:p>
        </w:tc>
      </w:tr>
      <w:tr w:rsidR="00A729F1" w:rsidRPr="00094F7D" w14:paraId="743E85A5" w14:textId="77777777" w:rsidTr="00A27846">
        <w:trPr>
          <w:trHeight w:val="20"/>
        </w:trPr>
        <w:tc>
          <w:tcPr>
            <w:tcW w:w="474" w:type="pct"/>
          </w:tcPr>
          <w:p w14:paraId="66F58970" w14:textId="77777777"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14:paraId="74A66F51" w14:textId="77777777" w:rsidR="00A729F1" w:rsidRPr="00A729F1" w:rsidRDefault="00A729F1" w:rsidP="00A27846">
            <w:pPr>
              <w:pStyle w:val="affff8"/>
              <w:numPr>
                <w:ilvl w:val="0"/>
                <w:numId w:val="32"/>
              </w:numPr>
              <w:jc w:val="both"/>
              <w:rPr>
                <w:szCs w:val="20"/>
              </w:rPr>
            </w:pPr>
            <w:r w:rsidRPr="00A2784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иное (указать).</w:t>
            </w:r>
          </w:p>
        </w:tc>
        <w:tc>
          <w:tcPr>
            <w:tcW w:w="1568" w:type="pct"/>
          </w:tcPr>
          <w:p w14:paraId="30096A44" w14:textId="77777777" w:rsidR="00A729F1" w:rsidRPr="00094F7D" w:rsidRDefault="00A729F1" w:rsidP="00A729F1">
            <w:pPr>
              <w:pStyle w:val="affb"/>
            </w:pPr>
          </w:p>
        </w:tc>
      </w:tr>
      <w:tr w:rsidR="001B3A78" w:rsidRPr="00FB3757" w14:paraId="0B906704" w14:textId="77777777" w:rsidTr="00A27846">
        <w:trPr>
          <w:trHeight w:val="20"/>
        </w:trPr>
        <w:tc>
          <w:tcPr>
            <w:tcW w:w="474" w:type="pct"/>
          </w:tcPr>
          <w:p w14:paraId="1D9A0E11" w14:textId="77777777" w:rsidR="001B3A78" w:rsidRPr="00094F7D" w:rsidRDefault="001B3A78" w:rsidP="00EA3E15">
            <w:pPr>
              <w:pStyle w:val="affb"/>
            </w:pPr>
            <w:r w:rsidRPr="00094F7D">
              <w:t>2.</w:t>
            </w:r>
          </w:p>
        </w:tc>
        <w:tc>
          <w:tcPr>
            <w:tcW w:w="2959" w:type="pct"/>
          </w:tcPr>
          <w:p w14:paraId="3A1A7738" w14:textId="77777777" w:rsidR="001B3A78" w:rsidRPr="00094F7D" w:rsidRDefault="00A729F1" w:rsidP="00EA3E15">
            <w:pPr>
              <w:pStyle w:val="affb"/>
            </w:pPr>
            <w:r>
              <w:rPr>
                <w:rFonts w:cs="Arial"/>
                <w:szCs w:val="18"/>
              </w:rPr>
              <w:t xml:space="preserve">Укажите, какие изменения были внесены в СВК вашей организации в связи с ограничительными мерами, </w:t>
            </w:r>
            <w:r w:rsidR="00A27846">
              <w:rPr>
                <w:rFonts w:cs="Arial"/>
                <w:szCs w:val="18"/>
              </w:rPr>
              <w:t>связанными с</w:t>
            </w:r>
            <w:r>
              <w:rPr>
                <w:rFonts w:cs="Arial"/>
                <w:szCs w:val="18"/>
              </w:rPr>
              <w:t xml:space="preserve">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-19 (например, новые регламенты, положения, средства контроля);</w:t>
            </w:r>
          </w:p>
        </w:tc>
        <w:tc>
          <w:tcPr>
            <w:tcW w:w="1568" w:type="pct"/>
          </w:tcPr>
          <w:p w14:paraId="245C7F67" w14:textId="77777777" w:rsidR="001B3A78" w:rsidRPr="00094F7D" w:rsidRDefault="001B3A78" w:rsidP="00EA3E15">
            <w:pPr>
              <w:pStyle w:val="affb"/>
            </w:pPr>
          </w:p>
        </w:tc>
      </w:tr>
      <w:tr w:rsidR="00947C1D" w:rsidRPr="00FB3757" w14:paraId="36105AE7" w14:textId="77777777" w:rsidTr="00A27846">
        <w:trPr>
          <w:trHeight w:val="20"/>
        </w:trPr>
        <w:tc>
          <w:tcPr>
            <w:tcW w:w="474" w:type="pct"/>
          </w:tcPr>
          <w:p w14:paraId="3DCCBAB4" w14:textId="77777777" w:rsidR="00947C1D" w:rsidRPr="00094F7D" w:rsidRDefault="00947C1D" w:rsidP="00EA3E15">
            <w:pPr>
              <w:pStyle w:val="affb"/>
            </w:pPr>
            <w:r>
              <w:lastRenderedPageBreak/>
              <w:t>3.</w:t>
            </w:r>
          </w:p>
        </w:tc>
        <w:tc>
          <w:tcPr>
            <w:tcW w:w="2959" w:type="pct"/>
          </w:tcPr>
          <w:p w14:paraId="72235258" w14:textId="77777777" w:rsidR="00947C1D" w:rsidRDefault="00947C1D" w:rsidP="00A729F1">
            <w:pPr>
              <w:pStyle w:val="affb"/>
              <w:rPr>
                <w:rFonts w:cs="Arial"/>
              </w:rPr>
            </w:pPr>
            <w:r>
              <w:rPr>
                <w:rFonts w:cs="Arial"/>
                <w:szCs w:val="18"/>
              </w:rPr>
              <w:t>Предусмотрен ли регламент по обеспечению информационной безопасности, в котором описан порядок действий персонала компании, направленные на предотвращение IT-рисков, а также меры по обеспечению резервных мощностей для работы в условиях COVID</w:t>
            </w:r>
            <w:r w:rsidR="001258BC">
              <w:rPr>
                <w:rFonts w:cs="Arial"/>
                <w:szCs w:val="18"/>
              </w:rPr>
              <w:t>-</w:t>
            </w:r>
            <w:r>
              <w:rPr>
                <w:rFonts w:cs="Arial"/>
                <w:szCs w:val="18"/>
              </w:rPr>
              <w:t>19?</w:t>
            </w:r>
          </w:p>
        </w:tc>
        <w:tc>
          <w:tcPr>
            <w:tcW w:w="1568" w:type="pct"/>
          </w:tcPr>
          <w:p w14:paraId="501AFAB2" w14:textId="77777777" w:rsidR="00947C1D" w:rsidRPr="00094F7D" w:rsidRDefault="00947C1D" w:rsidP="00EA3E15">
            <w:pPr>
              <w:pStyle w:val="affb"/>
            </w:pPr>
          </w:p>
        </w:tc>
      </w:tr>
      <w:tr w:rsidR="00947C1D" w:rsidRPr="00FB3757" w14:paraId="140362D3" w14:textId="77777777" w:rsidTr="00A27846">
        <w:trPr>
          <w:trHeight w:val="20"/>
        </w:trPr>
        <w:tc>
          <w:tcPr>
            <w:tcW w:w="474" w:type="pct"/>
          </w:tcPr>
          <w:p w14:paraId="2C7C1A66" w14:textId="77777777" w:rsidR="00947C1D" w:rsidRPr="00094F7D" w:rsidRDefault="00947C1D" w:rsidP="00EA3E15">
            <w:pPr>
              <w:pStyle w:val="affb"/>
            </w:pPr>
            <w:r>
              <w:t>4.</w:t>
            </w:r>
          </w:p>
        </w:tc>
        <w:tc>
          <w:tcPr>
            <w:tcW w:w="2959" w:type="pct"/>
          </w:tcPr>
          <w:p w14:paraId="300D83A9" w14:textId="77777777" w:rsidR="00947C1D" w:rsidRDefault="00947C1D" w:rsidP="00A729F1">
            <w:pPr>
              <w:pStyle w:val="affb"/>
              <w:rPr>
                <w:rFonts w:cs="Arial"/>
              </w:rPr>
            </w:pPr>
            <w:r>
              <w:rPr>
                <w:rFonts w:cs="Arial"/>
                <w:szCs w:val="18"/>
              </w:rPr>
              <w:t xml:space="preserve">Какими мерами предусматривается обеспечение бесперебойной работы и поддержания операционной устойчивости бизнеса, </w:t>
            </w:r>
            <w:r w:rsidR="00A27846">
              <w:rPr>
                <w:rFonts w:cs="Arial"/>
                <w:szCs w:val="18"/>
              </w:rPr>
              <w:t>для отработки</w:t>
            </w:r>
            <w:r>
              <w:rPr>
                <w:rFonts w:cs="Arial"/>
                <w:szCs w:val="18"/>
              </w:rPr>
              <w:t xml:space="preserve"> и быстрого и комплексного реагирования на кибер-атаки?</w:t>
            </w:r>
          </w:p>
        </w:tc>
        <w:tc>
          <w:tcPr>
            <w:tcW w:w="1568" w:type="pct"/>
          </w:tcPr>
          <w:p w14:paraId="1180C49D" w14:textId="77777777" w:rsidR="00947C1D" w:rsidRPr="00094F7D" w:rsidRDefault="00947C1D" w:rsidP="00EA3E15">
            <w:pPr>
              <w:pStyle w:val="affb"/>
            </w:pPr>
          </w:p>
        </w:tc>
      </w:tr>
      <w:tr w:rsidR="001B3A78" w:rsidRPr="00FB3757" w14:paraId="2874FF16" w14:textId="77777777" w:rsidTr="00A27846">
        <w:trPr>
          <w:trHeight w:val="20"/>
        </w:trPr>
        <w:tc>
          <w:tcPr>
            <w:tcW w:w="474" w:type="pct"/>
          </w:tcPr>
          <w:p w14:paraId="60F2FD6F" w14:textId="77777777" w:rsidR="001B3A78" w:rsidRPr="00094F7D" w:rsidRDefault="00947C1D" w:rsidP="00EA3E15">
            <w:pPr>
              <w:pStyle w:val="affb"/>
            </w:pPr>
            <w:r>
              <w:t>5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64F181C9" w14:textId="77777777" w:rsidR="001B3A78" w:rsidRPr="00094F7D" w:rsidRDefault="00A729F1" w:rsidP="00103FC0">
            <w:pPr>
              <w:pStyle w:val="affb"/>
            </w:pPr>
            <w:r>
              <w:rPr>
                <w:rFonts w:cs="Arial"/>
                <w:szCs w:val="18"/>
              </w:rPr>
              <w:t>Укажите, менялись ли обязанности лиц,</w:t>
            </w:r>
            <w:r w:rsidR="00103FC0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отвечающих за корпоративное управление</w:t>
            </w:r>
            <w:r w:rsidR="00103FC0">
              <w:rPr>
                <w:rFonts w:cs="Arial"/>
                <w:szCs w:val="18"/>
              </w:rPr>
              <w:t>,</w:t>
            </w:r>
            <w:r>
              <w:rPr>
                <w:rFonts w:cs="Arial"/>
                <w:szCs w:val="18"/>
              </w:rPr>
              <w:t xml:space="preserve"> по </w:t>
            </w:r>
            <w:r w:rsidR="00A27846">
              <w:rPr>
                <w:rFonts w:cs="Arial"/>
                <w:szCs w:val="18"/>
              </w:rPr>
              <w:t>надзору в</w:t>
            </w:r>
            <w:r>
              <w:rPr>
                <w:rFonts w:cs="Arial"/>
                <w:szCs w:val="18"/>
              </w:rPr>
              <w:t xml:space="preserve"> связи с ограничительными мерами, связанными с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-19</w:t>
            </w:r>
            <w:r w:rsidR="00103FC0">
              <w:rPr>
                <w:rFonts w:cs="Arial"/>
                <w:szCs w:val="18"/>
              </w:rPr>
              <w:t xml:space="preserve">?  </w:t>
            </w:r>
            <w:r>
              <w:rPr>
                <w:rFonts w:cs="Arial"/>
                <w:szCs w:val="18"/>
              </w:rPr>
              <w:t xml:space="preserve">Если </w:t>
            </w:r>
            <w:r w:rsidR="00103FC0">
              <w:rPr>
                <w:rFonts w:cs="Arial"/>
                <w:szCs w:val="18"/>
              </w:rPr>
              <w:t xml:space="preserve">менялись, </w:t>
            </w:r>
            <w:r>
              <w:rPr>
                <w:rFonts w:cs="Arial"/>
                <w:szCs w:val="18"/>
              </w:rPr>
              <w:t xml:space="preserve">то включают ли они такие обязанности, как мониторинг процесса подготовки </w:t>
            </w:r>
            <w:r w:rsidR="00103FC0">
              <w:rPr>
                <w:rFonts w:cs="Arial"/>
                <w:szCs w:val="18"/>
              </w:rPr>
              <w:t xml:space="preserve">финансовой </w:t>
            </w:r>
            <w:r>
              <w:rPr>
                <w:rFonts w:cs="Arial"/>
                <w:szCs w:val="18"/>
              </w:rPr>
              <w:t>отчетности в удаленном/дистанционном режиме?</w:t>
            </w:r>
          </w:p>
        </w:tc>
        <w:tc>
          <w:tcPr>
            <w:tcW w:w="1568" w:type="pct"/>
          </w:tcPr>
          <w:p w14:paraId="200CDC8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960C459" w14:textId="77777777" w:rsidTr="00A27846">
        <w:trPr>
          <w:trHeight w:val="20"/>
        </w:trPr>
        <w:tc>
          <w:tcPr>
            <w:tcW w:w="474" w:type="pct"/>
          </w:tcPr>
          <w:p w14:paraId="2B6AB2E1" w14:textId="77777777" w:rsidR="001B3A78" w:rsidRPr="00094F7D" w:rsidRDefault="00947C1D" w:rsidP="00EA3E15">
            <w:pPr>
              <w:pStyle w:val="affb"/>
            </w:pPr>
            <w:r>
              <w:t>6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375D2AF2" w14:textId="77777777" w:rsidR="001B3A78" w:rsidRPr="00094F7D" w:rsidRDefault="00A729F1" w:rsidP="00EA3E15">
            <w:pPr>
              <w:pStyle w:val="affb"/>
            </w:pPr>
            <w:r w:rsidRPr="00103FC0">
              <w:rPr>
                <w:rFonts w:cs="Arial"/>
                <w:i/>
                <w:szCs w:val="18"/>
              </w:rPr>
              <w:t>Если в вашей организации был введен удаленный режим работы, укажите следующее:</w:t>
            </w:r>
          </w:p>
        </w:tc>
        <w:tc>
          <w:tcPr>
            <w:tcW w:w="1568" w:type="pct"/>
          </w:tcPr>
          <w:p w14:paraId="0C454B2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C3E5747" w14:textId="77777777" w:rsidTr="00A27846">
        <w:trPr>
          <w:trHeight w:val="20"/>
        </w:trPr>
        <w:tc>
          <w:tcPr>
            <w:tcW w:w="474" w:type="pct"/>
          </w:tcPr>
          <w:p w14:paraId="70597879" w14:textId="77777777" w:rsidR="001B3A78" w:rsidRPr="00094F7D" w:rsidRDefault="00947C1D" w:rsidP="00EA3E15">
            <w:pPr>
              <w:pStyle w:val="affb"/>
            </w:pPr>
            <w:r>
              <w:t>6</w:t>
            </w:r>
            <w:r w:rsidR="001B3A78" w:rsidRPr="00094F7D">
              <w:t>.</w:t>
            </w:r>
            <w:r>
              <w:t>1</w:t>
            </w:r>
            <w:r w:rsidR="00103FC0">
              <w:t>.</w:t>
            </w:r>
          </w:p>
        </w:tc>
        <w:tc>
          <w:tcPr>
            <w:tcW w:w="2959" w:type="pct"/>
          </w:tcPr>
          <w:p w14:paraId="336FBA9C" w14:textId="77777777"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Разработан ли план работы и взаимодействия сотрудников в условиях удален</w:t>
            </w:r>
            <w:r>
              <w:rPr>
                <w:rFonts w:cs="Arial"/>
                <w:szCs w:val="18"/>
              </w:rPr>
              <w:t>ной и/или дистанционной работы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14:paraId="6056C7D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57693EA" w14:textId="77777777" w:rsidTr="00A27846">
        <w:trPr>
          <w:trHeight w:val="20"/>
        </w:trPr>
        <w:tc>
          <w:tcPr>
            <w:tcW w:w="474" w:type="pct"/>
          </w:tcPr>
          <w:p w14:paraId="7EA73181" w14:textId="77777777" w:rsidR="001B3A78" w:rsidRPr="00094F7D" w:rsidRDefault="001B3A78" w:rsidP="00EA3E15">
            <w:pPr>
              <w:pStyle w:val="affb"/>
            </w:pPr>
            <w:r w:rsidRPr="00094F7D">
              <w:t>6.</w:t>
            </w:r>
            <w:r w:rsidR="00947C1D">
              <w:t>2</w:t>
            </w:r>
            <w:r w:rsidR="00103FC0">
              <w:t>.</w:t>
            </w:r>
          </w:p>
        </w:tc>
        <w:tc>
          <w:tcPr>
            <w:tcW w:w="2959" w:type="pct"/>
          </w:tcPr>
          <w:p w14:paraId="6F2325A9" w14:textId="77777777"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Подвергались ли изменениям бизнес процессы в условиях удаленной работы</w:t>
            </w:r>
            <w:r w:rsidR="00103FC0">
              <w:rPr>
                <w:rFonts w:cs="Arial"/>
                <w:szCs w:val="18"/>
              </w:rPr>
              <w:t>?</w:t>
            </w:r>
            <w:r w:rsidR="00103FC0" w:rsidRPr="00D3206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 xml:space="preserve">Если да, </w:t>
            </w:r>
            <w:r>
              <w:rPr>
                <w:rFonts w:cs="Arial"/>
                <w:szCs w:val="18"/>
              </w:rPr>
              <w:t>то как это повлияло на распределение полномочий</w:t>
            </w:r>
            <w:r w:rsidRPr="00D3206C">
              <w:rPr>
                <w:rFonts w:cs="Arial"/>
                <w:szCs w:val="18"/>
              </w:rPr>
              <w:t>, появлени</w:t>
            </w:r>
            <w:r>
              <w:rPr>
                <w:rFonts w:cs="Arial"/>
                <w:szCs w:val="18"/>
              </w:rPr>
              <w:t xml:space="preserve">е </w:t>
            </w:r>
            <w:r w:rsidRPr="00D3206C">
              <w:rPr>
                <w:rFonts w:cs="Arial"/>
                <w:szCs w:val="18"/>
              </w:rPr>
              <w:t>новых или расширенных зон ответственности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14:paraId="3268B1B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03C2161" w14:textId="77777777" w:rsidTr="00A27846">
        <w:trPr>
          <w:trHeight w:val="20"/>
        </w:trPr>
        <w:tc>
          <w:tcPr>
            <w:tcW w:w="474" w:type="pct"/>
          </w:tcPr>
          <w:p w14:paraId="6115816D" w14:textId="77777777" w:rsidR="001B3A78" w:rsidRPr="00094F7D" w:rsidRDefault="00947C1D" w:rsidP="00EA3E15">
            <w:pPr>
              <w:pStyle w:val="affb"/>
            </w:pPr>
            <w:r>
              <w:t>6.3</w:t>
            </w:r>
            <w:r w:rsidR="00103FC0">
              <w:t>.</w:t>
            </w:r>
          </w:p>
        </w:tc>
        <w:tc>
          <w:tcPr>
            <w:tcW w:w="2959" w:type="pct"/>
          </w:tcPr>
          <w:p w14:paraId="11131189" w14:textId="77777777" w:rsidR="001B3A78" w:rsidRPr="00094F7D" w:rsidRDefault="00A729F1" w:rsidP="00103FC0">
            <w:pPr>
              <w:pStyle w:val="affb"/>
            </w:pPr>
            <w:r w:rsidRPr="00FB53A8">
              <w:rPr>
                <w:rFonts w:cs="Arial"/>
                <w:szCs w:val="18"/>
              </w:rPr>
              <w:t xml:space="preserve">Каким образом осуществлено исполнение установленных в организации контрольных </w:t>
            </w:r>
            <w:r w:rsidR="00A27846" w:rsidRPr="00FB53A8">
              <w:rPr>
                <w:rFonts w:cs="Arial"/>
                <w:szCs w:val="18"/>
              </w:rPr>
              <w:t>процедур в</w:t>
            </w:r>
            <w:r w:rsidRPr="00FB53A8">
              <w:rPr>
                <w:rFonts w:cs="Arial"/>
                <w:szCs w:val="18"/>
              </w:rPr>
              <w:t xml:space="preserve"> связи с удаленным режимом работы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14:paraId="23946D91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880298F" w14:textId="77777777" w:rsidTr="00A27846">
        <w:trPr>
          <w:trHeight w:val="20"/>
        </w:trPr>
        <w:tc>
          <w:tcPr>
            <w:tcW w:w="474" w:type="pct"/>
          </w:tcPr>
          <w:p w14:paraId="6DD94793" w14:textId="77777777" w:rsidR="001B3A78" w:rsidRPr="00094F7D" w:rsidRDefault="00947C1D" w:rsidP="00EA3E15">
            <w:pPr>
              <w:pStyle w:val="affb"/>
            </w:pPr>
            <w:r>
              <w:t>6.4</w:t>
            </w:r>
            <w:r w:rsidR="00103FC0">
              <w:t>.</w:t>
            </w:r>
          </w:p>
        </w:tc>
        <w:tc>
          <w:tcPr>
            <w:tcW w:w="2959" w:type="pct"/>
          </w:tcPr>
          <w:p w14:paraId="439BBB3A" w14:textId="77777777"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Повлиял ли введенный в организации в связи с COVID-19 режим удаленной работы на контроль и надзор за по</w:t>
            </w:r>
            <w:r>
              <w:rPr>
                <w:rFonts w:cs="Arial"/>
                <w:szCs w:val="18"/>
              </w:rPr>
              <w:t>дготовкой финансовой отчетности</w:t>
            </w:r>
            <w:r w:rsidR="00103FC0">
              <w:rPr>
                <w:rFonts w:cs="Arial"/>
                <w:szCs w:val="18"/>
              </w:rPr>
              <w:t>?</w:t>
            </w:r>
            <w:r w:rsidR="00103FC0" w:rsidRPr="00D3206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 xml:space="preserve">Если ответ </w:t>
            </w:r>
            <w:r w:rsidR="00103FC0">
              <w:rPr>
                <w:rFonts w:cs="Arial"/>
                <w:szCs w:val="18"/>
              </w:rPr>
              <w:t>«</w:t>
            </w:r>
            <w:r w:rsidRPr="00D3206C">
              <w:rPr>
                <w:rFonts w:cs="Arial"/>
                <w:szCs w:val="18"/>
              </w:rPr>
              <w:t>да</w:t>
            </w:r>
            <w:r w:rsidR="00103FC0">
              <w:rPr>
                <w:rFonts w:cs="Arial"/>
                <w:szCs w:val="18"/>
              </w:rPr>
              <w:t>»</w:t>
            </w:r>
            <w:r w:rsidRPr="00D3206C">
              <w:rPr>
                <w:rFonts w:cs="Arial"/>
                <w:szCs w:val="18"/>
              </w:rPr>
              <w:t xml:space="preserve">, то укажите каковы изменения в контрольных процедурах, которые могут оказать существенное влияние на внутренний контроль за процессом подготовки </w:t>
            </w:r>
            <w:r w:rsidR="00103FC0">
              <w:rPr>
                <w:rFonts w:cs="Arial"/>
                <w:szCs w:val="18"/>
              </w:rPr>
              <w:t xml:space="preserve">финансовой </w:t>
            </w:r>
            <w:r w:rsidRPr="00D3206C">
              <w:rPr>
                <w:rFonts w:cs="Arial"/>
                <w:szCs w:val="18"/>
              </w:rPr>
              <w:t>отчетности</w:t>
            </w:r>
            <w:r>
              <w:rPr>
                <w:rFonts w:cs="Arial"/>
                <w:szCs w:val="18"/>
              </w:rPr>
              <w:t>;</w:t>
            </w:r>
          </w:p>
        </w:tc>
        <w:tc>
          <w:tcPr>
            <w:tcW w:w="1568" w:type="pct"/>
          </w:tcPr>
          <w:p w14:paraId="486A7E68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6CB9C1A" w14:textId="77777777" w:rsidTr="00A27846">
        <w:trPr>
          <w:trHeight w:val="20"/>
        </w:trPr>
        <w:tc>
          <w:tcPr>
            <w:tcW w:w="474" w:type="pct"/>
          </w:tcPr>
          <w:p w14:paraId="27C71B42" w14:textId="77777777" w:rsidR="001B3A78" w:rsidRPr="00094F7D" w:rsidRDefault="00947C1D" w:rsidP="00EA3E15">
            <w:pPr>
              <w:pStyle w:val="affb"/>
            </w:pPr>
            <w:r>
              <w:t>7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1C6D7152" w14:textId="77777777" w:rsidR="001B3A78" w:rsidRPr="00094F7D" w:rsidRDefault="00A729F1" w:rsidP="00103FC0">
            <w:pPr>
              <w:pStyle w:val="affb"/>
            </w:pPr>
            <w:r w:rsidRPr="0031491C">
              <w:rPr>
                <w:rFonts w:cs="Arial"/>
                <w:i/>
                <w:szCs w:val="18"/>
              </w:rPr>
              <w:t xml:space="preserve">Укажите, имели ли место в связи </w:t>
            </w:r>
            <w:r w:rsidR="00A27846" w:rsidRPr="0031491C">
              <w:rPr>
                <w:rFonts w:cs="Arial"/>
                <w:i/>
                <w:szCs w:val="18"/>
              </w:rPr>
              <w:t>с ограничительными</w:t>
            </w:r>
            <w:r w:rsidRPr="0031491C">
              <w:rPr>
                <w:rFonts w:cs="Arial"/>
                <w:i/>
                <w:szCs w:val="18"/>
              </w:rPr>
              <w:t xml:space="preserve"> мерами, связанными с </w:t>
            </w:r>
            <w:r w:rsidR="00A27846" w:rsidRPr="0031491C">
              <w:rPr>
                <w:rFonts w:cs="Arial"/>
                <w:i/>
                <w:szCs w:val="18"/>
              </w:rPr>
              <w:t>пандемией COVID</w:t>
            </w:r>
            <w:r w:rsidRPr="0031491C">
              <w:rPr>
                <w:rFonts w:cs="Arial"/>
                <w:i/>
                <w:szCs w:val="18"/>
              </w:rPr>
              <w:t>-19, следующие обстоятельства:</w:t>
            </w:r>
          </w:p>
        </w:tc>
        <w:tc>
          <w:tcPr>
            <w:tcW w:w="1568" w:type="pct"/>
          </w:tcPr>
          <w:p w14:paraId="2DA10F10" w14:textId="77777777" w:rsidR="001B3A78" w:rsidRPr="00094F7D" w:rsidRDefault="001B3A78" w:rsidP="00EA3E15">
            <w:pPr>
              <w:pStyle w:val="affb"/>
            </w:pPr>
          </w:p>
        </w:tc>
      </w:tr>
      <w:tr w:rsidR="00103FC0" w:rsidRPr="00FB3757" w14:paraId="36C51FF9" w14:textId="77777777" w:rsidTr="00A27846">
        <w:trPr>
          <w:trHeight w:val="20"/>
        </w:trPr>
        <w:tc>
          <w:tcPr>
            <w:tcW w:w="474" w:type="pct"/>
          </w:tcPr>
          <w:p w14:paraId="1C304945" w14:textId="77777777" w:rsidR="00103FC0" w:rsidRDefault="00103FC0" w:rsidP="00EA3E15">
            <w:pPr>
              <w:pStyle w:val="affb"/>
            </w:pPr>
            <w:r>
              <w:t>7.1.</w:t>
            </w:r>
          </w:p>
        </w:tc>
        <w:tc>
          <w:tcPr>
            <w:tcW w:w="2959" w:type="pct"/>
          </w:tcPr>
          <w:p w14:paraId="03779BE9" w14:textId="77777777" w:rsidR="00103FC0" w:rsidRPr="00A27846" w:rsidDel="00103FC0" w:rsidRDefault="00103FC0" w:rsidP="00A27846">
            <w:pPr>
              <w:pStyle w:val="a3"/>
              <w:numPr>
                <w:ilvl w:val="0"/>
                <w:numId w:val="0"/>
              </w:numPr>
              <w:jc w:val="left"/>
              <w:rPr>
                <w:rFonts w:cs="Arial"/>
                <w:lang w:val="ru-RU"/>
              </w:rPr>
            </w:pPr>
            <w:r w:rsidRPr="00596419">
              <w:rPr>
                <w:rFonts w:cs="Arial"/>
                <w:lang w:val="ru-RU"/>
              </w:rPr>
              <w:t xml:space="preserve">Произошли ли какие-либо изменения, связанные с пандемией </w:t>
            </w:r>
            <w:r w:rsidRPr="00A27846">
              <w:rPr>
                <w:rFonts w:cs="Arial"/>
                <w:lang w:val="ru-RU"/>
              </w:rPr>
              <w:t>COVID-19</w:t>
            </w:r>
            <w:r w:rsidRPr="00596419">
              <w:rPr>
                <w:rFonts w:cs="Arial"/>
                <w:lang w:val="ru-RU"/>
              </w:rPr>
              <w:t xml:space="preserve">, в показателях деятельности вашей организации (например, существенное </w:t>
            </w:r>
            <w:r w:rsidR="00944C4F">
              <w:rPr>
                <w:rFonts w:cs="Arial"/>
                <w:lang w:val="ru-RU"/>
              </w:rPr>
              <w:t>изменен</w:t>
            </w:r>
            <w:r w:rsidRPr="00596419">
              <w:rPr>
                <w:rFonts w:cs="Arial"/>
                <w:lang w:val="ru-RU"/>
              </w:rPr>
              <w:t>ие стоимости финансовых инструментов, иностранной валюты, существенное снижение стоимости основных средств после даты составления отчетности)?</w:t>
            </w:r>
          </w:p>
        </w:tc>
        <w:tc>
          <w:tcPr>
            <w:tcW w:w="1568" w:type="pct"/>
          </w:tcPr>
          <w:p w14:paraId="1EA4E3D5" w14:textId="77777777" w:rsidR="00103FC0" w:rsidRPr="00094F7D" w:rsidRDefault="00103FC0" w:rsidP="00EA3E15">
            <w:pPr>
              <w:pStyle w:val="affb"/>
            </w:pPr>
          </w:p>
        </w:tc>
      </w:tr>
      <w:tr w:rsidR="001B3A78" w:rsidRPr="00FB3757" w14:paraId="52B7D64E" w14:textId="77777777" w:rsidTr="00A27846">
        <w:trPr>
          <w:trHeight w:val="20"/>
        </w:trPr>
        <w:tc>
          <w:tcPr>
            <w:tcW w:w="474" w:type="pct"/>
          </w:tcPr>
          <w:p w14:paraId="436852C6" w14:textId="77777777" w:rsidR="001B3A78" w:rsidRPr="00094F7D" w:rsidRDefault="00947C1D" w:rsidP="00EA3E15">
            <w:pPr>
              <w:pStyle w:val="affb"/>
            </w:pPr>
            <w:r>
              <w:lastRenderedPageBreak/>
              <w:t>7.2</w:t>
            </w:r>
            <w:r w:rsidR="00103FC0">
              <w:t>.</w:t>
            </w:r>
          </w:p>
        </w:tc>
        <w:tc>
          <w:tcPr>
            <w:tcW w:w="2959" w:type="pct"/>
          </w:tcPr>
          <w:p w14:paraId="143C3C11" w14:textId="77777777" w:rsidR="001B3A78" w:rsidRPr="00A729F1" w:rsidRDefault="00A729F1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A729F1">
              <w:rPr>
                <w:rFonts w:cs="Arial"/>
                <w:szCs w:val="18"/>
                <w:lang w:val="ru-RU"/>
              </w:rPr>
              <w:t>Предстоят ли</w:t>
            </w:r>
            <w:r w:rsidR="00103FC0">
              <w:rPr>
                <w:rFonts w:cs="Arial"/>
                <w:szCs w:val="18"/>
                <w:lang w:val="ru-RU"/>
              </w:rPr>
              <w:t xml:space="preserve"> вашей</w:t>
            </w:r>
            <w:r w:rsidRPr="00A729F1">
              <w:rPr>
                <w:rFonts w:cs="Arial"/>
                <w:szCs w:val="18"/>
                <w:lang w:val="ru-RU"/>
              </w:rPr>
              <w:t xml:space="preserve"> организации значительные выплаты по займам</w:t>
            </w:r>
            <w:r w:rsidR="00103FC0">
              <w:rPr>
                <w:rFonts w:cs="Arial"/>
                <w:szCs w:val="18"/>
                <w:lang w:val="ru-RU"/>
              </w:rPr>
              <w:t>/кредитам</w:t>
            </w:r>
            <w:r w:rsidRPr="00A729F1">
              <w:rPr>
                <w:rFonts w:cs="Arial"/>
                <w:szCs w:val="18"/>
                <w:lang w:val="ru-RU"/>
              </w:rPr>
              <w:t xml:space="preserve"> в следующем году? Если да, то рассматриваются ли возможность отложенных платежей по обязательствам и иных мер поддержки, а также будущие обязательства в связи с ними?</w:t>
            </w:r>
          </w:p>
        </w:tc>
        <w:tc>
          <w:tcPr>
            <w:tcW w:w="1568" w:type="pct"/>
          </w:tcPr>
          <w:p w14:paraId="65D90C4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18E79F0" w14:textId="77777777" w:rsidTr="00A27846">
        <w:trPr>
          <w:trHeight w:val="20"/>
        </w:trPr>
        <w:tc>
          <w:tcPr>
            <w:tcW w:w="474" w:type="pct"/>
          </w:tcPr>
          <w:p w14:paraId="71A54D1E" w14:textId="77777777" w:rsidR="001B3A78" w:rsidRPr="00094F7D" w:rsidRDefault="00947C1D" w:rsidP="00EA3E15">
            <w:pPr>
              <w:pStyle w:val="affb"/>
            </w:pPr>
            <w:r>
              <w:t>7.3</w:t>
            </w:r>
            <w:r w:rsidR="00103FC0">
              <w:t>.</w:t>
            </w:r>
          </w:p>
        </w:tc>
        <w:tc>
          <w:tcPr>
            <w:tcW w:w="2959" w:type="pct"/>
          </w:tcPr>
          <w:p w14:paraId="6D8C6F7B" w14:textId="77777777" w:rsidR="001B3A78" w:rsidRPr="00947C1D" w:rsidRDefault="00947C1D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 xml:space="preserve">Произошли </w:t>
            </w:r>
            <w:r w:rsidR="00A27846" w:rsidRPr="00947C1D">
              <w:rPr>
                <w:rFonts w:cs="Arial"/>
                <w:szCs w:val="18"/>
                <w:lang w:val="ru-RU"/>
              </w:rPr>
              <w:t>ли в</w:t>
            </w:r>
            <w:r w:rsidRPr="00947C1D">
              <w:rPr>
                <w:rFonts w:cs="Arial"/>
                <w:szCs w:val="18"/>
                <w:lang w:val="ru-RU"/>
              </w:rPr>
              <w:t xml:space="preserve"> связи с ограничительными </w:t>
            </w:r>
            <w:r w:rsidR="00A27846" w:rsidRPr="00947C1D">
              <w:rPr>
                <w:rFonts w:cs="Arial"/>
                <w:szCs w:val="18"/>
                <w:lang w:val="ru-RU"/>
              </w:rPr>
              <w:t>мерами какие</w:t>
            </w:r>
            <w:r w:rsidRPr="00947C1D">
              <w:rPr>
                <w:rFonts w:cs="Arial"/>
                <w:szCs w:val="18"/>
                <w:lang w:val="ru-RU"/>
              </w:rPr>
              <w:t>-либо изменения, связанные с нарушением условий ковенантов, нарушением условий или внесением изменений в условия контрактов об аренде?</w:t>
            </w:r>
          </w:p>
        </w:tc>
        <w:tc>
          <w:tcPr>
            <w:tcW w:w="1568" w:type="pct"/>
          </w:tcPr>
          <w:p w14:paraId="3F9DBDF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9F34843" w14:textId="77777777" w:rsidTr="00A27846">
        <w:trPr>
          <w:trHeight w:val="20"/>
        </w:trPr>
        <w:tc>
          <w:tcPr>
            <w:tcW w:w="474" w:type="pct"/>
          </w:tcPr>
          <w:p w14:paraId="71E8BCA8" w14:textId="77777777" w:rsidR="001B3A78" w:rsidRPr="00094F7D" w:rsidRDefault="00947C1D" w:rsidP="00EA3E15">
            <w:pPr>
              <w:pStyle w:val="affb"/>
            </w:pPr>
            <w:r>
              <w:t>7.4</w:t>
            </w:r>
            <w:r w:rsidR="00103FC0">
              <w:t>.</w:t>
            </w:r>
          </w:p>
        </w:tc>
        <w:tc>
          <w:tcPr>
            <w:tcW w:w="2959" w:type="pct"/>
          </w:tcPr>
          <w:p w14:paraId="089A7C62" w14:textId="77777777" w:rsidR="001B3A78" w:rsidRPr="00947C1D" w:rsidRDefault="00947C1D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>Есть ли намерения или предпосылки проведения значимой реструктуризации или сокращения деятельности/производства (временного или постоянного)?</w:t>
            </w:r>
          </w:p>
        </w:tc>
        <w:tc>
          <w:tcPr>
            <w:tcW w:w="1568" w:type="pct"/>
          </w:tcPr>
          <w:p w14:paraId="29A27F1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B636880" w14:textId="77777777" w:rsidTr="00A27846">
        <w:trPr>
          <w:trHeight w:val="20"/>
        </w:trPr>
        <w:tc>
          <w:tcPr>
            <w:tcW w:w="474" w:type="pct"/>
          </w:tcPr>
          <w:p w14:paraId="65280C2D" w14:textId="77777777" w:rsidR="001B3A78" w:rsidRPr="00094F7D" w:rsidRDefault="00947C1D" w:rsidP="00EA3E15">
            <w:pPr>
              <w:pStyle w:val="affb"/>
            </w:pPr>
            <w:r>
              <w:t>7.5</w:t>
            </w:r>
            <w:r w:rsidR="00103FC0">
              <w:t>.</w:t>
            </w:r>
          </w:p>
        </w:tc>
        <w:tc>
          <w:tcPr>
            <w:tcW w:w="2959" w:type="pct"/>
          </w:tcPr>
          <w:p w14:paraId="4C681262" w14:textId="77777777" w:rsidR="001B3A78" w:rsidRPr="00947C1D" w:rsidRDefault="00947C1D" w:rsidP="001258BC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>Существует ли давление со стороны акционеров</w:t>
            </w:r>
            <w:r w:rsidR="001258BC">
              <w:rPr>
                <w:rFonts w:cs="Arial"/>
                <w:szCs w:val="18"/>
                <w:lang w:val="ru-RU"/>
              </w:rPr>
              <w:t xml:space="preserve"> /участников</w:t>
            </w:r>
            <w:r w:rsidRPr="00947C1D">
              <w:rPr>
                <w:rFonts w:cs="Arial"/>
                <w:szCs w:val="18"/>
                <w:lang w:val="ru-RU"/>
              </w:rPr>
              <w:t xml:space="preserve"> на процесс подготовки </w:t>
            </w:r>
            <w:r w:rsidR="001258BC">
              <w:rPr>
                <w:rFonts w:cs="Arial"/>
                <w:szCs w:val="18"/>
                <w:lang w:val="ru-RU"/>
              </w:rPr>
              <w:t xml:space="preserve">финансовой </w:t>
            </w:r>
            <w:r w:rsidRPr="00947C1D">
              <w:rPr>
                <w:rFonts w:cs="Arial"/>
                <w:szCs w:val="18"/>
                <w:lang w:val="ru-RU"/>
              </w:rPr>
              <w:t>отчетности?</w:t>
            </w:r>
          </w:p>
        </w:tc>
        <w:tc>
          <w:tcPr>
            <w:tcW w:w="1568" w:type="pct"/>
          </w:tcPr>
          <w:p w14:paraId="4F9612F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76FB5F2D" w14:textId="77777777" w:rsidTr="00A27846">
        <w:trPr>
          <w:trHeight w:val="20"/>
        </w:trPr>
        <w:tc>
          <w:tcPr>
            <w:tcW w:w="474" w:type="pct"/>
          </w:tcPr>
          <w:p w14:paraId="3FACC241" w14:textId="77777777" w:rsidR="001B3A78" w:rsidRPr="00094F7D" w:rsidRDefault="00947C1D" w:rsidP="00EA3E15">
            <w:pPr>
              <w:pStyle w:val="affb"/>
            </w:pPr>
            <w:r>
              <w:t>8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61A50397" w14:textId="77777777" w:rsidR="001B3A78" w:rsidRPr="00094F7D" w:rsidRDefault="00947C1D" w:rsidP="00103FC0">
            <w:pPr>
              <w:pStyle w:val="affb"/>
            </w:pPr>
            <w:r w:rsidRPr="0031491C">
              <w:rPr>
                <w:rFonts w:cs="Arial"/>
                <w:i/>
                <w:szCs w:val="18"/>
              </w:rPr>
              <w:t xml:space="preserve">Укажите, имели ли место в связи </w:t>
            </w:r>
            <w:r w:rsidR="00A27846" w:rsidRPr="0031491C">
              <w:rPr>
                <w:rFonts w:cs="Arial"/>
                <w:i/>
                <w:szCs w:val="18"/>
              </w:rPr>
              <w:t>с ограничительными</w:t>
            </w:r>
            <w:r w:rsidRPr="0031491C">
              <w:rPr>
                <w:rFonts w:cs="Arial"/>
                <w:i/>
                <w:szCs w:val="18"/>
              </w:rPr>
              <w:t xml:space="preserve"> мерами, связанными с </w:t>
            </w:r>
            <w:r w:rsidR="00A27846" w:rsidRPr="0031491C">
              <w:rPr>
                <w:rFonts w:cs="Arial"/>
                <w:i/>
                <w:szCs w:val="18"/>
              </w:rPr>
              <w:t>пандемией COVID</w:t>
            </w:r>
            <w:r w:rsidRPr="0031491C">
              <w:rPr>
                <w:rFonts w:cs="Arial"/>
                <w:i/>
                <w:szCs w:val="18"/>
              </w:rPr>
              <w:t>-19, следующие действия руководства</w:t>
            </w:r>
            <w:r w:rsidR="001258BC">
              <w:rPr>
                <w:rFonts w:cs="Arial"/>
                <w:i/>
                <w:szCs w:val="18"/>
              </w:rPr>
              <w:t xml:space="preserve"> вашей организации</w:t>
            </w:r>
            <w:r w:rsidRPr="0031491C">
              <w:rPr>
                <w:rFonts w:cs="Arial"/>
                <w:i/>
                <w:szCs w:val="18"/>
              </w:rPr>
              <w:t>:</w:t>
            </w:r>
          </w:p>
        </w:tc>
        <w:tc>
          <w:tcPr>
            <w:tcW w:w="1568" w:type="pct"/>
          </w:tcPr>
          <w:p w14:paraId="128798B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0AB89E4" w14:textId="77777777" w:rsidTr="00A27846">
        <w:trPr>
          <w:trHeight w:val="20"/>
        </w:trPr>
        <w:tc>
          <w:tcPr>
            <w:tcW w:w="474" w:type="pct"/>
          </w:tcPr>
          <w:p w14:paraId="247F3D5B" w14:textId="77777777" w:rsidR="001B3A78" w:rsidRPr="00094F7D" w:rsidRDefault="00947C1D" w:rsidP="00103FC0">
            <w:pPr>
              <w:pStyle w:val="affb"/>
            </w:pPr>
            <w:r>
              <w:t>8.</w:t>
            </w:r>
            <w:r w:rsidR="00103FC0">
              <w:t>1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40619736" w14:textId="77777777" w:rsidR="001B3A78" w:rsidRPr="00094F7D" w:rsidRDefault="00947C1D" w:rsidP="001258BC">
            <w:pPr>
              <w:pStyle w:val="affb"/>
            </w:pPr>
            <w:r w:rsidRPr="00D3206C">
              <w:rPr>
                <w:rFonts w:cs="Arial"/>
                <w:szCs w:val="18"/>
              </w:rPr>
              <w:t>Оценило/пересмотрело ли руководство в связи с пандемией, на основе последней доступной информации (т.е. на дату утверждения и одобрения финансовой отчетности), соблюдение организацией допущения о непрерывности деятельности</w:t>
            </w:r>
            <w:r w:rsidR="001258B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>(влияние COVID-19 на оценочные показатели, особенно на финансовые прогнозы или перспективные расчеты)?</w:t>
            </w:r>
          </w:p>
        </w:tc>
        <w:tc>
          <w:tcPr>
            <w:tcW w:w="1568" w:type="pct"/>
          </w:tcPr>
          <w:p w14:paraId="7AF2D392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C0E4DA4" w14:textId="77777777" w:rsidTr="00A27846">
        <w:trPr>
          <w:trHeight w:val="20"/>
        </w:trPr>
        <w:tc>
          <w:tcPr>
            <w:tcW w:w="474" w:type="pct"/>
          </w:tcPr>
          <w:p w14:paraId="5FD5C16C" w14:textId="77777777" w:rsidR="001B3A78" w:rsidRPr="00094F7D" w:rsidRDefault="00947C1D" w:rsidP="00103FC0">
            <w:pPr>
              <w:pStyle w:val="affb"/>
            </w:pPr>
            <w:r>
              <w:t>8.</w:t>
            </w:r>
            <w:r w:rsidR="00103FC0">
              <w:t>2</w:t>
            </w:r>
            <w:r w:rsidR="001B3A78" w:rsidRPr="00094F7D">
              <w:t>.</w:t>
            </w:r>
          </w:p>
        </w:tc>
        <w:tc>
          <w:tcPr>
            <w:tcW w:w="2959" w:type="pct"/>
          </w:tcPr>
          <w:p w14:paraId="266A4505" w14:textId="77777777" w:rsidR="001B3A78" w:rsidRPr="00094F7D" w:rsidRDefault="00947C1D" w:rsidP="00947C1D">
            <w:pPr>
              <w:pStyle w:val="affb"/>
            </w:pPr>
            <w:r w:rsidRPr="00946694">
              <w:rPr>
                <w:rFonts w:cs="Arial"/>
                <w:szCs w:val="18"/>
              </w:rPr>
              <w:t xml:space="preserve">При оценке и анализе крупных клиентов </w:t>
            </w:r>
            <w:r>
              <w:rPr>
                <w:rFonts w:cs="Arial"/>
                <w:szCs w:val="18"/>
              </w:rPr>
              <w:t xml:space="preserve">вашей организации </w:t>
            </w:r>
            <w:r w:rsidRPr="00946694">
              <w:rPr>
                <w:rFonts w:cs="Arial"/>
                <w:szCs w:val="18"/>
              </w:rPr>
              <w:t>рассматриваются ли такие обстоятельства, как нарушения цепочек поставок, недоступность или задержка поставок, действует ли организация в отрасли, на которую существенно повлияла пандемия и др. (например</w:t>
            </w:r>
            <w:r w:rsidR="001258BC">
              <w:rPr>
                <w:rFonts w:cs="Arial"/>
                <w:szCs w:val="18"/>
              </w:rPr>
              <w:t>,</w:t>
            </w:r>
            <w:r w:rsidRPr="00946694">
              <w:rPr>
                <w:rFonts w:cs="Arial"/>
                <w:szCs w:val="18"/>
              </w:rPr>
              <w:t xml:space="preserve"> при оценке заемщиков/эмитентов/дебиторов туристического, авиасообщения, гостиничного бизнеса и др.)?</w:t>
            </w:r>
          </w:p>
        </w:tc>
        <w:tc>
          <w:tcPr>
            <w:tcW w:w="1568" w:type="pct"/>
          </w:tcPr>
          <w:p w14:paraId="55E6A329" w14:textId="77777777" w:rsidR="001B3A78" w:rsidRPr="00094F7D" w:rsidRDefault="001B3A78" w:rsidP="00EA3E15">
            <w:pPr>
              <w:pStyle w:val="affb"/>
            </w:pPr>
          </w:p>
        </w:tc>
      </w:tr>
    </w:tbl>
    <w:p w14:paraId="1BC535B7" w14:textId="77777777" w:rsidR="001B3A78" w:rsidRDefault="001B3A78" w:rsidP="001B3A78">
      <w:pPr>
        <w:rPr>
          <w:bCs/>
        </w:rPr>
      </w:pPr>
    </w:p>
    <w:p w14:paraId="77AA7C9A" w14:textId="77777777" w:rsidR="001B3A78" w:rsidRDefault="001B3A78" w:rsidP="001B3A78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627B18F4" w14:textId="77777777" w:rsidR="001B3A78" w:rsidRPr="00657460" w:rsidRDefault="001B3A78" w:rsidP="001B3A78">
      <w:pPr>
        <w:rPr>
          <w:bCs/>
        </w:rPr>
      </w:pPr>
      <w:r>
        <w:rPr>
          <w:bCs/>
        </w:rPr>
        <w:t>Ответ на наш запрос просим направлять на адрес:</w:t>
      </w:r>
    </w:p>
    <w:p w14:paraId="27792FF8" w14:textId="77777777" w:rsidR="00BD4396" w:rsidRDefault="00BD4396" w:rsidP="00BD4396">
      <w:r>
        <w:t>101990, г. Москва, ул. Мясницкая, 44/1, стр.2АБ. Аудиторская фирма «ФБК»</w:t>
      </w:r>
    </w:p>
    <w:p w14:paraId="6F320313" w14:textId="77777777" w:rsidR="001B3A78" w:rsidRPr="00747551" w:rsidRDefault="001B3A78" w:rsidP="001B3A78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14:paraId="6CACE2C4" w14:textId="77777777" w:rsidR="001B3A78" w:rsidRPr="00747551" w:rsidRDefault="001B3A78" w:rsidP="001B3A78">
      <w:pPr>
        <w:rPr>
          <w:bCs/>
        </w:rPr>
      </w:pPr>
      <w:r w:rsidRPr="00747551">
        <w:rPr>
          <w:bCs/>
        </w:rPr>
        <w:t>Тел.: (495) 737-53-53. Факс (495) 737-53-47</w:t>
      </w:r>
    </w:p>
    <w:p w14:paraId="3F846493" w14:textId="77777777" w:rsidR="001B3A78" w:rsidRPr="00293BFA" w:rsidRDefault="001B3A78" w:rsidP="001B3A78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5513407B" w14:textId="77777777" w:rsidR="00A27846" w:rsidRDefault="001B3A78" w:rsidP="001B3A78">
      <w:pPr>
        <w:pStyle w:val="aff6"/>
      </w:pPr>
      <w:r>
        <w:t xml:space="preserve">Руководитель задания по аудиту </w:t>
      </w:r>
    </w:p>
    <w:p w14:paraId="5E9D89CB" w14:textId="43D1AB4C" w:rsidR="001B3A78" w:rsidRDefault="001B3A78" w:rsidP="001B3A78">
      <w:pPr>
        <w:pStyle w:val="aff6"/>
        <w:rPr>
          <w:lang w:val="en-US"/>
        </w:rPr>
      </w:pPr>
      <w:r w:rsidRPr="00EE1ABD">
        <w:t>[И.О. Фамилия]</w:t>
      </w:r>
    </w:p>
    <w:sectPr w:rsidR="001B3A7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83617" w14:textId="77777777" w:rsidR="00E929E0" w:rsidRDefault="00E929E0" w:rsidP="00403DA6">
      <w:pPr>
        <w:spacing w:after="0" w:line="240" w:lineRule="auto"/>
      </w:pPr>
      <w:r>
        <w:separator/>
      </w:r>
    </w:p>
  </w:endnote>
  <w:endnote w:type="continuationSeparator" w:id="0">
    <w:p w14:paraId="63F42230" w14:textId="77777777" w:rsidR="00E929E0" w:rsidRDefault="00E929E0" w:rsidP="00403DA6">
      <w:pPr>
        <w:spacing w:after="0" w:line="240" w:lineRule="auto"/>
      </w:pPr>
      <w:r>
        <w:continuationSeparator/>
      </w:r>
    </w:p>
  </w:endnote>
  <w:endnote w:type="continuationNotice" w:id="1">
    <w:p w14:paraId="00BBC71E" w14:textId="77777777" w:rsidR="00E929E0" w:rsidRPr="00F41932" w:rsidRDefault="00E929E0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5C0F01FD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B21EEB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FD0346E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1783826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2F3FB9DE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6CC2E3C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216A025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A7305A">
            <w:rPr>
              <w:rStyle w:val="af0"/>
              <w:noProof/>
              <w:sz w:val="16"/>
              <w:szCs w:val="16"/>
              <w:lang w:val="ru-RU"/>
            </w:rPr>
            <w:t>3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590A77F1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1A843DA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ACA51E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792452DF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8F06CF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A9186F6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BF38AE5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7D89CEA4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18C3392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7AA31392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D32B655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AC95BC5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C2C27" w14:textId="77777777" w:rsidR="00E929E0" w:rsidRDefault="00E929E0" w:rsidP="003B476E">
      <w:pPr>
        <w:spacing w:after="0" w:line="240" w:lineRule="auto"/>
      </w:pPr>
      <w:r>
        <w:separator/>
      </w:r>
    </w:p>
  </w:footnote>
  <w:footnote w:type="continuationSeparator" w:id="0">
    <w:p w14:paraId="486CE9AA" w14:textId="77777777" w:rsidR="00E929E0" w:rsidRDefault="00E929E0" w:rsidP="00403DA6">
      <w:pPr>
        <w:spacing w:after="0" w:line="240" w:lineRule="auto"/>
      </w:pPr>
      <w:r>
        <w:continuationSeparator/>
      </w:r>
    </w:p>
  </w:footnote>
  <w:footnote w:type="continuationNotice" w:id="1">
    <w:p w14:paraId="45543278" w14:textId="77777777" w:rsidR="00E929E0" w:rsidRPr="00F41932" w:rsidRDefault="00E929E0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4D726548" w14:textId="77777777" w:rsidTr="007C02D6">
      <w:trPr>
        <w:trHeight w:val="952"/>
      </w:trPr>
      <w:tc>
        <w:tcPr>
          <w:tcW w:w="9183" w:type="dxa"/>
          <w:hideMark/>
        </w:tcPr>
        <w:p w14:paraId="29661CFA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DD9F697" wp14:editId="1DD5D0FB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A4596B" w14:textId="77777777" w:rsidR="007C02D6" w:rsidRDefault="007C02D6" w:rsidP="007C02D6">
    <w:pPr>
      <w:spacing w:after="0" w:line="240" w:lineRule="auto"/>
      <w:rPr>
        <w:sz w:val="2"/>
      </w:rPr>
    </w:pPr>
  </w:p>
  <w:p w14:paraId="140724AE" w14:textId="77777777" w:rsidR="007C02D6" w:rsidRDefault="007C02D6" w:rsidP="007C02D6">
    <w:pPr>
      <w:pStyle w:val="ad"/>
      <w:rPr>
        <w:sz w:val="2"/>
        <w:szCs w:val="2"/>
      </w:rPr>
    </w:pPr>
  </w:p>
  <w:p w14:paraId="7116F3A3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1358DEF0" w14:textId="77777777" w:rsidTr="007C02D6">
      <w:trPr>
        <w:trHeight w:val="936"/>
      </w:trPr>
      <w:tc>
        <w:tcPr>
          <w:tcW w:w="9200" w:type="dxa"/>
          <w:hideMark/>
        </w:tcPr>
        <w:p w14:paraId="0F88EF81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EBEE3A8" wp14:editId="6C307FE4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6D6412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1D498609" w14:textId="77777777" w:rsidTr="007C02D6">
      <w:trPr>
        <w:trHeight w:val="777"/>
      </w:trPr>
      <w:tc>
        <w:tcPr>
          <w:tcW w:w="8405" w:type="dxa"/>
        </w:tcPr>
        <w:p w14:paraId="26A4D9F0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1DCE2B28" w14:textId="77777777" w:rsidTr="007C02D6">
      <w:trPr>
        <w:trHeight w:val="2268"/>
      </w:trPr>
      <w:tc>
        <w:tcPr>
          <w:tcW w:w="8405" w:type="dxa"/>
          <w:hideMark/>
        </w:tcPr>
        <w:p w14:paraId="28A7C370" w14:textId="77777777" w:rsidR="007C02D6" w:rsidRDefault="007C02D6" w:rsidP="007C02D6">
          <w:pPr>
            <w:pStyle w:val="affff"/>
          </w:pPr>
          <w:r>
            <w:t>ФБК</w:t>
          </w:r>
        </w:p>
        <w:p w14:paraId="4701740F" w14:textId="77777777" w:rsidR="007C02D6" w:rsidRDefault="00BD4396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095A70DB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B6F9B"/>
    <w:multiLevelType w:val="multilevel"/>
    <w:tmpl w:val="D22C91D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F47438A"/>
    <w:multiLevelType w:val="hybridMultilevel"/>
    <w:tmpl w:val="8228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4863419F"/>
    <w:multiLevelType w:val="hybridMultilevel"/>
    <w:tmpl w:val="724C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20" w15:restartNumberingAfterBreak="0">
    <w:nsid w:val="53A35F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23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67F5647E"/>
    <w:multiLevelType w:val="multilevel"/>
    <w:tmpl w:val="1FF443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9"/>
  </w:num>
  <w:num w:numId="5">
    <w:abstractNumId w:val="21"/>
  </w:num>
  <w:num w:numId="6">
    <w:abstractNumId w:val="12"/>
  </w:num>
  <w:num w:numId="7">
    <w:abstractNumId w:val="25"/>
  </w:num>
  <w:num w:numId="8">
    <w:abstractNumId w:val="22"/>
  </w:num>
  <w:num w:numId="9">
    <w:abstractNumId w:val="11"/>
  </w:num>
  <w:num w:numId="10">
    <w:abstractNumId w:val="27"/>
  </w:num>
  <w:num w:numId="11">
    <w:abstractNumId w:val="1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4"/>
  </w:num>
  <w:num w:numId="19">
    <w:abstractNumId w:val="26"/>
  </w:num>
  <w:num w:numId="20">
    <w:abstractNumId w:val="19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7"/>
  </w:num>
  <w:num w:numId="33">
    <w:abstractNumId w:val="20"/>
  </w:num>
  <w:num w:numId="34">
    <w:abstractNumId w:val="2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F1"/>
    <w:rsid w:val="000012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03FC0"/>
    <w:rsid w:val="001258BC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B3A78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B321C"/>
    <w:rsid w:val="002C2DE1"/>
    <w:rsid w:val="002C2F02"/>
    <w:rsid w:val="002E5994"/>
    <w:rsid w:val="002F2FB6"/>
    <w:rsid w:val="003230D6"/>
    <w:rsid w:val="00324259"/>
    <w:rsid w:val="00332E73"/>
    <w:rsid w:val="00347C35"/>
    <w:rsid w:val="003618DD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23BC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96419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408F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34DCE"/>
    <w:rsid w:val="00846A2B"/>
    <w:rsid w:val="0087745C"/>
    <w:rsid w:val="00881F85"/>
    <w:rsid w:val="008B6178"/>
    <w:rsid w:val="008C3D35"/>
    <w:rsid w:val="00935965"/>
    <w:rsid w:val="00944C4F"/>
    <w:rsid w:val="00947C1D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D2A1B"/>
    <w:rsid w:val="009E0545"/>
    <w:rsid w:val="009E7351"/>
    <w:rsid w:val="009F24DF"/>
    <w:rsid w:val="009F659E"/>
    <w:rsid w:val="00A0251B"/>
    <w:rsid w:val="00A105B5"/>
    <w:rsid w:val="00A13E8D"/>
    <w:rsid w:val="00A1793F"/>
    <w:rsid w:val="00A27846"/>
    <w:rsid w:val="00A27BE4"/>
    <w:rsid w:val="00A31514"/>
    <w:rsid w:val="00A729F1"/>
    <w:rsid w:val="00A7305A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7922"/>
    <w:rsid w:val="00BB39E9"/>
    <w:rsid w:val="00BB46AD"/>
    <w:rsid w:val="00BB5555"/>
    <w:rsid w:val="00BD0CDB"/>
    <w:rsid w:val="00BD4396"/>
    <w:rsid w:val="00BE35E4"/>
    <w:rsid w:val="00C04BEE"/>
    <w:rsid w:val="00C21402"/>
    <w:rsid w:val="00C227BC"/>
    <w:rsid w:val="00C23905"/>
    <w:rsid w:val="00C23C6E"/>
    <w:rsid w:val="00C356B4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37C54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986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29E0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03FE"/>
    <w:rsid w:val="00F22F5F"/>
    <w:rsid w:val="00F23405"/>
    <w:rsid w:val="00F41932"/>
    <w:rsid w:val="00F57A5E"/>
    <w:rsid w:val="00F74278"/>
    <w:rsid w:val="00F77D92"/>
    <w:rsid w:val="00F83790"/>
    <w:rsid w:val="00F86627"/>
    <w:rsid w:val="00F86E43"/>
    <w:rsid w:val="00F9496D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AA32F15"/>
  <w15:docId w15:val="{4F24398D-CB56-4FAA-A0CA-A956B090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List Paragraph"/>
    <w:basedOn w:val="a4"/>
    <w:uiPriority w:val="34"/>
    <w:qFormat/>
    <w:rsid w:val="00A729F1"/>
    <w:pPr>
      <w:spacing w:after="0" w:line="240" w:lineRule="auto"/>
      <w:ind w:left="720"/>
      <w:contextualSpacing/>
      <w:jc w:val="left"/>
    </w:pPr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D-4.4.2%20&#1057;&#1042;&#1050;_&#1091;&#1087;&#1088;&#1072;&#1074;&#1083;&#1077;&#1085;&#1080;&#1077;_&#1088;&#1080;&#1089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B9BF-580C-446D-8674-BF0BCB06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D-4.4.2 СВК_управление_рисками.dotx</Template>
  <TotalTime>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Skvirskaya Elena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