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A9BD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3D4A8A3B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6FA5D9B7" w14:textId="73214689" w:rsidR="0018091E" w:rsidRPr="003724FE" w:rsidRDefault="0018091E" w:rsidP="0018091E">
      <w:pPr>
        <w:pStyle w:val="aff4"/>
      </w:pPr>
      <w:r w:rsidRPr="003724FE">
        <w:t>[Организация]</w:t>
      </w:r>
    </w:p>
    <w:p w14:paraId="489E2AFB" w14:textId="1F384ECB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76E3AF6E" w14:textId="26A38333" w:rsidR="0018091E" w:rsidRPr="003724FE" w:rsidRDefault="0018091E" w:rsidP="0018091E">
      <w:pPr>
        <w:pStyle w:val="aff4"/>
      </w:pPr>
      <w:r w:rsidRPr="003724FE">
        <w:t>[И.О.Фамилия]</w:t>
      </w:r>
    </w:p>
    <w:p w14:paraId="17CDFD68" w14:textId="4653F497" w:rsidR="0018091E" w:rsidRDefault="0018091E" w:rsidP="0018091E">
      <w:r>
        <w:t>Уважаемый [Имя Отчество]!</w:t>
      </w:r>
    </w:p>
    <w:p w14:paraId="547F4EBB" w14:textId="78D993FB" w:rsidR="00B404E7" w:rsidRDefault="00B404E7" w:rsidP="00B404E7">
      <w:pPr>
        <w:rPr>
          <w:szCs w:val="24"/>
        </w:rPr>
      </w:pPr>
      <w:r w:rsidRPr="009A3842">
        <w:rPr>
          <w:szCs w:val="24"/>
        </w:rPr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9A3842">
        <w:rPr>
          <w:szCs w:val="24"/>
        </w:rPr>
        <w:t xml:space="preserve"> аудиторской проверки финансово-хозяйственной деятельности и на основании требований п.1</w:t>
      </w:r>
      <w:r>
        <w:rPr>
          <w:szCs w:val="24"/>
        </w:rPr>
        <w:t>3</w:t>
      </w:r>
      <w:r w:rsidRPr="009A3842">
        <w:rPr>
          <w:szCs w:val="24"/>
        </w:rPr>
        <w:t xml:space="preserve"> МСА </w:t>
      </w:r>
      <w:r>
        <w:rPr>
          <w:szCs w:val="24"/>
        </w:rPr>
        <w:t>720</w:t>
      </w:r>
      <w:r w:rsidRPr="009A3842">
        <w:rPr>
          <w:szCs w:val="24"/>
        </w:rPr>
        <w:t xml:space="preserve"> </w:t>
      </w:r>
      <w:r w:rsidRPr="00454126">
        <w:rPr>
          <w:szCs w:val="24"/>
        </w:rPr>
        <w:t xml:space="preserve">(пересмотренного) «Обязанности аудитора, относящиеся к прочей информации» </w:t>
      </w:r>
      <w:r w:rsidRPr="009A3842">
        <w:rPr>
          <w:szCs w:val="24"/>
        </w:rPr>
        <w:t>просим Вас</w:t>
      </w:r>
      <w:r>
        <w:rPr>
          <w:szCs w:val="24"/>
        </w:rPr>
        <w:t xml:space="preserve"> о следующем:</w:t>
      </w:r>
    </w:p>
    <w:p w14:paraId="32FC2E81" w14:textId="77777777" w:rsidR="00B404E7" w:rsidRPr="00CA62E9" w:rsidRDefault="00B404E7" w:rsidP="00B404E7">
      <w:pPr>
        <w:pStyle w:val="a0"/>
      </w:pPr>
      <w:r>
        <w:t>С</w:t>
      </w:r>
      <w:r w:rsidRPr="00CA62E9">
        <w:t xml:space="preserve">ообщить нам о сроках подготовки </w:t>
      </w:r>
      <w:r>
        <w:t>В</w:t>
      </w:r>
      <w:r w:rsidRPr="00CA62E9">
        <w:t>ашей организацией прочей информации (годового отчета, ежеквартального отчета эмитента, иных аналогичных отчетов)</w:t>
      </w:r>
      <w:r>
        <w:t xml:space="preserve"> или о том, что такая информация Вами не готовится</w:t>
      </w:r>
      <w:r w:rsidRPr="00CA62E9">
        <w:t>;</w:t>
      </w:r>
    </w:p>
    <w:p w14:paraId="0F90EB26" w14:textId="77777777" w:rsidR="00B404E7" w:rsidRPr="00CA62E9" w:rsidRDefault="00B404E7" w:rsidP="00B404E7">
      <w:pPr>
        <w:pStyle w:val="a0"/>
      </w:pPr>
      <w:r>
        <w:t>Е</w:t>
      </w:r>
      <w:r w:rsidRPr="00454126">
        <w:t xml:space="preserve">сли возможно, до даты аудиторского заключения </w:t>
      </w:r>
      <w:r w:rsidRPr="00B404E7">
        <w:rPr>
          <w:highlight w:val="lightGray"/>
        </w:rPr>
        <w:t>(указать в соответствии с договором)</w:t>
      </w:r>
      <w:r w:rsidRPr="00454126">
        <w:t xml:space="preserve"> предоставить нам окончательный вариант документа или документов, входящих в состав годового отчета;</w:t>
      </w:r>
    </w:p>
    <w:p w14:paraId="4599D3F1" w14:textId="77777777" w:rsidR="00B404E7" w:rsidRPr="00CA62E9" w:rsidRDefault="00B404E7" w:rsidP="00B404E7">
      <w:pPr>
        <w:pStyle w:val="a0"/>
      </w:pPr>
      <w:r w:rsidRPr="00454126">
        <w:t xml:space="preserve">Если некоторые или все документы, входящие в прочую информацию </w:t>
      </w:r>
      <w:r>
        <w:t>В</w:t>
      </w:r>
      <w:r w:rsidRPr="00454126">
        <w:t xml:space="preserve">ашей организации, не могут быть предоставлены нам до даты аудиторского заключения, просим письменно подтвердить, что окончательный вариант документа или документов будет предоставлен нам по мере готовности, но до его </w:t>
      </w:r>
      <w:r>
        <w:t>утверждения</w:t>
      </w:r>
      <w:r w:rsidRPr="00454126">
        <w:t xml:space="preserve"> организацией, с тем, чтобы мы могли завершить процедуры в соответствии с требованиями МСА 720. </w:t>
      </w:r>
    </w:p>
    <w:p w14:paraId="396494CD" w14:textId="77777777" w:rsidR="00B404E7" w:rsidRDefault="00B404E7" w:rsidP="00B404E7">
      <w:pPr>
        <w:rPr>
          <w:b/>
          <w:szCs w:val="24"/>
        </w:rPr>
      </w:pPr>
      <w:r w:rsidRPr="003C271B">
        <w:rPr>
          <w:rStyle w:val="affd"/>
        </w:rPr>
        <w:t>Справочно</w:t>
      </w:r>
      <w:r w:rsidRPr="009A3842">
        <w:rPr>
          <w:b/>
          <w:szCs w:val="24"/>
        </w:rPr>
        <w:t>:</w:t>
      </w:r>
    </w:p>
    <w:p w14:paraId="62AD448D" w14:textId="77777777" w:rsidR="00B404E7" w:rsidRPr="003C271B" w:rsidRDefault="00B404E7" w:rsidP="00B404E7">
      <w:r>
        <w:rPr>
          <w:szCs w:val="24"/>
        </w:rPr>
        <w:t>В</w:t>
      </w:r>
      <w:r w:rsidRPr="009A3842">
        <w:rPr>
          <w:szCs w:val="24"/>
        </w:rPr>
        <w:t xml:space="preserve"> соответствии с п.1</w:t>
      </w:r>
      <w:r>
        <w:rPr>
          <w:szCs w:val="24"/>
        </w:rPr>
        <w:t>2</w:t>
      </w:r>
      <w:r w:rsidRPr="009A3842">
        <w:rPr>
          <w:szCs w:val="24"/>
        </w:rPr>
        <w:t xml:space="preserve"> МСА </w:t>
      </w:r>
      <w:r>
        <w:rPr>
          <w:szCs w:val="24"/>
        </w:rPr>
        <w:t>720</w:t>
      </w:r>
      <w:r w:rsidRPr="003C271B">
        <w:t>:</w:t>
      </w:r>
    </w:p>
    <w:p w14:paraId="2C2BCB63" w14:textId="77777777" w:rsidR="00B404E7" w:rsidRPr="00454126" w:rsidRDefault="00B404E7" w:rsidP="00B404E7">
      <w:pPr>
        <w:pStyle w:val="a0"/>
      </w:pPr>
      <w:r w:rsidRPr="00454126">
        <w:t>прочая информация – финансовая или нефинансовая информация (отличная от финансовой отчетности и аудиторского заключения об этой отчетности), включенная в годовой отчет организации;</w:t>
      </w:r>
    </w:p>
    <w:p w14:paraId="2726599A" w14:textId="77777777" w:rsidR="00B404E7" w:rsidRPr="00454126" w:rsidRDefault="00B404E7" w:rsidP="00B404E7">
      <w:pPr>
        <w:pStyle w:val="a0"/>
      </w:pPr>
      <w:r w:rsidRPr="00454126">
        <w:t xml:space="preserve">годовой отчет – документ или совокупность документов, подготавливаемых, как правило, на ежегодной основе руководством или лицами, отвечающими за корпоративное управление, в соответствии с законами, нормативными актами или сложившейся практикой, с целью предоставить собственникам (или аналогичным заинтересованным лицам) информацию о деятельности организации, ее финансовых результатах и финансовом положении, отраженных в финансовой отчетности. Годовой отчет включает в себя финансовую отчетность и аудиторское заключение об этой отчетности или прилагается к ним и обычно содержит информацию об изменениях в </w:t>
      </w:r>
      <w:r w:rsidRPr="00454126">
        <w:lastRenderedPageBreak/>
        <w:t>организации, о ее будущих перспективах, рисках и факторах неопределенности, заявление органа управления организации и отчеты по вопросам корпоративного управления</w:t>
      </w:r>
      <w:r>
        <w:t>.</w:t>
      </w:r>
    </w:p>
    <w:p w14:paraId="05482B1C" w14:textId="77777777" w:rsidR="00B404E7" w:rsidRPr="00F15279" w:rsidRDefault="00B404E7" w:rsidP="00B404E7">
      <w:pPr>
        <w:rPr>
          <w:szCs w:val="24"/>
        </w:rPr>
      </w:pPr>
      <w:r>
        <w:rPr>
          <w:szCs w:val="24"/>
        </w:rPr>
        <w:t xml:space="preserve">В соответствии с п. 25 МСА 720 </w:t>
      </w:r>
      <w:r w:rsidRPr="00F5215D">
        <w:rPr>
          <w:szCs w:val="24"/>
        </w:rPr>
        <w:t xml:space="preserve"> аудитор обязан включить в аудиторскую документацию  окончательный вариант прочей информации</w:t>
      </w:r>
      <w:r w:rsidRPr="00F15279">
        <w:rPr>
          <w:szCs w:val="24"/>
        </w:rPr>
        <w:t xml:space="preserve"> (годового отчета), в отношении которой аудитор выполнил работу в соответствии с требованиями настоящего стандарта.</w:t>
      </w:r>
    </w:p>
    <w:p w14:paraId="3CAA938F" w14:textId="77777777" w:rsidR="00B404E7" w:rsidRDefault="00B404E7" w:rsidP="00B404E7">
      <w:pPr>
        <w:rPr>
          <w:szCs w:val="24"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76EBAC3D" w14:textId="77777777" w:rsidR="00B404E7" w:rsidRPr="00AC2BC0" w:rsidRDefault="00B404E7" w:rsidP="00B404E7">
      <w:pPr>
        <w:rPr>
          <w:szCs w:val="24"/>
        </w:rPr>
      </w:pPr>
      <w:r w:rsidRPr="00AC2BC0">
        <w:rPr>
          <w:szCs w:val="24"/>
        </w:rPr>
        <w:t>Ответ на наш запрос просим направлять на адрес:</w:t>
      </w:r>
    </w:p>
    <w:p w14:paraId="4A3B9174" w14:textId="77777777" w:rsidR="00F25090" w:rsidRDefault="00F25090" w:rsidP="00F25090">
      <w:r>
        <w:t>101990, г. Москва, ул. Мясницкая, 44/1, стр.2АБ. Аудиторская фирма «ФБК»</w:t>
      </w:r>
    </w:p>
    <w:p w14:paraId="6A47DB31" w14:textId="77777777" w:rsidR="00B404E7" w:rsidRPr="00AC2BC0" w:rsidRDefault="00B404E7" w:rsidP="00B404E7">
      <w:pPr>
        <w:rPr>
          <w:szCs w:val="24"/>
        </w:rPr>
      </w:pPr>
      <w:r w:rsidRPr="00AC2BC0">
        <w:rPr>
          <w:szCs w:val="24"/>
        </w:rPr>
        <w:t xml:space="preserve">Для (Фамилия И.О. руководителя </w:t>
      </w:r>
      <w:r>
        <w:t>задания по аудиту</w:t>
      </w:r>
      <w:r w:rsidRPr="00AC2BC0">
        <w:rPr>
          <w:szCs w:val="24"/>
        </w:rPr>
        <w:t>)</w:t>
      </w:r>
    </w:p>
    <w:p w14:paraId="61B0CEA6" w14:textId="77777777" w:rsidR="00B404E7" w:rsidRDefault="00B404E7" w:rsidP="00B404E7">
      <w:pPr>
        <w:rPr>
          <w:szCs w:val="24"/>
        </w:rPr>
      </w:pPr>
      <w:r w:rsidRPr="00AC2BC0">
        <w:rPr>
          <w:szCs w:val="24"/>
        </w:rPr>
        <w:t>Тел.: (495) 737-53-53. Факс (495) 737-53-47</w:t>
      </w:r>
    </w:p>
    <w:p w14:paraId="56F4AD11" w14:textId="77777777" w:rsidR="00B404E7" w:rsidRDefault="00B404E7" w:rsidP="00B404E7">
      <w:pPr>
        <w:rPr>
          <w:szCs w:val="24"/>
        </w:rPr>
      </w:pPr>
    </w:p>
    <w:p w14:paraId="03A03B33" w14:textId="77777777" w:rsidR="00B404E7" w:rsidRPr="00293BFA" w:rsidRDefault="00B404E7" w:rsidP="00B404E7">
      <w:pPr>
        <w:pStyle w:val="aff6"/>
      </w:pPr>
      <w:r w:rsidRPr="00454126">
        <w:t>C</w:t>
      </w:r>
      <w:r w:rsidRPr="00293BFA">
        <w:t xml:space="preserve"> </w:t>
      </w:r>
      <w:r>
        <w:t xml:space="preserve">уважением, </w:t>
      </w:r>
    </w:p>
    <w:p w14:paraId="350BB4B9" w14:textId="77777777" w:rsidR="00B404E7" w:rsidRDefault="00B404E7" w:rsidP="00B404E7">
      <w:pPr>
        <w:pStyle w:val="aff6"/>
      </w:pPr>
      <w:r>
        <w:t xml:space="preserve">Руководитель задания по аудиту </w:t>
      </w:r>
    </w:p>
    <w:p w14:paraId="1D20E298" w14:textId="3113FC8B" w:rsidR="00B404E7" w:rsidRDefault="00B404E7" w:rsidP="00B404E7">
      <w:pPr>
        <w:pStyle w:val="aff6"/>
      </w:pPr>
      <w:r w:rsidRPr="00EE1ABD">
        <w:t>[И.О. Фамилия]</w:t>
      </w:r>
    </w:p>
    <w:p w14:paraId="11A19C57" w14:textId="77777777" w:rsidR="00B404E7" w:rsidRDefault="00B404E7" w:rsidP="00B404E7"/>
    <w:p w14:paraId="7FF77524" w14:textId="77777777" w:rsidR="00B404E7" w:rsidRDefault="00B404E7" w:rsidP="0018091E"/>
    <w:sectPr w:rsidR="00B404E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4AA8" w14:textId="77777777" w:rsidR="00A31F50" w:rsidRDefault="00A31F50" w:rsidP="00403DA6">
      <w:pPr>
        <w:spacing w:after="0" w:line="240" w:lineRule="auto"/>
      </w:pPr>
      <w:r>
        <w:separator/>
      </w:r>
    </w:p>
  </w:endnote>
  <w:endnote w:type="continuationSeparator" w:id="0">
    <w:p w14:paraId="69492122" w14:textId="77777777" w:rsidR="00A31F50" w:rsidRDefault="00A31F50" w:rsidP="00403DA6">
      <w:pPr>
        <w:spacing w:after="0" w:line="240" w:lineRule="auto"/>
      </w:pPr>
      <w:r>
        <w:continuationSeparator/>
      </w:r>
    </w:p>
  </w:endnote>
  <w:endnote w:type="continuationNotice" w:id="1">
    <w:p w14:paraId="64DF1358" w14:textId="77777777" w:rsidR="00A31F50" w:rsidRPr="00F41932" w:rsidRDefault="00A31F50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08B7A425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E29A0AD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E05C92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F033291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547C4624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820CD27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6D6AFD00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5079EA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C78CCCE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155D295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E9BACC5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46858D6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CB12655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3184F24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6A0DDC2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6A9698E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224B8E0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55D52684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D33782F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E75FE63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5E77A" w14:textId="77777777" w:rsidR="00A31F50" w:rsidRDefault="00A31F50" w:rsidP="003B476E">
      <w:pPr>
        <w:spacing w:after="0" w:line="240" w:lineRule="auto"/>
      </w:pPr>
      <w:r>
        <w:separator/>
      </w:r>
    </w:p>
  </w:footnote>
  <w:footnote w:type="continuationSeparator" w:id="0">
    <w:p w14:paraId="4B6B0187" w14:textId="77777777" w:rsidR="00A31F50" w:rsidRDefault="00A31F50" w:rsidP="00403DA6">
      <w:pPr>
        <w:spacing w:after="0" w:line="240" w:lineRule="auto"/>
      </w:pPr>
      <w:r>
        <w:continuationSeparator/>
      </w:r>
    </w:p>
  </w:footnote>
  <w:footnote w:type="continuationNotice" w:id="1">
    <w:p w14:paraId="53760D96" w14:textId="77777777" w:rsidR="00A31F50" w:rsidRPr="00F41932" w:rsidRDefault="00A31F50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3FC7D40B" w14:textId="77777777" w:rsidTr="007C02D6">
      <w:trPr>
        <w:trHeight w:val="952"/>
      </w:trPr>
      <w:tc>
        <w:tcPr>
          <w:tcW w:w="9183" w:type="dxa"/>
          <w:hideMark/>
        </w:tcPr>
        <w:p w14:paraId="66E6D009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5F96404" wp14:editId="2B7EE7E3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01E7D9D" w14:textId="77777777" w:rsidR="007C02D6" w:rsidRDefault="007C02D6" w:rsidP="007C02D6">
    <w:pPr>
      <w:spacing w:after="0" w:line="240" w:lineRule="auto"/>
      <w:rPr>
        <w:sz w:val="2"/>
      </w:rPr>
    </w:pPr>
  </w:p>
  <w:p w14:paraId="5CC5E526" w14:textId="77777777" w:rsidR="007C02D6" w:rsidRDefault="007C02D6" w:rsidP="007C02D6">
    <w:pPr>
      <w:pStyle w:val="ad"/>
      <w:rPr>
        <w:sz w:val="2"/>
        <w:szCs w:val="2"/>
      </w:rPr>
    </w:pPr>
  </w:p>
  <w:p w14:paraId="2EF4B90C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197CDD0F" w14:textId="77777777" w:rsidTr="007C02D6">
      <w:trPr>
        <w:trHeight w:val="936"/>
      </w:trPr>
      <w:tc>
        <w:tcPr>
          <w:tcW w:w="9200" w:type="dxa"/>
          <w:hideMark/>
        </w:tcPr>
        <w:p w14:paraId="2C38C8D2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3E92C1A9" wp14:editId="1F1C5434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3947D6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2E915793" w14:textId="77777777" w:rsidTr="007C02D6">
      <w:trPr>
        <w:trHeight w:val="777"/>
      </w:trPr>
      <w:tc>
        <w:tcPr>
          <w:tcW w:w="8405" w:type="dxa"/>
        </w:tcPr>
        <w:p w14:paraId="3E85D035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67F40989" w14:textId="77777777" w:rsidTr="007C02D6">
      <w:trPr>
        <w:trHeight w:val="2268"/>
      </w:trPr>
      <w:tc>
        <w:tcPr>
          <w:tcW w:w="8405" w:type="dxa"/>
          <w:hideMark/>
        </w:tcPr>
        <w:p w14:paraId="18D95F79" w14:textId="77777777" w:rsidR="007C02D6" w:rsidRDefault="007C02D6" w:rsidP="007C02D6">
          <w:pPr>
            <w:pStyle w:val="affff"/>
          </w:pPr>
          <w:r>
            <w:t>ФБК</w:t>
          </w:r>
        </w:p>
        <w:p w14:paraId="663059DB" w14:textId="77777777" w:rsidR="007C02D6" w:rsidRDefault="00F25090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81ECAF4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66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855FB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3F4DCD"/>
    <w:rsid w:val="004000DE"/>
    <w:rsid w:val="00401A4A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079EA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84966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63D90"/>
    <w:rsid w:val="0087745C"/>
    <w:rsid w:val="00881F85"/>
    <w:rsid w:val="008A2DE3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D7DF9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31F50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04E7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25090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F322570"/>
  <w15:docId w15:val="{3E979357-467A-48DA-B6F8-3DD81381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~488311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16ED-DA35-419B-AA60-736ADF81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~4883112.dotx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