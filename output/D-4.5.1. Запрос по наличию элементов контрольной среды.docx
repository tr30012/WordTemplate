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D322A" w14:textId="77777777" w:rsidR="0018091E" w:rsidRPr="00EA651A" w:rsidRDefault="0018091E" w:rsidP="0018091E">
      <w:pPr>
        <w:pStyle w:val="aff3"/>
      </w:pPr>
      <w:r>
        <w:t>Исх. № _____ от «___» _________ 20___</w:t>
      </w:r>
    </w:p>
    <w:p w14:paraId="04EA7A69" w14:textId="77777777" w:rsidR="0018091E" w:rsidRPr="00EA651A" w:rsidRDefault="0018091E" w:rsidP="0018091E">
      <w:pPr>
        <w:pStyle w:val="aff3"/>
      </w:pPr>
      <w:r>
        <w:t>На    № _____ от «___» _________ 20___</w:t>
      </w:r>
    </w:p>
    <w:p w14:paraId="3266B914" w14:textId="32EDD804" w:rsidR="0018091E" w:rsidRPr="003724FE" w:rsidRDefault="0018091E" w:rsidP="0018091E">
      <w:pPr>
        <w:pStyle w:val="aff4"/>
      </w:pPr>
      <w:r>
        <w:t>dwa</w:t>
      </w:r>
    </w:p>
    <w:p w14:paraId="29D7112E" w14:textId="2ADBF293" w:rsidR="0018091E" w:rsidRPr="003724FE" w:rsidRDefault="0018091E" w:rsidP="0018091E">
      <w:pPr>
        <w:pStyle w:val="aff4"/>
      </w:pPr>
      <w:r>
        <w:t>feagaer</w:t>
      </w:r>
    </w:p>
    <w:p w14:paraId="3ABACE2E" w14:textId="39AE24C4" w:rsidR="0018091E" w:rsidRPr="003724FE" w:rsidRDefault="0018091E" w:rsidP="0018091E">
      <w:pPr>
        <w:pStyle w:val="aff4"/>
      </w:pPr>
      <w:r>
        <w:t>W.W.W</w:t>
      </w:r>
    </w:p>
    <w:p w14:paraId="2B848498" w14:textId="73CD74CE" w:rsidR="0018091E" w:rsidRDefault="0018091E" w:rsidP="0018091E">
      <w:r>
        <w:t>Уважаемая W W!</w:t>
      </w:r>
    </w:p>
    <w:p w14:paraId="15DF7272" w14:textId="20BF4E67" w:rsidR="001541C1" w:rsidRPr="007D4333" w:rsidRDefault="001541C1" w:rsidP="001541C1">
      <w:r>
        <w:t>В связи с проведением аудиторской проверки бухгалтерской (финансовой) отчетности feragrsgf  за 23412 год и на основании требований п.6 МСА 315 (пересмотренного) «Выявление и оценка рисков существенного искажения посредством изучения организации и ее окружения», просим Вас сообщить нам следующие сведения:</w:t>
      </w:r>
    </w:p>
    <w:tbl>
      <w:tblPr>
        <w:tblStyle w:val="afff9"/>
        <w:tblW w:w="4994" w:type="pct"/>
        <w:tblLook w:val="07A0" w:firstRow="1" w:lastRow="0" w:firstColumn="1" w:lastColumn="1" w:noHBand="1" w:noVBand="1"/>
      </w:tblPr>
      <w:tblGrid>
        <w:gridCol w:w="749"/>
        <w:gridCol w:w="4921"/>
        <w:gridCol w:w="2728"/>
      </w:tblGrid>
      <w:tr w:rsidR="001541C1" w:rsidRPr="0065619B" w14:paraId="0BF15C79" w14:textId="77777777" w:rsidTr="00E66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446" w:type="pct"/>
          </w:tcPr>
          <w:p w14:paraId="38362DDF" w14:textId="77777777" w:rsidR="001541C1" w:rsidRPr="007D4333" w:rsidRDefault="001541C1" w:rsidP="00B43693">
            <w:pPr>
              <w:pStyle w:val="affc"/>
            </w:pPr>
            <w:r w:rsidRPr="007D4333">
              <w:t>№</w:t>
            </w:r>
          </w:p>
        </w:tc>
        <w:tc>
          <w:tcPr>
            <w:tcW w:w="2930" w:type="pct"/>
          </w:tcPr>
          <w:p w14:paraId="118A8F2B" w14:textId="77777777" w:rsidR="001541C1" w:rsidRPr="007D4333" w:rsidRDefault="001541C1" w:rsidP="00B43693">
            <w:pPr>
              <w:pStyle w:val="affc"/>
            </w:pPr>
            <w:r w:rsidRPr="007D4333">
              <w:t>Вопрос</w:t>
            </w:r>
          </w:p>
        </w:tc>
        <w:tc>
          <w:tcPr>
            <w:tcW w:w="1624" w:type="pct"/>
          </w:tcPr>
          <w:p w14:paraId="0BA31F38" w14:textId="77777777" w:rsidR="001541C1" w:rsidRPr="007D4333" w:rsidRDefault="001541C1" w:rsidP="00B43693">
            <w:pPr>
              <w:pStyle w:val="affc"/>
            </w:pPr>
            <w:r>
              <w:t xml:space="preserve">Ответ: </w:t>
            </w:r>
            <w:r w:rsidRPr="007D4333">
              <w:t>Да</w:t>
            </w:r>
            <w:r>
              <w:t xml:space="preserve"> / Нет</w:t>
            </w:r>
            <w:r w:rsidRPr="0065619B">
              <w:br/>
            </w:r>
            <w:r w:rsidRPr="007D4333">
              <w:t>(</w:t>
            </w:r>
            <w:r>
              <w:t xml:space="preserve">если «Да», </w:t>
            </w:r>
            <w:r w:rsidRPr="007D4333">
              <w:t>укажите наименование соответствующего документа, название службы и т.п.)</w:t>
            </w:r>
          </w:p>
        </w:tc>
      </w:tr>
      <w:tr w:rsidR="001541C1" w:rsidRPr="00837D48" w14:paraId="00FC7444" w14:textId="77777777" w:rsidTr="00E6654C">
        <w:trPr>
          <w:trHeight w:val="20"/>
        </w:trPr>
        <w:tc>
          <w:tcPr>
            <w:tcW w:w="446" w:type="pct"/>
          </w:tcPr>
          <w:p w14:paraId="4575391E" w14:textId="77777777" w:rsidR="001541C1" w:rsidRPr="007D4333" w:rsidRDefault="001541C1" w:rsidP="00B43693">
            <w:pPr>
              <w:pStyle w:val="affb"/>
            </w:pPr>
            <w:r w:rsidRPr="007D4333">
              <w:t>1.</w:t>
            </w:r>
          </w:p>
        </w:tc>
        <w:tc>
          <w:tcPr>
            <w:tcW w:w="2930" w:type="pct"/>
          </w:tcPr>
          <w:p w14:paraId="3D1CFF5A" w14:textId="77777777" w:rsidR="001541C1" w:rsidRPr="007D4333" w:rsidRDefault="001541C1" w:rsidP="00B43693">
            <w:pPr>
              <w:pStyle w:val="affb"/>
            </w:pPr>
            <w:r w:rsidRPr="007D4333">
              <w:t>Действует ли в организации Корпоративный кодекс, либо иной документ аналогичного характера?</w:t>
            </w:r>
          </w:p>
        </w:tc>
        <w:tc>
          <w:tcPr>
            <w:tcW w:w="1624" w:type="pct"/>
          </w:tcPr>
          <w:p w14:paraId="1C7CF62A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30315E01" w14:textId="77777777" w:rsidTr="00E6654C">
        <w:trPr>
          <w:trHeight w:val="20"/>
        </w:trPr>
        <w:tc>
          <w:tcPr>
            <w:tcW w:w="446" w:type="pct"/>
          </w:tcPr>
          <w:p w14:paraId="7005015C" w14:textId="77777777" w:rsidR="001541C1" w:rsidRPr="007D4333" w:rsidRDefault="001541C1" w:rsidP="00B43693">
            <w:pPr>
              <w:pStyle w:val="affb"/>
            </w:pPr>
            <w:r w:rsidRPr="007D4333">
              <w:t>2.</w:t>
            </w:r>
          </w:p>
        </w:tc>
        <w:tc>
          <w:tcPr>
            <w:tcW w:w="2930" w:type="pct"/>
          </w:tcPr>
          <w:p w14:paraId="0B120A28" w14:textId="77777777" w:rsidR="001541C1" w:rsidRPr="007D4333" w:rsidRDefault="001541C1" w:rsidP="00B43693">
            <w:pPr>
              <w:pStyle w:val="affb"/>
            </w:pPr>
            <w:r w:rsidRPr="007D4333">
              <w:t>Действует ли в организации документ, регламентирующий правила поведения персонала?</w:t>
            </w:r>
          </w:p>
        </w:tc>
        <w:tc>
          <w:tcPr>
            <w:tcW w:w="1624" w:type="pct"/>
          </w:tcPr>
          <w:p w14:paraId="4E1C568E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343DD56B" w14:textId="77777777" w:rsidTr="00E6654C">
        <w:trPr>
          <w:trHeight w:val="20"/>
        </w:trPr>
        <w:tc>
          <w:tcPr>
            <w:tcW w:w="446" w:type="pct"/>
          </w:tcPr>
          <w:p w14:paraId="70F00CB9" w14:textId="77777777" w:rsidR="001541C1" w:rsidRPr="007D4333" w:rsidRDefault="001541C1" w:rsidP="00B43693">
            <w:pPr>
              <w:pStyle w:val="affb"/>
            </w:pPr>
            <w:r w:rsidRPr="007D4333">
              <w:t>3.</w:t>
            </w:r>
          </w:p>
        </w:tc>
        <w:tc>
          <w:tcPr>
            <w:tcW w:w="2930" w:type="pct"/>
          </w:tcPr>
          <w:p w14:paraId="44251689" w14:textId="77777777" w:rsidR="001541C1" w:rsidRPr="007D4333" w:rsidRDefault="001541C1" w:rsidP="00B43693">
            <w:pPr>
              <w:pStyle w:val="affb"/>
            </w:pPr>
            <w:r w:rsidRPr="007D4333">
              <w:t xml:space="preserve">Установлены ли в организации должностные инструкции? </w:t>
            </w:r>
          </w:p>
        </w:tc>
        <w:tc>
          <w:tcPr>
            <w:tcW w:w="1624" w:type="pct"/>
          </w:tcPr>
          <w:p w14:paraId="5DDE4D06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076837A2" w14:textId="77777777" w:rsidTr="00E6654C">
        <w:trPr>
          <w:trHeight w:val="20"/>
        </w:trPr>
        <w:tc>
          <w:tcPr>
            <w:tcW w:w="446" w:type="pct"/>
          </w:tcPr>
          <w:p w14:paraId="43313579" w14:textId="77777777" w:rsidR="001541C1" w:rsidRPr="007D4333" w:rsidRDefault="001541C1" w:rsidP="00B43693">
            <w:pPr>
              <w:pStyle w:val="affb"/>
            </w:pPr>
            <w:r w:rsidRPr="007D4333">
              <w:t>4.</w:t>
            </w:r>
          </w:p>
        </w:tc>
        <w:tc>
          <w:tcPr>
            <w:tcW w:w="2930" w:type="pct"/>
          </w:tcPr>
          <w:p w14:paraId="51DD475C" w14:textId="77777777" w:rsidR="001541C1" w:rsidRPr="007D4333" w:rsidRDefault="001541C1" w:rsidP="00B43693">
            <w:pPr>
              <w:pStyle w:val="affb"/>
            </w:pPr>
            <w:r w:rsidRPr="007D4333">
              <w:t>Действует ли в организации комитет по аудиту, либо иной надзорный орган, контролирующий эффективность внутреннего контроля организации?</w:t>
            </w:r>
          </w:p>
        </w:tc>
        <w:tc>
          <w:tcPr>
            <w:tcW w:w="1624" w:type="pct"/>
          </w:tcPr>
          <w:p w14:paraId="31077D8C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7A411F" w14:paraId="5C3D8DF2" w14:textId="77777777" w:rsidTr="00E6654C">
        <w:trPr>
          <w:trHeight w:val="20"/>
        </w:trPr>
        <w:tc>
          <w:tcPr>
            <w:tcW w:w="446" w:type="pct"/>
          </w:tcPr>
          <w:p w14:paraId="442AF82D" w14:textId="77777777" w:rsidR="001541C1" w:rsidRPr="007D4333" w:rsidRDefault="001541C1" w:rsidP="00B43693">
            <w:pPr>
              <w:pStyle w:val="affb"/>
            </w:pPr>
            <w:r w:rsidRPr="007D4333">
              <w:t>5.</w:t>
            </w:r>
          </w:p>
        </w:tc>
        <w:tc>
          <w:tcPr>
            <w:tcW w:w="2930" w:type="pct"/>
          </w:tcPr>
          <w:p w14:paraId="3F7FA446" w14:textId="77777777" w:rsidR="001541C1" w:rsidRPr="007D4333" w:rsidRDefault="001541C1" w:rsidP="00B43693">
            <w:pPr>
              <w:pStyle w:val="affb"/>
            </w:pPr>
            <w:r w:rsidRPr="007D4333">
              <w:t>Существуют ли в организации документы</w:t>
            </w:r>
            <w:r>
              <w:t>,</w:t>
            </w:r>
            <w:r w:rsidRPr="007D4333">
              <w:t xml:space="preserve"> регламентирующие контроль со стороны собственника за разработкой и эффективностью процедур по выявлению недобросовестных действий?</w:t>
            </w:r>
          </w:p>
        </w:tc>
        <w:tc>
          <w:tcPr>
            <w:tcW w:w="1624" w:type="pct"/>
          </w:tcPr>
          <w:p w14:paraId="1ECDE7AD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757EE45F" w14:textId="77777777" w:rsidTr="00E6654C">
        <w:trPr>
          <w:trHeight w:val="20"/>
        </w:trPr>
        <w:tc>
          <w:tcPr>
            <w:tcW w:w="446" w:type="pct"/>
          </w:tcPr>
          <w:p w14:paraId="407B5C4C" w14:textId="77777777" w:rsidR="001541C1" w:rsidRPr="007D4333" w:rsidRDefault="001541C1" w:rsidP="00B43693">
            <w:pPr>
              <w:pStyle w:val="affb"/>
            </w:pPr>
            <w:r w:rsidRPr="007D4333">
              <w:t>6.</w:t>
            </w:r>
          </w:p>
        </w:tc>
        <w:tc>
          <w:tcPr>
            <w:tcW w:w="2930" w:type="pct"/>
          </w:tcPr>
          <w:p w14:paraId="5790B237" w14:textId="77777777" w:rsidR="001541C1" w:rsidRPr="007D4333" w:rsidRDefault="001541C1" w:rsidP="00B43693">
            <w:pPr>
              <w:pStyle w:val="affb"/>
            </w:pPr>
            <w:r w:rsidRPr="007D4333">
              <w:t>Установлены ли руководством организации правила подготовки бухгалтерской и управленческой отчетности разного уровня, роли и ответственность?</w:t>
            </w:r>
          </w:p>
        </w:tc>
        <w:tc>
          <w:tcPr>
            <w:tcW w:w="1624" w:type="pct"/>
          </w:tcPr>
          <w:p w14:paraId="6511C351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1E224071" w14:textId="77777777" w:rsidTr="00E6654C">
        <w:trPr>
          <w:trHeight w:val="20"/>
        </w:trPr>
        <w:tc>
          <w:tcPr>
            <w:tcW w:w="446" w:type="pct"/>
          </w:tcPr>
          <w:p w14:paraId="200C0A92" w14:textId="77777777" w:rsidR="001541C1" w:rsidRPr="007D4333" w:rsidRDefault="001541C1" w:rsidP="00B43693">
            <w:pPr>
              <w:pStyle w:val="affb"/>
            </w:pPr>
            <w:r w:rsidRPr="007D4333">
              <w:t>7.</w:t>
            </w:r>
          </w:p>
        </w:tc>
        <w:tc>
          <w:tcPr>
            <w:tcW w:w="2930" w:type="pct"/>
          </w:tcPr>
          <w:p w14:paraId="08FE58D6" w14:textId="77777777" w:rsidR="001541C1" w:rsidRPr="007D4333" w:rsidRDefault="001541C1" w:rsidP="00B43693">
            <w:pPr>
              <w:pStyle w:val="affb"/>
            </w:pPr>
            <w:r w:rsidRPr="007D4333">
              <w:t>Существует ли в организации политика в отношении найма персонала, обладающего надлежащей квалификацией?</w:t>
            </w:r>
          </w:p>
        </w:tc>
        <w:tc>
          <w:tcPr>
            <w:tcW w:w="1624" w:type="pct"/>
          </w:tcPr>
          <w:p w14:paraId="20A2BC65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4EA561E1" w14:textId="77777777" w:rsidTr="00E6654C">
        <w:trPr>
          <w:trHeight w:val="20"/>
        </w:trPr>
        <w:tc>
          <w:tcPr>
            <w:tcW w:w="446" w:type="pct"/>
          </w:tcPr>
          <w:p w14:paraId="230EE90C" w14:textId="77777777" w:rsidR="001541C1" w:rsidRPr="007D4333" w:rsidRDefault="001541C1" w:rsidP="00B43693">
            <w:pPr>
              <w:pStyle w:val="affb"/>
            </w:pPr>
            <w:r w:rsidRPr="007D4333">
              <w:t>8.</w:t>
            </w:r>
          </w:p>
        </w:tc>
        <w:tc>
          <w:tcPr>
            <w:tcW w:w="2930" w:type="pct"/>
          </w:tcPr>
          <w:p w14:paraId="0E0F3B78" w14:textId="77777777" w:rsidR="001541C1" w:rsidRPr="007D4333" w:rsidRDefault="001541C1" w:rsidP="00B43693">
            <w:pPr>
              <w:pStyle w:val="affb"/>
            </w:pPr>
            <w:r w:rsidRPr="007D4333">
              <w:t>Осуществляется ли в организации обучение с целью повышения квалификации персонала, ежегодная аттестация персонала и т.п.?</w:t>
            </w:r>
          </w:p>
        </w:tc>
        <w:tc>
          <w:tcPr>
            <w:tcW w:w="1624" w:type="pct"/>
          </w:tcPr>
          <w:p w14:paraId="7969105B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3A307FFE" w14:textId="77777777" w:rsidTr="00E6654C">
        <w:trPr>
          <w:trHeight w:val="20"/>
        </w:trPr>
        <w:tc>
          <w:tcPr>
            <w:tcW w:w="446" w:type="pct"/>
          </w:tcPr>
          <w:p w14:paraId="39A8C117" w14:textId="77777777" w:rsidR="001541C1" w:rsidRPr="007D4333" w:rsidRDefault="001541C1" w:rsidP="00B43693">
            <w:pPr>
              <w:pStyle w:val="affb"/>
            </w:pPr>
            <w:r w:rsidRPr="007D4333">
              <w:lastRenderedPageBreak/>
              <w:t>9.</w:t>
            </w:r>
          </w:p>
        </w:tc>
        <w:tc>
          <w:tcPr>
            <w:tcW w:w="2930" w:type="pct"/>
          </w:tcPr>
          <w:p w14:paraId="1A046CB8" w14:textId="77777777" w:rsidR="001541C1" w:rsidRPr="007D4333" w:rsidRDefault="001541C1" w:rsidP="00B43693">
            <w:pPr>
              <w:pStyle w:val="affb"/>
            </w:pPr>
            <w:r w:rsidRPr="007D4333">
              <w:t>Каким образом в организации обеспечивается надлежащий уровень разграничения полномочий?</w:t>
            </w:r>
          </w:p>
        </w:tc>
        <w:tc>
          <w:tcPr>
            <w:tcW w:w="1624" w:type="pct"/>
          </w:tcPr>
          <w:p w14:paraId="36CB8EC2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6388F521" w14:textId="77777777" w:rsidTr="00E6654C">
        <w:trPr>
          <w:trHeight w:val="20"/>
        </w:trPr>
        <w:tc>
          <w:tcPr>
            <w:tcW w:w="446" w:type="pct"/>
          </w:tcPr>
          <w:p w14:paraId="71AB131B" w14:textId="77777777" w:rsidR="001541C1" w:rsidRPr="007D4333" w:rsidRDefault="001541C1" w:rsidP="00B43693">
            <w:pPr>
              <w:pStyle w:val="affb"/>
            </w:pPr>
            <w:r w:rsidRPr="007D4333">
              <w:t>10.</w:t>
            </w:r>
          </w:p>
        </w:tc>
        <w:tc>
          <w:tcPr>
            <w:tcW w:w="2930" w:type="pct"/>
          </w:tcPr>
          <w:p w14:paraId="4B08D8DC" w14:textId="77777777" w:rsidR="001541C1" w:rsidRPr="007D4333" w:rsidRDefault="001541C1" w:rsidP="00B43693">
            <w:pPr>
              <w:pStyle w:val="affb"/>
            </w:pPr>
            <w:r w:rsidRPr="007D4333">
              <w:t>Каким образом компания действует для обеспечения привлечения/дисциплины персонала и улучшения рабочей среды?</w:t>
            </w:r>
          </w:p>
        </w:tc>
        <w:tc>
          <w:tcPr>
            <w:tcW w:w="1624" w:type="pct"/>
          </w:tcPr>
          <w:p w14:paraId="2D74590C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2F36C372" w14:textId="77777777" w:rsidTr="00E6654C">
        <w:trPr>
          <w:trHeight w:val="20"/>
        </w:trPr>
        <w:tc>
          <w:tcPr>
            <w:tcW w:w="446" w:type="pct"/>
          </w:tcPr>
          <w:p w14:paraId="1830CFAD" w14:textId="77777777" w:rsidR="001541C1" w:rsidRPr="007D4333" w:rsidRDefault="001541C1" w:rsidP="00B43693">
            <w:pPr>
              <w:pStyle w:val="affb"/>
            </w:pPr>
            <w:r w:rsidRPr="007D4333">
              <w:t>11.</w:t>
            </w:r>
          </w:p>
        </w:tc>
        <w:tc>
          <w:tcPr>
            <w:tcW w:w="2930" w:type="pct"/>
          </w:tcPr>
          <w:p w14:paraId="239BEDC6" w14:textId="77777777" w:rsidR="001541C1" w:rsidRPr="007D4333" w:rsidRDefault="001541C1" w:rsidP="00B43693">
            <w:pPr>
              <w:pStyle w:val="affb"/>
            </w:pPr>
            <w:r w:rsidRPr="007D4333">
              <w:t>Доводятся ли до персонала их полномочия и обязанности?</w:t>
            </w:r>
          </w:p>
        </w:tc>
        <w:tc>
          <w:tcPr>
            <w:tcW w:w="1624" w:type="pct"/>
          </w:tcPr>
          <w:p w14:paraId="2FFD9B2C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677A11DF" w14:textId="77777777" w:rsidTr="00E6654C">
        <w:trPr>
          <w:trHeight w:val="20"/>
        </w:trPr>
        <w:tc>
          <w:tcPr>
            <w:tcW w:w="446" w:type="pct"/>
          </w:tcPr>
          <w:p w14:paraId="62F4CBCC" w14:textId="77777777" w:rsidR="001541C1" w:rsidRPr="007D4333" w:rsidRDefault="001541C1" w:rsidP="00B43693">
            <w:pPr>
              <w:pStyle w:val="affb"/>
            </w:pPr>
            <w:r w:rsidRPr="007D4333">
              <w:t>12</w:t>
            </w:r>
          </w:p>
        </w:tc>
        <w:tc>
          <w:tcPr>
            <w:tcW w:w="2930" w:type="pct"/>
          </w:tcPr>
          <w:p w14:paraId="643B33B7" w14:textId="77777777" w:rsidR="001541C1" w:rsidRPr="007D4333" w:rsidRDefault="001541C1" w:rsidP="00B43693">
            <w:pPr>
              <w:pStyle w:val="affb"/>
            </w:pPr>
            <w:r w:rsidRPr="007D4333">
              <w:t>Проводит ли руководство регулярную оценку достаточности знаний и опыта ключевого персонала для выполнения им своих обязанностей?</w:t>
            </w:r>
          </w:p>
        </w:tc>
        <w:tc>
          <w:tcPr>
            <w:tcW w:w="1624" w:type="pct"/>
          </w:tcPr>
          <w:p w14:paraId="4E3BCED1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3D3A7C0C" w14:textId="77777777" w:rsidTr="00E6654C">
        <w:trPr>
          <w:trHeight w:val="20"/>
        </w:trPr>
        <w:tc>
          <w:tcPr>
            <w:tcW w:w="446" w:type="pct"/>
          </w:tcPr>
          <w:p w14:paraId="510C9212" w14:textId="77777777" w:rsidR="001541C1" w:rsidRPr="007D4333" w:rsidRDefault="001541C1" w:rsidP="00B43693">
            <w:pPr>
              <w:pStyle w:val="affb"/>
            </w:pPr>
            <w:r w:rsidRPr="007D4333">
              <w:t xml:space="preserve">13. </w:t>
            </w:r>
          </w:p>
        </w:tc>
        <w:tc>
          <w:tcPr>
            <w:tcW w:w="2930" w:type="pct"/>
          </w:tcPr>
          <w:p w14:paraId="6A4C9241" w14:textId="77777777" w:rsidR="001541C1" w:rsidRPr="007D4333" w:rsidRDefault="001541C1" w:rsidP="00B43693">
            <w:pPr>
              <w:pStyle w:val="affb"/>
            </w:pPr>
            <w:r w:rsidRPr="007D4333">
              <w:t>Установлены ли в организации процедуры по санкционированию крупных сделок?</w:t>
            </w:r>
          </w:p>
        </w:tc>
        <w:tc>
          <w:tcPr>
            <w:tcW w:w="1624" w:type="pct"/>
          </w:tcPr>
          <w:p w14:paraId="1693C007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426C3F39" w14:textId="77777777" w:rsidTr="00E6654C">
        <w:trPr>
          <w:trHeight w:val="20"/>
        </w:trPr>
        <w:tc>
          <w:tcPr>
            <w:tcW w:w="446" w:type="pct"/>
          </w:tcPr>
          <w:p w14:paraId="07B5B859" w14:textId="77777777" w:rsidR="001541C1" w:rsidRPr="007D4333" w:rsidRDefault="001541C1" w:rsidP="00B43693">
            <w:pPr>
              <w:pStyle w:val="affb"/>
            </w:pPr>
            <w:r w:rsidRPr="007D4333">
              <w:t>14.</w:t>
            </w:r>
          </w:p>
        </w:tc>
        <w:tc>
          <w:tcPr>
            <w:tcW w:w="2930" w:type="pct"/>
          </w:tcPr>
          <w:p w14:paraId="616DD598" w14:textId="77777777" w:rsidR="001541C1" w:rsidRPr="007D4333" w:rsidRDefault="001541C1" w:rsidP="00B43693">
            <w:pPr>
              <w:pStyle w:val="affb"/>
            </w:pPr>
            <w:r w:rsidRPr="007D4333">
              <w:t>Установлены ли в организации процедуры, обеспечивающие соблюдение требований законодательства в следующих областях:</w:t>
            </w:r>
          </w:p>
        </w:tc>
        <w:tc>
          <w:tcPr>
            <w:tcW w:w="1624" w:type="pct"/>
          </w:tcPr>
          <w:p w14:paraId="4DA808F3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7D4333" w14:paraId="5D5AEC48" w14:textId="77777777" w:rsidTr="00E6654C">
        <w:trPr>
          <w:trHeight w:val="20"/>
        </w:trPr>
        <w:tc>
          <w:tcPr>
            <w:tcW w:w="446" w:type="pct"/>
          </w:tcPr>
          <w:p w14:paraId="4DC24B97" w14:textId="77777777" w:rsidR="001541C1" w:rsidRPr="007D4333" w:rsidRDefault="001541C1" w:rsidP="00B43693">
            <w:pPr>
              <w:pStyle w:val="affb"/>
            </w:pPr>
          </w:p>
        </w:tc>
        <w:tc>
          <w:tcPr>
            <w:tcW w:w="2930" w:type="pct"/>
          </w:tcPr>
          <w:p w14:paraId="31DAD08C" w14:textId="77777777" w:rsidR="001541C1" w:rsidRPr="007D4333" w:rsidRDefault="001541C1" w:rsidP="00B43693">
            <w:pPr>
              <w:pStyle w:val="affb"/>
            </w:pPr>
            <w:r w:rsidRPr="007D4333">
              <w:t>По налогообложению;</w:t>
            </w:r>
          </w:p>
        </w:tc>
        <w:tc>
          <w:tcPr>
            <w:tcW w:w="1624" w:type="pct"/>
          </w:tcPr>
          <w:p w14:paraId="327F6BE5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3642B9D0" w14:textId="77777777" w:rsidTr="00E6654C">
        <w:trPr>
          <w:trHeight w:val="20"/>
        </w:trPr>
        <w:tc>
          <w:tcPr>
            <w:tcW w:w="446" w:type="pct"/>
          </w:tcPr>
          <w:p w14:paraId="042779ED" w14:textId="77777777" w:rsidR="001541C1" w:rsidRPr="007D4333" w:rsidRDefault="001541C1" w:rsidP="00B43693">
            <w:pPr>
              <w:pStyle w:val="affb"/>
            </w:pPr>
          </w:p>
        </w:tc>
        <w:tc>
          <w:tcPr>
            <w:tcW w:w="2930" w:type="pct"/>
          </w:tcPr>
          <w:p w14:paraId="797D1E8F" w14:textId="77777777" w:rsidR="001541C1" w:rsidRPr="007D4333" w:rsidRDefault="001541C1" w:rsidP="00B43693">
            <w:pPr>
              <w:pStyle w:val="affb"/>
            </w:pPr>
            <w:r w:rsidRPr="007D4333">
              <w:t>По обеспечению соблюдения требований банков и доверенных лиц в отношении долговых обязательств и других займов;</w:t>
            </w:r>
          </w:p>
        </w:tc>
        <w:tc>
          <w:tcPr>
            <w:tcW w:w="1624" w:type="pct"/>
          </w:tcPr>
          <w:p w14:paraId="500A4D42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7D4333" w14:paraId="281B4D17" w14:textId="77777777" w:rsidTr="00E6654C">
        <w:trPr>
          <w:trHeight w:val="20"/>
        </w:trPr>
        <w:tc>
          <w:tcPr>
            <w:tcW w:w="446" w:type="pct"/>
          </w:tcPr>
          <w:p w14:paraId="38DF3C6D" w14:textId="77777777" w:rsidR="001541C1" w:rsidRPr="007D4333" w:rsidRDefault="001541C1" w:rsidP="00B43693">
            <w:pPr>
              <w:pStyle w:val="affb"/>
            </w:pPr>
          </w:p>
        </w:tc>
        <w:tc>
          <w:tcPr>
            <w:tcW w:w="2930" w:type="pct"/>
          </w:tcPr>
          <w:p w14:paraId="671DEF99" w14:textId="77777777" w:rsidR="001541C1" w:rsidRPr="007D4333" w:rsidRDefault="001541C1" w:rsidP="00B43693">
            <w:pPr>
              <w:pStyle w:val="affb"/>
            </w:pPr>
            <w:r w:rsidRPr="007D4333">
              <w:t>По регулированию деятельности бирж;</w:t>
            </w:r>
          </w:p>
        </w:tc>
        <w:tc>
          <w:tcPr>
            <w:tcW w:w="1624" w:type="pct"/>
          </w:tcPr>
          <w:p w14:paraId="027D9DCC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7D4333" w14:paraId="42DDFA4A" w14:textId="77777777" w:rsidTr="00E6654C">
        <w:trPr>
          <w:trHeight w:val="20"/>
        </w:trPr>
        <w:tc>
          <w:tcPr>
            <w:tcW w:w="446" w:type="pct"/>
          </w:tcPr>
          <w:p w14:paraId="3A6924C1" w14:textId="77777777" w:rsidR="001541C1" w:rsidRPr="007D4333" w:rsidRDefault="001541C1" w:rsidP="00B43693">
            <w:pPr>
              <w:pStyle w:val="affb"/>
            </w:pPr>
          </w:p>
        </w:tc>
        <w:tc>
          <w:tcPr>
            <w:tcW w:w="2930" w:type="pct"/>
          </w:tcPr>
          <w:p w14:paraId="6EB3CFD6" w14:textId="77777777" w:rsidR="001541C1" w:rsidRPr="007D4333" w:rsidRDefault="001541C1" w:rsidP="00B43693">
            <w:pPr>
              <w:pStyle w:val="affb"/>
            </w:pPr>
            <w:r w:rsidRPr="007D4333">
              <w:t>По валютному контролю;</w:t>
            </w:r>
          </w:p>
        </w:tc>
        <w:tc>
          <w:tcPr>
            <w:tcW w:w="1624" w:type="pct"/>
          </w:tcPr>
          <w:p w14:paraId="033928C7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255E1007" w14:textId="77777777" w:rsidTr="00E6654C">
        <w:trPr>
          <w:trHeight w:val="20"/>
        </w:trPr>
        <w:tc>
          <w:tcPr>
            <w:tcW w:w="446" w:type="pct"/>
          </w:tcPr>
          <w:p w14:paraId="58D7B1DD" w14:textId="77777777" w:rsidR="001541C1" w:rsidRPr="007D4333" w:rsidRDefault="001541C1" w:rsidP="00B43693">
            <w:pPr>
              <w:pStyle w:val="affb"/>
            </w:pPr>
          </w:p>
        </w:tc>
        <w:tc>
          <w:tcPr>
            <w:tcW w:w="2930" w:type="pct"/>
          </w:tcPr>
          <w:p w14:paraId="65CF58FA" w14:textId="77777777" w:rsidR="001541C1" w:rsidRPr="007D4333" w:rsidRDefault="001541C1" w:rsidP="00B43693">
            <w:pPr>
              <w:pStyle w:val="affb"/>
            </w:pPr>
            <w:r w:rsidRPr="007D4333">
              <w:t>По контролю за торговыми операциями</w:t>
            </w:r>
            <w:r>
              <w:t>?</w:t>
            </w:r>
          </w:p>
        </w:tc>
        <w:tc>
          <w:tcPr>
            <w:tcW w:w="1624" w:type="pct"/>
          </w:tcPr>
          <w:p w14:paraId="5E956C06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5755B14D" w14:textId="77777777" w:rsidTr="00E6654C">
        <w:trPr>
          <w:trHeight w:val="20"/>
        </w:trPr>
        <w:tc>
          <w:tcPr>
            <w:tcW w:w="446" w:type="pct"/>
          </w:tcPr>
          <w:p w14:paraId="24999AF6" w14:textId="77777777" w:rsidR="001541C1" w:rsidRPr="007D4333" w:rsidRDefault="001541C1" w:rsidP="00B43693">
            <w:pPr>
              <w:pStyle w:val="affb"/>
            </w:pPr>
            <w:r w:rsidRPr="007D4333">
              <w:t>15.</w:t>
            </w:r>
          </w:p>
        </w:tc>
        <w:tc>
          <w:tcPr>
            <w:tcW w:w="2930" w:type="pct"/>
          </w:tcPr>
          <w:p w14:paraId="33DA8E9C" w14:textId="77777777" w:rsidR="001541C1" w:rsidRPr="007D4333" w:rsidRDefault="001541C1" w:rsidP="00B43693">
            <w:pPr>
              <w:pStyle w:val="affb"/>
            </w:pPr>
            <w:r w:rsidRPr="007D4333">
              <w:t>Существуют ли в организации процедуры контроля за соблюдением целевых показателей планов, бюджетов и т.п.?</w:t>
            </w:r>
          </w:p>
        </w:tc>
        <w:tc>
          <w:tcPr>
            <w:tcW w:w="1624" w:type="pct"/>
          </w:tcPr>
          <w:p w14:paraId="629DB5D6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7A411F" w14:paraId="5C6B27AA" w14:textId="77777777" w:rsidTr="00E6654C">
        <w:trPr>
          <w:trHeight w:val="20"/>
        </w:trPr>
        <w:tc>
          <w:tcPr>
            <w:tcW w:w="446" w:type="pct"/>
          </w:tcPr>
          <w:p w14:paraId="0D7FB9A8" w14:textId="77777777" w:rsidR="001541C1" w:rsidRPr="007D4333" w:rsidRDefault="001541C1" w:rsidP="00B43693">
            <w:pPr>
              <w:pStyle w:val="affb"/>
            </w:pPr>
            <w:r w:rsidRPr="007D4333">
              <w:t>16.</w:t>
            </w:r>
          </w:p>
        </w:tc>
        <w:tc>
          <w:tcPr>
            <w:tcW w:w="2930" w:type="pct"/>
          </w:tcPr>
          <w:p w14:paraId="78021DF9" w14:textId="77777777" w:rsidR="001541C1" w:rsidRPr="007D4333" w:rsidRDefault="001541C1" w:rsidP="00B43693">
            <w:pPr>
              <w:pStyle w:val="affb"/>
            </w:pPr>
            <w:r w:rsidRPr="007D4333">
              <w:t>Установлены ли в организации процедуры</w:t>
            </w:r>
            <w:r>
              <w:t>,</w:t>
            </w:r>
            <w:r w:rsidRPr="007D4333">
              <w:t xml:space="preserve"> обеспечивающие информационную безопасность?</w:t>
            </w:r>
          </w:p>
        </w:tc>
        <w:tc>
          <w:tcPr>
            <w:tcW w:w="1624" w:type="pct"/>
          </w:tcPr>
          <w:p w14:paraId="0444BF4A" w14:textId="77777777" w:rsidR="001541C1" w:rsidRPr="007D4333" w:rsidRDefault="001541C1" w:rsidP="00B43693">
            <w:pPr>
              <w:pStyle w:val="affb"/>
            </w:pPr>
          </w:p>
        </w:tc>
      </w:tr>
      <w:tr w:rsidR="001541C1" w:rsidRPr="00837D48" w14:paraId="34D46AC4" w14:textId="77777777" w:rsidTr="00E6654C">
        <w:trPr>
          <w:trHeight w:val="20"/>
        </w:trPr>
        <w:tc>
          <w:tcPr>
            <w:tcW w:w="446" w:type="pct"/>
          </w:tcPr>
          <w:p w14:paraId="15DD7DED" w14:textId="77777777" w:rsidR="001541C1" w:rsidRPr="007D4333" w:rsidRDefault="001541C1" w:rsidP="00B43693">
            <w:pPr>
              <w:pStyle w:val="affb"/>
            </w:pPr>
            <w:r w:rsidRPr="007D4333">
              <w:t>17.</w:t>
            </w:r>
          </w:p>
        </w:tc>
        <w:tc>
          <w:tcPr>
            <w:tcW w:w="2930" w:type="pct"/>
          </w:tcPr>
          <w:p w14:paraId="6D34A66A" w14:textId="77777777" w:rsidR="001541C1" w:rsidRPr="007D4333" w:rsidRDefault="001541C1" w:rsidP="00B43693">
            <w:pPr>
              <w:pStyle w:val="affb"/>
            </w:pPr>
            <w:r w:rsidRPr="007D4333">
              <w:t>Установлены ли в организации процедуры по разрешению конфликта интересов?</w:t>
            </w:r>
          </w:p>
        </w:tc>
        <w:tc>
          <w:tcPr>
            <w:tcW w:w="1624" w:type="pct"/>
          </w:tcPr>
          <w:p w14:paraId="17E12EFD" w14:textId="77777777" w:rsidR="001541C1" w:rsidRPr="007D4333" w:rsidRDefault="001541C1" w:rsidP="00B43693">
            <w:pPr>
              <w:pStyle w:val="affb"/>
            </w:pPr>
          </w:p>
        </w:tc>
      </w:tr>
    </w:tbl>
    <w:p w14:paraId="5410A649" w14:textId="77777777" w:rsidR="001541C1" w:rsidRDefault="001541C1" w:rsidP="001541C1">
      <w:pPr>
        <w:rPr>
          <w:bCs/>
        </w:rPr>
      </w:pPr>
      <w: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14:paraId="1DC82A7E" w14:textId="77777777" w:rsidR="001541C1" w:rsidRPr="00747551" w:rsidRDefault="001541C1" w:rsidP="001541C1">
      <w:pPr>
        <w:rPr>
          <w:bCs/>
        </w:rPr>
      </w:pPr>
      <w:r>
        <w:t>Ответ на наш запрос просим направлять на адрес:</w:t>
      </w:r>
    </w:p>
    <w:p w14:paraId="2312F3CD" w14:textId="77777777" w:rsidR="009128A8" w:rsidRDefault="009128A8" w:rsidP="009128A8">
      <w:r>
        <w:t>101990, г. Москва, ул. Мясницкая, 44/1, стр.2АБ. Аудиторская фирма «ФБК»</w:t>
      </w:r>
    </w:p>
    <w:p w14:paraId="291FB2A7" w14:textId="77777777" w:rsidR="001541C1" w:rsidRPr="00747551" w:rsidRDefault="001541C1" w:rsidP="001541C1">
      <w:pPr>
        <w:rPr>
          <w:bCs/>
        </w:rPr>
      </w:pPr>
      <w:r>
        <w:t>Для Www W.W.</w:t>
      </w:r>
    </w:p>
    <w:p w14:paraId="40156678" w14:textId="77777777" w:rsidR="001541C1" w:rsidRPr="00747551" w:rsidRDefault="001541C1" w:rsidP="001541C1">
      <w:pPr>
        <w:rPr>
          <w:bCs/>
        </w:rPr>
      </w:pPr>
      <w:r>
        <w:t>Тел.: (495) 737-53-53. Факс (495) 737-53-47</w:t>
      </w:r>
    </w:p>
    <w:p w14:paraId="1008CD1B" w14:textId="77777777" w:rsidR="001541C1" w:rsidRPr="00293BFA" w:rsidRDefault="001541C1" w:rsidP="001541C1">
      <w:r>
        <w:t xml:space="preserve">C уважением, </w:t>
      </w:r>
    </w:p>
    <w:p w14:paraId="3CB15189" w14:textId="77777777" w:rsidR="001541C1" w:rsidRDefault="001541C1" w:rsidP="001541C1">
      <w:pPr>
        <w:pStyle w:val="aff6"/>
      </w:pPr>
      <w:r>
        <w:t xml:space="preserve">Руководитель задания по аудиту </w:t>
      </w:r>
    </w:p>
    <w:p w14:paraId="7991CE9B" w14:textId="4A906913" w:rsidR="001541C1" w:rsidRDefault="001541C1" w:rsidP="001541C1">
      <w:pPr>
        <w:pStyle w:val="aff6"/>
      </w:pPr>
      <w:r>
        <w:t>W.W.W</w:t>
      </w:r>
    </w:p>
    <w:sectPr w:rsidR="001541C1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4CA04" w14:textId="77777777" w:rsidR="00A872A2" w:rsidRDefault="00A872A2" w:rsidP="00403DA6">
      <w:pPr>
        <w:spacing w:after="0" w:line="240" w:lineRule="auto"/>
      </w:pPr>
      <w:r>
        <w:separator/>
      </w:r>
    </w:p>
  </w:endnote>
  <w:endnote w:type="continuationSeparator" w:id="0">
    <w:p w14:paraId="44D030B2" w14:textId="77777777" w:rsidR="00A872A2" w:rsidRDefault="00A872A2" w:rsidP="00403DA6">
      <w:pPr>
        <w:spacing w:after="0" w:line="240" w:lineRule="auto"/>
      </w:pPr>
      <w:r>
        <w:continuationSeparator/>
      </w:r>
    </w:p>
  </w:endnote>
  <w:endnote w:type="continuationNotice" w:id="1">
    <w:p w14:paraId="5F291CD9" w14:textId="77777777" w:rsidR="00A872A2" w:rsidRPr="00F41932" w:rsidRDefault="00A872A2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4538BDCD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4FE8FB4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14DBDB10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16FB327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75A96DDE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2CD64B1F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340CC273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163C8D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688C759D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6F88FEF2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7FE8C379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592D7411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3D9C913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3503CFB8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E449C4F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196CDB6F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3FCA8346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571AD8C3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3BFAA3DB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002AE0C2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00857" w14:textId="77777777" w:rsidR="00A872A2" w:rsidRDefault="00A872A2" w:rsidP="003B476E">
      <w:pPr>
        <w:spacing w:after="0" w:line="240" w:lineRule="auto"/>
      </w:pPr>
      <w:r>
        <w:separator/>
      </w:r>
    </w:p>
  </w:footnote>
  <w:footnote w:type="continuationSeparator" w:id="0">
    <w:p w14:paraId="3A09E464" w14:textId="77777777" w:rsidR="00A872A2" w:rsidRDefault="00A872A2" w:rsidP="00403DA6">
      <w:pPr>
        <w:spacing w:after="0" w:line="240" w:lineRule="auto"/>
      </w:pPr>
      <w:r>
        <w:continuationSeparator/>
      </w:r>
    </w:p>
  </w:footnote>
  <w:footnote w:type="continuationNotice" w:id="1">
    <w:p w14:paraId="0DB36BD6" w14:textId="77777777" w:rsidR="00A872A2" w:rsidRPr="00F41932" w:rsidRDefault="00A872A2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38A7C3F1" w14:textId="77777777" w:rsidTr="007C02D6">
      <w:trPr>
        <w:trHeight w:val="952"/>
      </w:trPr>
      <w:tc>
        <w:tcPr>
          <w:tcW w:w="9183" w:type="dxa"/>
          <w:hideMark/>
        </w:tcPr>
        <w:p w14:paraId="2C970501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58A1FF08" wp14:editId="59C1B254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714C075" w14:textId="77777777" w:rsidR="007C02D6" w:rsidRDefault="007C02D6" w:rsidP="007C02D6">
    <w:pPr>
      <w:spacing w:after="0" w:line="240" w:lineRule="auto"/>
      <w:rPr>
        <w:sz w:val="2"/>
      </w:rPr>
    </w:pPr>
  </w:p>
  <w:p w14:paraId="1227FC0F" w14:textId="77777777" w:rsidR="007C02D6" w:rsidRDefault="007C02D6" w:rsidP="007C02D6">
    <w:pPr>
      <w:pStyle w:val="ad"/>
      <w:rPr>
        <w:sz w:val="2"/>
        <w:szCs w:val="2"/>
      </w:rPr>
    </w:pPr>
  </w:p>
  <w:p w14:paraId="22FD7DBA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3B14E33F" w14:textId="77777777" w:rsidTr="007C02D6">
      <w:trPr>
        <w:trHeight w:val="936"/>
      </w:trPr>
      <w:tc>
        <w:tcPr>
          <w:tcW w:w="9200" w:type="dxa"/>
          <w:hideMark/>
        </w:tcPr>
        <w:p w14:paraId="564BF578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76E32F8E" wp14:editId="04A46223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5EBBE2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6A92B670" w14:textId="77777777" w:rsidTr="007C02D6">
      <w:trPr>
        <w:trHeight w:val="777"/>
      </w:trPr>
      <w:tc>
        <w:tcPr>
          <w:tcW w:w="8405" w:type="dxa"/>
        </w:tcPr>
        <w:p w14:paraId="6C5A9854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5FE3ED63" w14:textId="77777777" w:rsidTr="007C02D6">
      <w:trPr>
        <w:trHeight w:val="2268"/>
      </w:trPr>
      <w:tc>
        <w:tcPr>
          <w:tcW w:w="8405" w:type="dxa"/>
          <w:hideMark/>
        </w:tcPr>
        <w:p w14:paraId="196DE47F" w14:textId="77777777" w:rsidR="007C02D6" w:rsidRDefault="007C02D6" w:rsidP="007C02D6">
          <w:pPr>
            <w:pStyle w:val="affff"/>
          </w:pPr>
          <w:r>
            <w:t>ФБК</w:t>
          </w:r>
        </w:p>
        <w:p w14:paraId="27E38EA4" w14:textId="77777777" w:rsidR="007C02D6" w:rsidRDefault="009128A8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4616D791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AAD"/>
    <w:rsid w:val="00001DDD"/>
    <w:rsid w:val="00006C02"/>
    <w:rsid w:val="00010FBA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A5DA9"/>
    <w:rsid w:val="000B1342"/>
    <w:rsid w:val="000B3F81"/>
    <w:rsid w:val="000B5848"/>
    <w:rsid w:val="000C3674"/>
    <w:rsid w:val="000F031F"/>
    <w:rsid w:val="000F3C2F"/>
    <w:rsid w:val="000F4718"/>
    <w:rsid w:val="000F6BF5"/>
    <w:rsid w:val="00126574"/>
    <w:rsid w:val="00132733"/>
    <w:rsid w:val="00145D63"/>
    <w:rsid w:val="001541C1"/>
    <w:rsid w:val="00163C8D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418C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27C89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8C4391"/>
    <w:rsid w:val="009128A8"/>
    <w:rsid w:val="00935965"/>
    <w:rsid w:val="00956C8A"/>
    <w:rsid w:val="009709F8"/>
    <w:rsid w:val="00972924"/>
    <w:rsid w:val="0098091D"/>
    <w:rsid w:val="00982350"/>
    <w:rsid w:val="00994B8E"/>
    <w:rsid w:val="00996B2A"/>
    <w:rsid w:val="009A10CB"/>
    <w:rsid w:val="009A2869"/>
    <w:rsid w:val="009A3FA1"/>
    <w:rsid w:val="009C43E5"/>
    <w:rsid w:val="009C70D4"/>
    <w:rsid w:val="009E0545"/>
    <w:rsid w:val="009E7351"/>
    <w:rsid w:val="009E738B"/>
    <w:rsid w:val="009F24DF"/>
    <w:rsid w:val="00A0251B"/>
    <w:rsid w:val="00A105B5"/>
    <w:rsid w:val="00A13E8D"/>
    <w:rsid w:val="00A1793F"/>
    <w:rsid w:val="00A27BE4"/>
    <w:rsid w:val="00A31514"/>
    <w:rsid w:val="00A73705"/>
    <w:rsid w:val="00A755CA"/>
    <w:rsid w:val="00A872A2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D1AAD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654C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E36CF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79460A2"/>
  <w15:docId w15:val="{83D668EA-F3D2-4A34-8BCD-59544D4D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IKIN~1\AppData\Local\Temp\notesFFF692\D-4.5.1%20&#1057;&#1042;&#1050;_&#1082;&#1086;&#1085;&#1090;&#1088;&#1086;&#1083;&#1100;&#1085;&#1072;&#1103;_&#1089;&#1088;&#1077;&#1076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32AE2-0D9C-4A3C-A708-D7A4CA4AE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D-4.5.1 СВК_контрольная_среда.dotx</Template>
  <TotalTime>0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Dmitry</cp:lastModifiedBy>
  <cp:revision>2</cp:revision>
  <cp:lastPrinted>2018-01-19T11:47:00Z</cp:lastPrinted>
  <dcterms:created xsi:type="dcterms:W3CDTF">2021-09-19T20:57:00Z</dcterms:created>
  <dcterms:modified xsi:type="dcterms:W3CDTF">2021-09-19T20:57:00Z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