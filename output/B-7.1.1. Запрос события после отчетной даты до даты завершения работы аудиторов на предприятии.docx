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DDAC7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0F1EE01F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2E88BC8F" w14:textId="615AA5A4" w:rsidR="0018091E" w:rsidRPr="003724FE" w:rsidRDefault="0018091E" w:rsidP="0018091E">
      <w:pPr>
        <w:pStyle w:val="aff4"/>
      </w:pPr>
      <w:r>
        <w:t>dwa</w:t>
      </w:r>
    </w:p>
    <w:p w14:paraId="4EB695BC" w14:textId="7F136731" w:rsidR="0018091E" w:rsidRPr="003724FE" w:rsidRDefault="0018091E" w:rsidP="0018091E">
      <w:pPr>
        <w:pStyle w:val="aff4"/>
      </w:pPr>
      <w:r>
        <w:t>feagaer</w:t>
      </w:r>
    </w:p>
    <w:p w14:paraId="4D9B3AB1" w14:textId="686BD33F" w:rsidR="0018091E" w:rsidRPr="003724FE" w:rsidRDefault="0018091E" w:rsidP="0018091E">
      <w:pPr>
        <w:pStyle w:val="aff4"/>
      </w:pPr>
      <w:r>
        <w:t>W.W.W</w:t>
      </w:r>
    </w:p>
    <w:p w14:paraId="572779A2" w14:textId="492B3606" w:rsidR="0018091E" w:rsidRDefault="0018091E" w:rsidP="0018091E">
      <w:r>
        <w:t>Уважаемая W W!</w:t>
      </w:r>
    </w:p>
    <w:p w14:paraId="207213D2" w14:textId="1AEDB34C" w:rsidR="009A4E89" w:rsidRPr="007A22E7" w:rsidRDefault="009A4E89" w:rsidP="009A4E89">
      <w:pPr>
        <w:rPr>
          <w:bCs/>
        </w:rPr>
      </w:pPr>
      <w:r>
        <w:t>В связи с проведением в feragrsgf  аудиторской проверки финансово-хозяйственной деятельности и на основании требований пп.6,7 МСА 560 «События после отчетной даты» просим сообщить нам информацию о существенных событиях после отчетной даты.</w:t>
      </w:r>
    </w:p>
    <w:p w14:paraId="536F1C34" w14:textId="77777777" w:rsidR="009A4E89" w:rsidRPr="007A22E7" w:rsidRDefault="009A4E89" w:rsidP="009A4E89">
      <w:pPr>
        <w:rPr>
          <w:bCs/>
        </w:rPr>
      </w:pPr>
      <w:r>
        <w:t>В соответствии с п.6 ПБУ 7/98 «События после отчетной даты»:</w:t>
      </w:r>
    </w:p>
    <w:p w14:paraId="6899EA94" w14:textId="77777777" w:rsidR="009A4E89" w:rsidRPr="007A22E7" w:rsidRDefault="009A4E89" w:rsidP="009A4E89">
      <w:pPr>
        <w:pStyle w:val="a0"/>
      </w:pPr>
      <w:r>
        <w:t>Событие после отчетной даты признается существенным, если без знания о нем пользователями бухгалтерской отчетности невозможна достоверная оценка финансового состояния, движения денежных средств или результатов деятельности организации.</w:t>
      </w:r>
    </w:p>
    <w:p w14:paraId="73C91AFC" w14:textId="77777777" w:rsidR="009A4E89" w:rsidRPr="007A22E7" w:rsidRDefault="009A4E89" w:rsidP="009A4E89">
      <w:pPr>
        <w:rPr>
          <w:bCs/>
        </w:rPr>
      </w:pPr>
      <w:r>
        <w:t xml:space="preserve">Указанную информацию просим предоставить за период с даты окончания отчетного периода и до даты завершения нашей работы в Вашей организации (указать дату) в соответствии с прилагаемым запросом. </w:t>
      </w:r>
    </w:p>
    <w:p w14:paraId="051D32FB" w14:textId="77777777" w:rsidR="009A4E89" w:rsidRPr="007A22E7" w:rsidRDefault="009A4E89" w:rsidP="009A4E89">
      <w:pPr>
        <w:rPr>
          <w:bCs/>
        </w:rPr>
      </w:pPr>
      <w: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4C397D5B" w14:textId="77777777" w:rsidR="009A4E89" w:rsidRPr="007A22E7" w:rsidRDefault="009A4E89" w:rsidP="009A4E89">
      <w:pPr>
        <w:rPr>
          <w:bCs/>
        </w:rPr>
      </w:pPr>
      <w:r>
        <w:t>Ответ на наш запрос просим направлять на адрес:</w:t>
      </w:r>
    </w:p>
    <w:p w14:paraId="548AF269" w14:textId="77777777" w:rsidR="009F362F" w:rsidRDefault="009F362F" w:rsidP="009F362F">
      <w:r>
        <w:t>101990, г. Москва, ул. Мясницкая, 44/1, стр.2АБ. Аудиторская фирма «ФБК»</w:t>
      </w:r>
    </w:p>
    <w:p w14:paraId="718284A0" w14:textId="77777777" w:rsidR="009A4E89" w:rsidRPr="007A22E7" w:rsidRDefault="009A4E89" w:rsidP="009A4E89">
      <w:pPr>
        <w:rPr>
          <w:bCs/>
        </w:rPr>
      </w:pPr>
      <w:r>
        <w:t>Для Www W.W.</w:t>
      </w:r>
    </w:p>
    <w:p w14:paraId="3726F034" w14:textId="77777777" w:rsidR="009A4E89" w:rsidRPr="007A22E7" w:rsidRDefault="009A4E89" w:rsidP="009A4E89">
      <w:pPr>
        <w:rPr>
          <w:bCs/>
        </w:rPr>
      </w:pPr>
      <w:r>
        <w:t>Тел.: . Факс (495) 737-53-47</w:t>
      </w:r>
    </w:p>
    <w:p w14:paraId="6BD9BAF4" w14:textId="77777777" w:rsidR="009A4E89" w:rsidRPr="007A22E7" w:rsidRDefault="009A4E89" w:rsidP="009A4E89">
      <w:r/>
    </w:p>
    <w:p w14:paraId="1AE60819" w14:textId="77777777" w:rsidR="009A4E89" w:rsidRPr="00E0613B" w:rsidRDefault="009A4E89" w:rsidP="009A4E89">
      <w:r>
        <w:t xml:space="preserve">C уважением, </w:t>
      </w:r>
    </w:p>
    <w:p w14:paraId="05D15877" w14:textId="77777777" w:rsidR="009A4E89" w:rsidRDefault="009A4E89" w:rsidP="009A4E89">
      <w:pPr>
        <w:pStyle w:val="aff6"/>
      </w:pPr>
      <w:r>
        <w:t xml:space="preserve">Руководитель задания по аудиту </w:t>
      </w:r>
    </w:p>
    <w:p w14:paraId="4B3B753E" w14:textId="357E9E1B" w:rsidR="009A4E89" w:rsidRDefault="009A4E89" w:rsidP="009A4E89">
      <w:pPr>
        <w:pStyle w:val="aff6"/>
      </w:pPr>
      <w:r>
        <w:t>W.W.W</w:t>
        <w:br/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6324"/>
        <w:gridCol w:w="2084"/>
      </w:tblGrid>
      <w:tr w:rsidR="009A4E89" w:rsidRPr="006233BE" w14:paraId="6FB07E15" w14:textId="77777777" w:rsidTr="002D1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761" w:type="pct"/>
          </w:tcPr>
          <w:p w14:paraId="430DA536" w14:textId="77777777" w:rsidR="009A4E89" w:rsidRPr="007A22E7" w:rsidRDefault="009A4E89" w:rsidP="002D1211">
            <w:pPr>
              <w:pStyle w:val="affc"/>
            </w:pPr>
            <w:r w:rsidRPr="007A22E7">
              <w:lastRenderedPageBreak/>
              <w:t>Наименование</w:t>
            </w:r>
          </w:p>
        </w:tc>
        <w:tc>
          <w:tcPr>
            <w:tcW w:w="1239" w:type="pct"/>
          </w:tcPr>
          <w:p w14:paraId="7D87F2B6" w14:textId="77777777" w:rsidR="009A4E89" w:rsidRDefault="009A4E89" w:rsidP="002D1211">
            <w:pPr>
              <w:pStyle w:val="affc"/>
            </w:pPr>
            <w:r w:rsidRPr="007A22E7">
              <w:t xml:space="preserve">Ответ «да/нет», </w:t>
            </w:r>
          </w:p>
          <w:p w14:paraId="6377381C" w14:textId="77777777" w:rsidR="009A4E89" w:rsidRPr="007A22E7" w:rsidRDefault="009A4E89" w:rsidP="002D1211">
            <w:pPr>
              <w:pStyle w:val="affc"/>
            </w:pPr>
            <w:r>
              <w:t xml:space="preserve">если «Да», </w:t>
            </w:r>
            <w:r w:rsidRPr="007A22E7">
              <w:t>необходимо дать пояснения и комментарии</w:t>
            </w:r>
          </w:p>
        </w:tc>
      </w:tr>
      <w:tr w:rsidR="009A4E89" w:rsidRPr="006233BE" w14:paraId="60FD4DF6" w14:textId="77777777" w:rsidTr="002D1211">
        <w:trPr>
          <w:trHeight w:val="20"/>
        </w:trPr>
        <w:tc>
          <w:tcPr>
            <w:tcW w:w="3761" w:type="pct"/>
          </w:tcPr>
          <w:p w14:paraId="60E1EBC1" w14:textId="77777777" w:rsidR="009A4E89" w:rsidRPr="007A22E7" w:rsidRDefault="009A4E89" w:rsidP="002D1211">
            <w:pPr>
              <w:pStyle w:val="affb"/>
            </w:pPr>
            <w:r w:rsidRPr="007A22E7">
              <w:t>Имели ли место в деятельности организации в период между отчетной датой и датой завершения нашей работы в Вашей организации следующие существенные события (если ответ утвердительный, просьба раскрыть события – например, взят кредит на ----сумму в ------ банке на ------- условиях):</w:t>
            </w:r>
          </w:p>
        </w:tc>
        <w:tc>
          <w:tcPr>
            <w:tcW w:w="1239" w:type="pct"/>
          </w:tcPr>
          <w:p w14:paraId="561E3C54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1C552108" w14:textId="77777777" w:rsidTr="002D1211">
        <w:trPr>
          <w:trHeight w:val="20"/>
        </w:trPr>
        <w:tc>
          <w:tcPr>
            <w:tcW w:w="3761" w:type="pct"/>
          </w:tcPr>
          <w:p w14:paraId="70A4C256" w14:textId="77777777" w:rsidR="009A4E89" w:rsidRPr="009A4E89" w:rsidRDefault="009A4E89" w:rsidP="009A4E89">
            <w:pPr>
              <w:pStyle w:val="a3"/>
            </w:pPr>
            <w:r w:rsidRPr="009A4E89">
              <w:t>принимались новые обязательства;</w:t>
            </w:r>
          </w:p>
        </w:tc>
        <w:tc>
          <w:tcPr>
            <w:tcW w:w="1239" w:type="pct"/>
          </w:tcPr>
          <w:p w14:paraId="7BC053A0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2F31AB52" w14:textId="77777777" w:rsidTr="002D1211">
        <w:trPr>
          <w:trHeight w:val="20"/>
        </w:trPr>
        <w:tc>
          <w:tcPr>
            <w:tcW w:w="3761" w:type="pct"/>
          </w:tcPr>
          <w:p w14:paraId="08E0E5C9" w14:textId="77777777" w:rsidR="009A4E89" w:rsidRPr="009A4E89" w:rsidRDefault="009A4E89" w:rsidP="009A4E89">
            <w:pPr>
              <w:pStyle w:val="a3"/>
            </w:pPr>
            <w:r w:rsidRPr="009A4E89">
              <w:t>привлекались новые займы;</w:t>
            </w:r>
          </w:p>
        </w:tc>
        <w:tc>
          <w:tcPr>
            <w:tcW w:w="1239" w:type="pct"/>
          </w:tcPr>
          <w:p w14:paraId="36DBF423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37EECBBD" w14:textId="77777777" w:rsidTr="002D1211">
        <w:trPr>
          <w:trHeight w:val="20"/>
        </w:trPr>
        <w:tc>
          <w:tcPr>
            <w:tcW w:w="3761" w:type="pct"/>
          </w:tcPr>
          <w:p w14:paraId="1F864301" w14:textId="77777777" w:rsidR="009A4E89" w:rsidRPr="009A4E89" w:rsidRDefault="009A4E89" w:rsidP="009A4E89">
            <w:pPr>
              <w:pStyle w:val="a3"/>
            </w:pPr>
            <w:r w:rsidRPr="009A4E89">
              <w:t>заключались договоры поручительства;</w:t>
            </w:r>
          </w:p>
        </w:tc>
        <w:tc>
          <w:tcPr>
            <w:tcW w:w="1239" w:type="pct"/>
          </w:tcPr>
          <w:p w14:paraId="7CC54B83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1690025F" w14:textId="77777777" w:rsidTr="002D1211">
        <w:trPr>
          <w:trHeight w:val="20"/>
        </w:trPr>
        <w:tc>
          <w:tcPr>
            <w:tcW w:w="3761" w:type="pct"/>
          </w:tcPr>
          <w:p w14:paraId="5F0AE1E8" w14:textId="77777777" w:rsidR="009A4E89" w:rsidRPr="009A4E89" w:rsidRDefault="009A4E89" w:rsidP="009A4E89">
            <w:pPr>
              <w:pStyle w:val="a3"/>
            </w:pPr>
            <w:r w:rsidRPr="009A4E89">
              <w:t>заключались сделки о приобретении имущественных комплексов других предприятий;</w:t>
            </w:r>
          </w:p>
        </w:tc>
        <w:tc>
          <w:tcPr>
            <w:tcW w:w="1239" w:type="pct"/>
          </w:tcPr>
          <w:p w14:paraId="3F896FBA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3D48867B" w14:textId="77777777" w:rsidTr="002D1211">
        <w:trPr>
          <w:trHeight w:val="20"/>
        </w:trPr>
        <w:tc>
          <w:tcPr>
            <w:tcW w:w="3761" w:type="pct"/>
          </w:tcPr>
          <w:p w14:paraId="2DB7BB26" w14:textId="77777777" w:rsidR="009A4E89" w:rsidRPr="009A4E89" w:rsidRDefault="009A4E89" w:rsidP="009A4E89">
            <w:pPr>
              <w:pStyle w:val="a3"/>
            </w:pPr>
            <w:r w:rsidRPr="009A4E89">
              <w:t>имела место реконструкция или планируется проведение реконструкции;</w:t>
            </w:r>
          </w:p>
        </w:tc>
        <w:tc>
          <w:tcPr>
            <w:tcW w:w="1239" w:type="pct"/>
          </w:tcPr>
          <w:p w14:paraId="7C9362F7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7836CD95" w14:textId="77777777" w:rsidTr="002D1211">
        <w:trPr>
          <w:trHeight w:val="20"/>
        </w:trPr>
        <w:tc>
          <w:tcPr>
            <w:tcW w:w="3761" w:type="pct"/>
          </w:tcPr>
          <w:p w14:paraId="225BF421" w14:textId="77777777" w:rsidR="009A4E89" w:rsidRPr="009A4E89" w:rsidRDefault="009A4E89" w:rsidP="009A4E89">
            <w:pPr>
              <w:pStyle w:val="a3"/>
            </w:pPr>
            <w:r w:rsidRPr="009A4E89">
              <w:t>имели место крупные сделки, связанные с приобретением и выбытием основных средств и финансовых вложений;</w:t>
            </w:r>
          </w:p>
        </w:tc>
        <w:tc>
          <w:tcPr>
            <w:tcW w:w="1239" w:type="pct"/>
          </w:tcPr>
          <w:p w14:paraId="3CB1487E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3DD53A0E" w14:textId="77777777" w:rsidTr="002D1211">
        <w:trPr>
          <w:trHeight w:val="20"/>
        </w:trPr>
        <w:tc>
          <w:tcPr>
            <w:tcW w:w="3761" w:type="pct"/>
          </w:tcPr>
          <w:p w14:paraId="6979B5BA" w14:textId="77777777" w:rsidR="009A4E89" w:rsidRPr="009A4E89" w:rsidRDefault="009A4E89" w:rsidP="009A4E89">
            <w:pPr>
              <w:pStyle w:val="a3"/>
            </w:pPr>
            <w:r w:rsidRPr="009A4E89">
              <w:t>имела место или планируется продажа активов;</w:t>
            </w:r>
          </w:p>
        </w:tc>
        <w:tc>
          <w:tcPr>
            <w:tcW w:w="1239" w:type="pct"/>
          </w:tcPr>
          <w:p w14:paraId="7D3D9049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6167F8F2" w14:textId="77777777" w:rsidTr="002D1211">
        <w:trPr>
          <w:trHeight w:val="20"/>
        </w:trPr>
        <w:tc>
          <w:tcPr>
            <w:tcW w:w="3761" w:type="pct"/>
          </w:tcPr>
          <w:p w14:paraId="3820F68A" w14:textId="77777777" w:rsidR="009A4E89" w:rsidRPr="009A4E89" w:rsidRDefault="009A4E89" w:rsidP="009A4E89">
            <w:pPr>
              <w:pStyle w:val="a3"/>
            </w:pPr>
            <w:r w:rsidRPr="009A4E89">
              <w:t>имел место или планируется выпуск новых акций или долговых обязательств;</w:t>
            </w:r>
          </w:p>
        </w:tc>
        <w:tc>
          <w:tcPr>
            <w:tcW w:w="1239" w:type="pct"/>
          </w:tcPr>
          <w:p w14:paraId="639EE299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4CEF6274" w14:textId="77777777" w:rsidTr="002D1211">
        <w:trPr>
          <w:trHeight w:val="20"/>
        </w:trPr>
        <w:tc>
          <w:tcPr>
            <w:tcW w:w="3761" w:type="pct"/>
          </w:tcPr>
          <w:p w14:paraId="6CC6554C" w14:textId="77777777" w:rsidR="009A4E89" w:rsidRPr="009A4E89" w:rsidRDefault="009A4E89" w:rsidP="009A4E89">
            <w:pPr>
              <w:pStyle w:val="a3"/>
            </w:pPr>
            <w:r w:rsidRPr="009A4E89">
              <w:t>имела место реорганизация;</w:t>
            </w:r>
          </w:p>
        </w:tc>
        <w:tc>
          <w:tcPr>
            <w:tcW w:w="1239" w:type="pct"/>
          </w:tcPr>
          <w:p w14:paraId="0FC32858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3DFBCC7F" w14:textId="77777777" w:rsidTr="002D1211">
        <w:trPr>
          <w:trHeight w:val="20"/>
        </w:trPr>
        <w:tc>
          <w:tcPr>
            <w:tcW w:w="3761" w:type="pct"/>
          </w:tcPr>
          <w:p w14:paraId="16A0D59C" w14:textId="77777777" w:rsidR="009A4E89" w:rsidRPr="009A4E89" w:rsidRDefault="009A4E89" w:rsidP="009A4E89">
            <w:pPr>
              <w:pStyle w:val="a3"/>
            </w:pPr>
            <w:r w:rsidRPr="009A4E89">
              <w:t>произошли ли какие-либо изменения, связанные с существующими рисками (например, существенное снижение стоимости основных средств после даты составления отчетности);</w:t>
            </w:r>
          </w:p>
        </w:tc>
        <w:tc>
          <w:tcPr>
            <w:tcW w:w="1239" w:type="pct"/>
          </w:tcPr>
          <w:p w14:paraId="332F7081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2F0113FF" w14:textId="77777777" w:rsidTr="002D1211">
        <w:trPr>
          <w:trHeight w:val="20"/>
        </w:trPr>
        <w:tc>
          <w:tcPr>
            <w:tcW w:w="3761" w:type="pct"/>
          </w:tcPr>
          <w:p w14:paraId="7FE0F07C" w14:textId="77777777" w:rsidR="009A4E89" w:rsidRPr="009A4E89" w:rsidRDefault="009A4E89" w:rsidP="009A4E89">
            <w:pPr>
              <w:pStyle w:val="a3"/>
            </w:pPr>
            <w:r w:rsidRPr="009A4E89">
              <w:t>имело место прекращение существенной части основной деятельности организации, которое невозможно было предвидеть по состоянию на дату составления отчетности;</w:t>
            </w:r>
          </w:p>
        </w:tc>
        <w:tc>
          <w:tcPr>
            <w:tcW w:w="1239" w:type="pct"/>
          </w:tcPr>
          <w:p w14:paraId="7376C8C5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220EAC97" w14:textId="77777777" w:rsidTr="002D1211">
        <w:trPr>
          <w:trHeight w:val="20"/>
        </w:trPr>
        <w:tc>
          <w:tcPr>
            <w:tcW w:w="3761" w:type="pct"/>
          </w:tcPr>
          <w:p w14:paraId="5768DCCD" w14:textId="77777777" w:rsidR="009A4E89" w:rsidRPr="009A4E89" w:rsidRDefault="009A4E89" w:rsidP="009A4E89">
            <w:pPr>
              <w:pStyle w:val="a3"/>
            </w:pPr>
            <w:r w:rsidRPr="009A4E89">
              <w:t>были ли внесены или рассматривается внесение каких-либо нетипичных бухгалтерских проводок;</w:t>
            </w:r>
          </w:p>
        </w:tc>
        <w:tc>
          <w:tcPr>
            <w:tcW w:w="1239" w:type="pct"/>
          </w:tcPr>
          <w:p w14:paraId="6CEB8308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4E440826" w14:textId="77777777" w:rsidTr="002D1211">
        <w:trPr>
          <w:trHeight w:val="20"/>
        </w:trPr>
        <w:tc>
          <w:tcPr>
            <w:tcW w:w="3761" w:type="pct"/>
          </w:tcPr>
          <w:p w14:paraId="27FFD8E0" w14:textId="77777777" w:rsidR="009A4E89" w:rsidRPr="009A4E89" w:rsidRDefault="009A4E89" w:rsidP="009A4E89">
            <w:pPr>
              <w:pStyle w:val="a3"/>
            </w:pPr>
            <w:r w:rsidRPr="009A4E89">
              <w:t>имели место случаи конфискации государством активов;</w:t>
            </w:r>
          </w:p>
        </w:tc>
        <w:tc>
          <w:tcPr>
            <w:tcW w:w="1239" w:type="pct"/>
          </w:tcPr>
          <w:p w14:paraId="1D2FCFCF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2E7E0B08" w14:textId="77777777" w:rsidTr="002D1211">
        <w:trPr>
          <w:trHeight w:val="20"/>
        </w:trPr>
        <w:tc>
          <w:tcPr>
            <w:tcW w:w="3761" w:type="pct"/>
          </w:tcPr>
          <w:p w14:paraId="22F96C61" w14:textId="77777777" w:rsidR="009A4E89" w:rsidRPr="009A4E89" w:rsidRDefault="009A4E89" w:rsidP="009A4E89">
            <w:pPr>
              <w:pStyle w:val="a3"/>
            </w:pPr>
            <w:r w:rsidRPr="009A4E89">
              <w:t>имели место случаи гибели активов (например, в результате пожара или наводнения);</w:t>
            </w:r>
          </w:p>
        </w:tc>
        <w:tc>
          <w:tcPr>
            <w:tcW w:w="1239" w:type="pct"/>
          </w:tcPr>
          <w:p w14:paraId="55BF7F28" w14:textId="77777777" w:rsidR="009A4E89" w:rsidRPr="007A22E7" w:rsidRDefault="009A4E89" w:rsidP="002D1211"/>
        </w:tc>
      </w:tr>
      <w:tr w:rsidR="009A4E89" w:rsidRPr="006233BE" w14:paraId="39244A21" w14:textId="77777777" w:rsidTr="002D1211">
        <w:trPr>
          <w:trHeight w:val="20"/>
        </w:trPr>
        <w:tc>
          <w:tcPr>
            <w:tcW w:w="3761" w:type="pct"/>
          </w:tcPr>
          <w:p w14:paraId="347A0228" w14:textId="77777777" w:rsidR="009A4E89" w:rsidRPr="009A4E89" w:rsidRDefault="009A4E89" w:rsidP="009A4E89">
            <w:pPr>
              <w:pStyle w:val="a3"/>
            </w:pPr>
            <w:r w:rsidRPr="009A4E89">
              <w:t>имели место события, которые могли бы поставить под вопрос надлежащий характер учетной политики, применявшейся при подготовке бухгалтерской (финансовой) отчетности.</w:t>
            </w:r>
          </w:p>
          <w:p w14:paraId="47B1809D" w14:textId="77777777" w:rsidR="009A4E89" w:rsidRPr="007A22E7" w:rsidRDefault="009A4E89" w:rsidP="002D1211">
            <w:pPr>
              <w:pStyle w:val="affb"/>
            </w:pPr>
            <w:r w:rsidRPr="007A22E7">
              <w:t>Например:</w:t>
            </w:r>
          </w:p>
          <w:p w14:paraId="7F9FD6D5" w14:textId="77777777" w:rsidR="009A4E89" w:rsidRPr="009A4E89" w:rsidRDefault="009A4E89" w:rsidP="009A4E89">
            <w:pPr>
              <w:pStyle w:val="a3"/>
            </w:pPr>
            <w:r w:rsidRPr="009A4E89">
              <w:t>изменение схемы оплаты товара на коммерческий кредит или рассрочку по сравнению с расчетами по мере поставки товара;</w:t>
            </w:r>
          </w:p>
          <w:p w14:paraId="32019461" w14:textId="77777777" w:rsidR="009A4E89" w:rsidRPr="009A4E89" w:rsidRDefault="009A4E89" w:rsidP="009A4E89">
            <w:pPr>
              <w:pStyle w:val="a3"/>
            </w:pPr>
            <w:r w:rsidRPr="009A4E89">
              <w:t>необоснованное использование краткосрочных займов на финансирование долгосрочных активов;</w:t>
            </w:r>
          </w:p>
          <w:p w14:paraId="01A60F67" w14:textId="77777777" w:rsidR="009A4E89" w:rsidRPr="009A4E89" w:rsidRDefault="009A4E89" w:rsidP="009A4E89">
            <w:pPr>
              <w:pStyle w:val="a3"/>
            </w:pPr>
            <w:r w:rsidRPr="009A4E89">
              <w:t>судебные иски против Вашей организации, которые могут разрешиться не в Вашу пользу.</w:t>
            </w:r>
          </w:p>
        </w:tc>
        <w:tc>
          <w:tcPr>
            <w:tcW w:w="1239" w:type="pct"/>
          </w:tcPr>
          <w:p w14:paraId="5AA9A4CE" w14:textId="77777777" w:rsidR="009A4E89" w:rsidRPr="007A22E7" w:rsidRDefault="009A4E89" w:rsidP="002D1211">
            <w:pPr>
              <w:pStyle w:val="affb"/>
            </w:pPr>
          </w:p>
        </w:tc>
      </w:tr>
    </w:tbl>
    <w:p w14:paraId="403CAA62" w14:textId="77777777" w:rsidR="009A4E89" w:rsidRDefault="009A4E89" w:rsidP="009A4E89">
      <w:r/>
    </w:p>
    <w:p w14:paraId="726135A2" w14:textId="77777777" w:rsidR="009A4E89" w:rsidRDefault="009A4E89" w:rsidP="0018091E">
      <w:r/>
    </w:p>
    <w:sectPr w:rsidR="009A4E89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7EEF6" w14:textId="77777777" w:rsidR="009A2D3A" w:rsidRDefault="009A2D3A" w:rsidP="00403DA6">
      <w:pPr>
        <w:spacing w:after="0" w:line="240" w:lineRule="auto"/>
      </w:pPr>
      <w:r>
        <w:separator/>
      </w:r>
    </w:p>
  </w:endnote>
  <w:endnote w:type="continuationSeparator" w:id="0">
    <w:p w14:paraId="503C816E" w14:textId="77777777" w:rsidR="009A2D3A" w:rsidRDefault="009A2D3A" w:rsidP="00403DA6">
      <w:pPr>
        <w:spacing w:after="0" w:line="240" w:lineRule="auto"/>
      </w:pPr>
      <w:r>
        <w:continuationSeparator/>
      </w:r>
    </w:p>
  </w:endnote>
  <w:endnote w:type="continuationNotice" w:id="1">
    <w:p w14:paraId="39FEAAD5" w14:textId="77777777" w:rsidR="009A2D3A" w:rsidRPr="00F41932" w:rsidRDefault="009A2D3A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1C541B9B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A075D02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5787C05C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DEB70D4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43F105BF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1B3D1B0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4A80389C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385ABE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34089330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8035C19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107641FD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7E4C5331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381F3A40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10A802B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AE3C013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0D6CA95D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1208B24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6886C628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56CE3D2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1CA9FF7F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3855C" w14:textId="77777777" w:rsidR="009A2D3A" w:rsidRDefault="009A2D3A" w:rsidP="003B476E">
      <w:pPr>
        <w:spacing w:after="0" w:line="240" w:lineRule="auto"/>
      </w:pPr>
      <w:r>
        <w:separator/>
      </w:r>
    </w:p>
  </w:footnote>
  <w:footnote w:type="continuationSeparator" w:id="0">
    <w:p w14:paraId="4F6AB1AC" w14:textId="77777777" w:rsidR="009A2D3A" w:rsidRDefault="009A2D3A" w:rsidP="00403DA6">
      <w:pPr>
        <w:spacing w:after="0" w:line="240" w:lineRule="auto"/>
      </w:pPr>
      <w:r>
        <w:continuationSeparator/>
      </w:r>
    </w:p>
  </w:footnote>
  <w:footnote w:type="continuationNotice" w:id="1">
    <w:p w14:paraId="63B20B0B" w14:textId="77777777" w:rsidR="009A2D3A" w:rsidRPr="00F41932" w:rsidRDefault="009A2D3A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2AE8D5A1" w14:textId="77777777" w:rsidTr="007C02D6">
      <w:trPr>
        <w:trHeight w:val="952"/>
      </w:trPr>
      <w:tc>
        <w:tcPr>
          <w:tcW w:w="9183" w:type="dxa"/>
          <w:hideMark/>
        </w:tcPr>
        <w:p w14:paraId="0381F035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D4C1530" wp14:editId="5AD5944C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1585A0E" w14:textId="77777777" w:rsidR="007C02D6" w:rsidRDefault="007C02D6" w:rsidP="007C02D6">
    <w:pPr>
      <w:spacing w:after="0" w:line="240" w:lineRule="auto"/>
      <w:rPr>
        <w:sz w:val="2"/>
      </w:rPr>
    </w:pPr>
  </w:p>
  <w:p w14:paraId="75839962" w14:textId="77777777" w:rsidR="007C02D6" w:rsidRDefault="007C02D6" w:rsidP="007C02D6">
    <w:pPr>
      <w:pStyle w:val="ad"/>
      <w:rPr>
        <w:sz w:val="2"/>
        <w:szCs w:val="2"/>
      </w:rPr>
    </w:pPr>
  </w:p>
  <w:p w14:paraId="54A03DAF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0D7D886F" w14:textId="77777777" w:rsidTr="007C02D6">
      <w:trPr>
        <w:trHeight w:val="936"/>
      </w:trPr>
      <w:tc>
        <w:tcPr>
          <w:tcW w:w="9200" w:type="dxa"/>
          <w:hideMark/>
        </w:tcPr>
        <w:p w14:paraId="38862671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4EA71AD9" wp14:editId="7BBDDE9B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3E7B376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48E6D6EB" w14:textId="77777777" w:rsidTr="007C02D6">
      <w:trPr>
        <w:trHeight w:val="777"/>
      </w:trPr>
      <w:tc>
        <w:tcPr>
          <w:tcW w:w="8405" w:type="dxa"/>
        </w:tcPr>
        <w:p w14:paraId="0ADC84FF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517F26B3" w14:textId="77777777" w:rsidTr="007C02D6">
      <w:trPr>
        <w:trHeight w:val="2268"/>
      </w:trPr>
      <w:tc>
        <w:tcPr>
          <w:tcW w:w="8405" w:type="dxa"/>
          <w:hideMark/>
        </w:tcPr>
        <w:p w14:paraId="5ACFDC9F" w14:textId="77777777" w:rsidR="007C02D6" w:rsidRDefault="007C02D6" w:rsidP="007C02D6">
          <w:pPr>
            <w:pStyle w:val="affff"/>
          </w:pPr>
          <w:r>
            <w:t>ФБК</w:t>
          </w:r>
        </w:p>
        <w:p w14:paraId="734FA523" w14:textId="77777777" w:rsidR="007C02D6" w:rsidRDefault="009F362F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15FC8BF4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83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4839"/>
    <w:rsid w:val="00126574"/>
    <w:rsid w:val="00145D63"/>
    <w:rsid w:val="0016649F"/>
    <w:rsid w:val="001666F2"/>
    <w:rsid w:val="0018091E"/>
    <w:rsid w:val="001875B7"/>
    <w:rsid w:val="00191A25"/>
    <w:rsid w:val="00191C19"/>
    <w:rsid w:val="001934AF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85ABE"/>
    <w:rsid w:val="00397EF2"/>
    <w:rsid w:val="003B2989"/>
    <w:rsid w:val="003B476E"/>
    <w:rsid w:val="003C2BB4"/>
    <w:rsid w:val="003D13EA"/>
    <w:rsid w:val="003D22F7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2D3A"/>
    <w:rsid w:val="009A3FA1"/>
    <w:rsid w:val="009A4E89"/>
    <w:rsid w:val="009C43E5"/>
    <w:rsid w:val="009C70D4"/>
    <w:rsid w:val="009E0545"/>
    <w:rsid w:val="009E7351"/>
    <w:rsid w:val="009F24DF"/>
    <w:rsid w:val="009F362F"/>
    <w:rsid w:val="00A0251B"/>
    <w:rsid w:val="00A105B5"/>
    <w:rsid w:val="00A13E8D"/>
    <w:rsid w:val="00A1793F"/>
    <w:rsid w:val="00A27BE4"/>
    <w:rsid w:val="00A31514"/>
    <w:rsid w:val="00A73705"/>
    <w:rsid w:val="00A755CA"/>
    <w:rsid w:val="00A87968"/>
    <w:rsid w:val="00A87E61"/>
    <w:rsid w:val="00A9343C"/>
    <w:rsid w:val="00AA74F8"/>
    <w:rsid w:val="00AC3E6C"/>
    <w:rsid w:val="00AC5272"/>
    <w:rsid w:val="00AD0035"/>
    <w:rsid w:val="00AF7AAF"/>
    <w:rsid w:val="00AF7D32"/>
    <w:rsid w:val="00B122E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980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4496F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4C694F95"/>
  <w15:docId w15:val="{4C77A012-526D-442E-B891-503F8166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9A4E89"/>
    <w:pPr>
      <w:numPr>
        <w:numId w:val="7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B-7.1.1%20&#1047;&#1072;&#1087;&#1088;&#1086;&#1089;%20&#1086;%20&#1057;&#1055;&#1054;&#1044;-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4099-002F-40DC-AFFB-16332B7B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B-7.1.1 Запрос о СПОД-1.dotx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2021-09-19T20:56:00Z</dcterms:created>
  <dcterms:modified xsi:type="dcterms:W3CDTF">2021-09-19T20:56:00Z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