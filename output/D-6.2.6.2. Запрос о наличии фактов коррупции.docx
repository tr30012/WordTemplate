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3B7F1" w14:textId="77777777" w:rsidR="0018091E" w:rsidRPr="00EA651A" w:rsidRDefault="0018091E" w:rsidP="0018091E">
      <w:pPr>
        <w:pStyle w:val="aff3"/>
      </w:pPr>
      <w:r>
        <w:t>Исх. № _____ от «___» _________ 20___</w:t>
      </w:r>
    </w:p>
    <w:p w14:paraId="24D48892" w14:textId="77777777" w:rsidR="0018091E" w:rsidRPr="00EA651A" w:rsidRDefault="0018091E" w:rsidP="0018091E">
      <w:pPr>
        <w:pStyle w:val="aff3"/>
      </w:pPr>
      <w:r>
        <w:t>На    № _____ от «___» _________ 20___</w:t>
      </w:r>
    </w:p>
    <w:p w14:paraId="088811CC" w14:textId="7D28B84B" w:rsidR="0018091E" w:rsidRPr="003724FE" w:rsidRDefault="0018091E" w:rsidP="0018091E">
      <w:pPr>
        <w:pStyle w:val="aff4"/>
      </w:pPr>
      <w:r>
        <w:t>dwa</w:t>
      </w:r>
    </w:p>
    <w:p w14:paraId="671F80E5" w14:textId="2743C01D" w:rsidR="0018091E" w:rsidRPr="003724FE" w:rsidRDefault="0018091E" w:rsidP="0018091E">
      <w:pPr>
        <w:pStyle w:val="aff4"/>
      </w:pPr>
      <w:r>
        <w:t>feagaer</w:t>
      </w:r>
    </w:p>
    <w:p w14:paraId="3EA0BD77" w14:textId="15734D2A" w:rsidR="0018091E" w:rsidRPr="003724FE" w:rsidRDefault="0018091E" w:rsidP="0018091E">
      <w:pPr>
        <w:pStyle w:val="aff4"/>
      </w:pPr>
      <w:r>
        <w:t>W.W.W</w:t>
      </w:r>
    </w:p>
    <w:p w14:paraId="379143C4" w14:textId="2DE1706F" w:rsidR="0018091E" w:rsidRDefault="0018091E" w:rsidP="0018091E">
      <w:r>
        <w:t>Уважаемая W W!</w:t>
      </w:r>
    </w:p>
    <w:p w14:paraId="5AE17F42" w14:textId="32FB9DE1" w:rsidR="00C01CE7" w:rsidRPr="00E20DA7" w:rsidRDefault="00C01CE7" w:rsidP="00C01CE7">
      <w:r>
        <w:t>В связи с проведением в feragrsgf  аудиторской проверки финансово-хозяйственной деятельности на основании требований п.15 МСА  250 (пересмотренного) «Рассмотрение законов и нормативных актов в ходе аудита финансовой отчетности» и п.17 МСА 240 «Обязанности аудитора в отношении  недобросовестных действий при проведении аудита финансовой отчетности», а также  с учетом требования Федерального закона от 25 декабря 2008 г. N 273-ФЗ "О противодействии коррупции", просим сообщить, были ли  в отчетном периоде (указать) в feragrsgf  выявлены (или имелись подозрения в  отношении наличия) следующие факты:</w:t>
      </w:r>
    </w:p>
    <w:p w14:paraId="17DBE4A4" w14:textId="77777777" w:rsidR="00C01CE7" w:rsidRPr="00E20DA7" w:rsidRDefault="00C01CE7" w:rsidP="00C01CE7">
      <w:pPr>
        <w:pStyle w:val="a0"/>
      </w:pPr>
      <w:r>
        <w:t xml:space="preserve">злоупотребление служебным положением, </w:t>
      </w:r>
    </w:p>
    <w:p w14:paraId="69DF1D00" w14:textId="77777777" w:rsidR="00C01CE7" w:rsidRPr="00E20DA7" w:rsidRDefault="00C01CE7" w:rsidP="00C01CE7">
      <w:pPr>
        <w:pStyle w:val="a0"/>
      </w:pPr>
      <w:r>
        <w:t xml:space="preserve">дача взятки, </w:t>
      </w:r>
    </w:p>
    <w:p w14:paraId="2F687666" w14:textId="77777777" w:rsidR="00C01CE7" w:rsidRPr="00E20DA7" w:rsidRDefault="00C01CE7" w:rsidP="00C01CE7">
      <w:pPr>
        <w:pStyle w:val="a0"/>
      </w:pPr>
      <w:r>
        <w:t xml:space="preserve">получение взятки, </w:t>
      </w:r>
    </w:p>
    <w:p w14:paraId="5592E206" w14:textId="77777777" w:rsidR="00C01CE7" w:rsidRPr="00E20DA7" w:rsidRDefault="00C01CE7" w:rsidP="00C01CE7">
      <w:pPr>
        <w:pStyle w:val="a0"/>
      </w:pPr>
      <w:r>
        <w:t>злоупотребление полномочиями,</w:t>
      </w:r>
    </w:p>
    <w:p w14:paraId="7EF5D824" w14:textId="77777777" w:rsidR="00C01CE7" w:rsidRPr="00E20DA7" w:rsidRDefault="00C01CE7" w:rsidP="00C01CE7">
      <w:pPr>
        <w:pStyle w:val="a0"/>
      </w:pPr>
      <w:r>
        <w:t>коммерческий подкуп,</w:t>
      </w:r>
    </w:p>
    <w:p w14:paraId="3871E6B9" w14:textId="77777777" w:rsidR="00C01CE7" w:rsidRPr="00E20DA7" w:rsidRDefault="00C01CE7" w:rsidP="00C01CE7">
      <w:pPr>
        <w:pStyle w:val="a0"/>
      </w:pPr>
      <w:r>
        <w:t>обещание, предложение или предоставление, лично или через посредников, какого-либо неправомерного преимущества любому лицу, которое работает, в любом качестве, в Вашей организации, для самого такого лица или другого лица, с тем, чтобы это лицо совершило, в нарушение своих обязанностей, какое-либо действие или бездействие;</w:t>
      </w:r>
    </w:p>
    <w:p w14:paraId="04AD149D" w14:textId="77777777" w:rsidR="00C01CE7" w:rsidRPr="00E20DA7" w:rsidRDefault="00C01CE7" w:rsidP="00C01CE7">
      <w:pPr>
        <w:pStyle w:val="a0"/>
      </w:pPr>
      <w:r>
        <w:t>вымогательство или принятие, лично или через посредников, какого-либо неправомерного преимущества любым лицом в Вашей организации, для самого такого лица или другого лица, с тем, чтобы это лицо совершило, в нарушение своих обязанностей, какое-либо действие или бездействие;</w:t>
      </w:r>
    </w:p>
    <w:p w14:paraId="7EFC707F" w14:textId="77777777" w:rsidR="00C01CE7" w:rsidRPr="00E20DA7" w:rsidRDefault="00C01CE7" w:rsidP="00C01CE7">
      <w:pPr>
        <w:pStyle w:val="a0"/>
      </w:pPr>
      <w:r>
        <w:t>факты хищения лицом, которое работает, в любом качестве, в Вашей организации, какого-либо имущества, денежных средств, или ценных бумаг, или любого другого ценного предмета, находящихся в ведении этого лица в силу его служебного положения;</w:t>
      </w:r>
    </w:p>
    <w:p w14:paraId="3574B172" w14:textId="77777777" w:rsidR="00C01CE7" w:rsidRPr="00E20DA7" w:rsidRDefault="00C01CE7" w:rsidP="00C01CE7">
      <w:pPr>
        <w:pStyle w:val="a0"/>
      </w:pPr>
      <w:r>
        <w:t>факты следующих действий, осуществленных лицом, которое работает, в любом качестве, в Вашей организации:</w:t>
      </w:r>
    </w:p>
    <w:p w14:paraId="58C83F40" w14:textId="77777777" w:rsidR="00C01CE7" w:rsidRPr="00E20DA7" w:rsidRDefault="00C01CE7" w:rsidP="00C01CE7">
      <w:pPr>
        <w:pStyle w:val="20"/>
      </w:pPr>
      <w:r>
        <w:t>перевода имущества, если известно, что такое имущество представляет собой доходы от преступлений, в целях сокрытия или утаивания преступного источника этого имущества или в целях оказания помощи любому лицу, участвующему в совершении основного правонарушения, с тем чтобы оно могло уклониться от ответственности за свои деяния;</w:t>
      </w:r>
    </w:p>
    <w:p w14:paraId="152F561D" w14:textId="77777777" w:rsidR="00C01CE7" w:rsidRPr="00E20DA7" w:rsidRDefault="00C01CE7" w:rsidP="00C01CE7">
      <w:pPr>
        <w:pStyle w:val="20"/>
      </w:pPr>
      <w:r>
        <w:t>сокрытия или утаивания подлинного характера, источника, местонахождения, способа распоряжения, перемещения, прав на имущество или его принадлежность, если известно, что такое имущество представляет собой доходы от преступлений;</w:t>
      </w:r>
    </w:p>
    <w:p w14:paraId="54076489" w14:textId="77777777" w:rsidR="00C01CE7" w:rsidRPr="00E20DA7" w:rsidRDefault="00C01CE7" w:rsidP="00C01CE7">
      <w:pPr>
        <w:pStyle w:val="20"/>
      </w:pPr>
      <w:r>
        <w:t>приобретения, владения или использования имущества, если в момент его получения известно, что такое имущество представляет собой доходы от преступлений.</w:t>
      </w:r>
    </w:p>
    <w:p w14:paraId="3AA8B8FB" w14:textId="77777777" w:rsidR="00C01CE7" w:rsidRPr="00E20DA7" w:rsidRDefault="00C01CE7" w:rsidP="00C01CE7">
      <w:r>
        <w:t>Ответы просим предоставить за подписью руководителя организации и главного бухгалтера и с указанием даты составления ответа.</w:t>
      </w:r>
    </w:p>
    <w:p w14:paraId="75CD4D85" w14:textId="77777777" w:rsidR="00C01CE7" w:rsidRPr="00E20DA7" w:rsidRDefault="00C01CE7" w:rsidP="00C01CE7">
      <w:r>
        <w:t>Ответ на наш запрос просим направлять на адрес:</w:t>
      </w:r>
    </w:p>
    <w:p w14:paraId="6023ED70" w14:textId="77777777" w:rsidR="00E26DC3" w:rsidRDefault="00E26DC3" w:rsidP="00E26DC3">
      <w:r>
        <w:t>101990, г. Москва, ул. Мясницкая, 44/1, стр.2АБ. Аудиторская фирма «ФБК»</w:t>
      </w:r>
    </w:p>
    <w:p w14:paraId="5D58C0EB" w14:textId="77777777" w:rsidR="00C01CE7" w:rsidRPr="00E20DA7" w:rsidRDefault="00C01CE7" w:rsidP="00C01CE7">
      <w:r>
        <w:t>Для Www W.W.</w:t>
      </w:r>
    </w:p>
    <w:p w14:paraId="30EDF268" w14:textId="77777777" w:rsidR="00C01CE7" w:rsidRPr="00D07621" w:rsidRDefault="00C01CE7" w:rsidP="00C01CE7">
      <w:r>
        <w:t>Тел.: (495) 737-53-53. Факс (495) 737-53-47</w:t>
      </w:r>
    </w:p>
    <w:p w14:paraId="33793D00" w14:textId="77777777" w:rsidR="00C01CE7" w:rsidRPr="00D07621" w:rsidRDefault="00C01CE7" w:rsidP="00C01CE7">
      <w:r/>
    </w:p>
    <w:p w14:paraId="4D25EBD6" w14:textId="77777777" w:rsidR="00C01CE7" w:rsidRPr="00E20DA7" w:rsidRDefault="00C01CE7" w:rsidP="00C01CE7">
      <w:r>
        <w:t xml:space="preserve">C уважением, </w:t>
      </w:r>
    </w:p>
    <w:p w14:paraId="42D54B7B" w14:textId="77777777" w:rsidR="00C01CE7" w:rsidRPr="00E20DA7" w:rsidRDefault="00C01CE7" w:rsidP="00C01CE7">
      <w:r/>
    </w:p>
    <w:p w14:paraId="0BBD8641" w14:textId="77777777" w:rsidR="00C01CE7" w:rsidRPr="00EE1ABD" w:rsidRDefault="00C01CE7" w:rsidP="00C01CE7">
      <w:pPr>
        <w:pStyle w:val="aff6"/>
      </w:pPr>
      <w:r>
        <w:t xml:space="preserve">Руководитель задания по аудиту </w:t>
      </w:r>
    </w:p>
    <w:p w14:paraId="00D4138E" w14:textId="4EA118C1" w:rsidR="00C01CE7" w:rsidRDefault="00C01CE7" w:rsidP="00C01CE7">
      <w:pPr>
        <w:pStyle w:val="aff6"/>
        <w:rPr>
          <w:lang w:val="en-US"/>
        </w:rPr>
      </w:pPr>
      <w:r>
        <w:t>W.W.W</w:t>
      </w:r>
    </w:p>
    <w:p w14:paraId="62FEDAF1" w14:textId="77777777" w:rsidR="00C01CE7" w:rsidRDefault="00C01CE7" w:rsidP="00C01CE7">
      <w:pPr>
        <w:pStyle w:val="aff6"/>
      </w:pPr>
      <w:r/>
    </w:p>
    <w:p w14:paraId="66223DC5" w14:textId="77777777" w:rsidR="00C01CE7" w:rsidRDefault="00C01CE7" w:rsidP="0018091E">
      <w:r/>
    </w:p>
    <w:sectPr w:rsidR="00C01CE7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21854" w14:textId="77777777" w:rsidR="00F818B6" w:rsidRDefault="00F818B6" w:rsidP="00403DA6">
      <w:pPr>
        <w:spacing w:after="0" w:line="240" w:lineRule="auto"/>
      </w:pPr>
      <w:r>
        <w:separator/>
      </w:r>
    </w:p>
  </w:endnote>
  <w:endnote w:type="continuationSeparator" w:id="0">
    <w:p w14:paraId="532B7F51" w14:textId="77777777" w:rsidR="00F818B6" w:rsidRDefault="00F818B6" w:rsidP="00403DA6">
      <w:pPr>
        <w:spacing w:after="0" w:line="240" w:lineRule="auto"/>
      </w:pPr>
      <w:r>
        <w:continuationSeparator/>
      </w:r>
    </w:p>
  </w:endnote>
  <w:endnote w:type="continuationNotice" w:id="1">
    <w:p w14:paraId="546BD952" w14:textId="77777777" w:rsidR="00F818B6" w:rsidRPr="00F41932" w:rsidRDefault="00F818B6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0CDA4A96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0F2BB16C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1A424884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7BE49FFB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7C5BD6E1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2D6C0D46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2545F36C" w14:textId="77777777" w:rsidR="00D52EB7" w:rsidRDefault="004525E4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="00D52EB7"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5F007E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07984A88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78700424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6A4F750A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166D5A2B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5681F4CC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529929A6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58DFA297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6FCD3BB2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7C28D8E4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4615A8A6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47F3D207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2F77FDBF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89B49" w14:textId="77777777" w:rsidR="00F818B6" w:rsidRDefault="00F818B6" w:rsidP="003B476E">
      <w:pPr>
        <w:spacing w:after="0" w:line="240" w:lineRule="auto"/>
      </w:pPr>
      <w:r>
        <w:separator/>
      </w:r>
    </w:p>
  </w:footnote>
  <w:footnote w:type="continuationSeparator" w:id="0">
    <w:p w14:paraId="3BC4AAFA" w14:textId="77777777" w:rsidR="00F818B6" w:rsidRDefault="00F818B6" w:rsidP="00403DA6">
      <w:pPr>
        <w:spacing w:after="0" w:line="240" w:lineRule="auto"/>
      </w:pPr>
      <w:r>
        <w:continuationSeparator/>
      </w:r>
    </w:p>
  </w:footnote>
  <w:footnote w:type="continuationNotice" w:id="1">
    <w:p w14:paraId="6A218497" w14:textId="77777777" w:rsidR="00F818B6" w:rsidRPr="00F41932" w:rsidRDefault="00F818B6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0AA4E60C" w14:textId="77777777" w:rsidTr="007C02D6">
      <w:trPr>
        <w:trHeight w:val="952"/>
      </w:trPr>
      <w:tc>
        <w:tcPr>
          <w:tcW w:w="9183" w:type="dxa"/>
          <w:hideMark/>
        </w:tcPr>
        <w:p w14:paraId="000CEB20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39B5AF51" wp14:editId="0A137ECF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31A0F68" w14:textId="77777777" w:rsidR="007C02D6" w:rsidRDefault="007C02D6" w:rsidP="007C02D6">
    <w:pPr>
      <w:spacing w:after="0" w:line="240" w:lineRule="auto"/>
      <w:rPr>
        <w:sz w:val="2"/>
      </w:rPr>
    </w:pPr>
  </w:p>
  <w:p w14:paraId="49CE075B" w14:textId="77777777" w:rsidR="007C02D6" w:rsidRDefault="007C02D6" w:rsidP="007C02D6">
    <w:pPr>
      <w:pStyle w:val="ad"/>
      <w:rPr>
        <w:sz w:val="2"/>
        <w:szCs w:val="2"/>
      </w:rPr>
    </w:pPr>
  </w:p>
  <w:p w14:paraId="7FFCF829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463478C4" w14:textId="77777777" w:rsidTr="007C02D6">
      <w:trPr>
        <w:trHeight w:val="936"/>
      </w:trPr>
      <w:tc>
        <w:tcPr>
          <w:tcW w:w="9200" w:type="dxa"/>
          <w:hideMark/>
        </w:tcPr>
        <w:p w14:paraId="00CFFD49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28F49082" wp14:editId="4958A5BD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609C73A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74C36A0B" w14:textId="77777777" w:rsidTr="007C02D6">
      <w:trPr>
        <w:trHeight w:val="777"/>
      </w:trPr>
      <w:tc>
        <w:tcPr>
          <w:tcW w:w="8405" w:type="dxa"/>
        </w:tcPr>
        <w:p w14:paraId="202CE113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5442CAA4" w14:textId="77777777" w:rsidTr="007C02D6">
      <w:trPr>
        <w:trHeight w:val="2268"/>
      </w:trPr>
      <w:tc>
        <w:tcPr>
          <w:tcW w:w="8405" w:type="dxa"/>
          <w:hideMark/>
        </w:tcPr>
        <w:p w14:paraId="07C82787" w14:textId="77777777" w:rsidR="007C02D6" w:rsidRDefault="007C02D6" w:rsidP="007C02D6">
          <w:pPr>
            <w:pStyle w:val="affff"/>
          </w:pPr>
          <w:r>
            <w:t>ФБК</w:t>
          </w:r>
        </w:p>
        <w:p w14:paraId="24A11F84" w14:textId="77777777" w:rsidR="007C02D6" w:rsidRDefault="00E26DC3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2164DE8E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DD9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135E6"/>
    <w:rsid w:val="00126574"/>
    <w:rsid w:val="00145D63"/>
    <w:rsid w:val="0016649F"/>
    <w:rsid w:val="001666F2"/>
    <w:rsid w:val="0018091E"/>
    <w:rsid w:val="001875B7"/>
    <w:rsid w:val="00191A25"/>
    <w:rsid w:val="00191C19"/>
    <w:rsid w:val="001A48DE"/>
    <w:rsid w:val="001B1D73"/>
    <w:rsid w:val="001C22A1"/>
    <w:rsid w:val="001C466F"/>
    <w:rsid w:val="001C653B"/>
    <w:rsid w:val="001E582D"/>
    <w:rsid w:val="001E681A"/>
    <w:rsid w:val="001F0230"/>
    <w:rsid w:val="001F7F85"/>
    <w:rsid w:val="00203D8D"/>
    <w:rsid w:val="00214C4D"/>
    <w:rsid w:val="0021598C"/>
    <w:rsid w:val="00232A75"/>
    <w:rsid w:val="00257062"/>
    <w:rsid w:val="00260265"/>
    <w:rsid w:val="00274A78"/>
    <w:rsid w:val="0027586F"/>
    <w:rsid w:val="002C2DE1"/>
    <w:rsid w:val="002C2F02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25E4"/>
    <w:rsid w:val="00456378"/>
    <w:rsid w:val="00491ABA"/>
    <w:rsid w:val="0049462F"/>
    <w:rsid w:val="004C7E7B"/>
    <w:rsid w:val="004D1863"/>
    <w:rsid w:val="004D44AF"/>
    <w:rsid w:val="004D6F42"/>
    <w:rsid w:val="004E600E"/>
    <w:rsid w:val="00506C25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007E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2E75"/>
    <w:rsid w:val="00743461"/>
    <w:rsid w:val="0075343F"/>
    <w:rsid w:val="00753A8D"/>
    <w:rsid w:val="007731BC"/>
    <w:rsid w:val="007800A7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7745C"/>
    <w:rsid w:val="00881F85"/>
    <w:rsid w:val="008B6178"/>
    <w:rsid w:val="008C3D35"/>
    <w:rsid w:val="00935965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7BE4"/>
    <w:rsid w:val="00A31514"/>
    <w:rsid w:val="00A73705"/>
    <w:rsid w:val="00A755CA"/>
    <w:rsid w:val="00A87E61"/>
    <w:rsid w:val="00A9343C"/>
    <w:rsid w:val="00AA74F8"/>
    <w:rsid w:val="00AC3E6C"/>
    <w:rsid w:val="00AC5272"/>
    <w:rsid w:val="00AD0035"/>
    <w:rsid w:val="00AF13F0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452"/>
    <w:rsid w:val="00BB39E9"/>
    <w:rsid w:val="00BB46AD"/>
    <w:rsid w:val="00BB5555"/>
    <w:rsid w:val="00BD0CDB"/>
    <w:rsid w:val="00BE35E4"/>
    <w:rsid w:val="00C01CE7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DF5F5C"/>
    <w:rsid w:val="00E123EC"/>
    <w:rsid w:val="00E26DC3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E3DD9"/>
    <w:rsid w:val="00EF1F5F"/>
    <w:rsid w:val="00EF259F"/>
    <w:rsid w:val="00EF2B8E"/>
    <w:rsid w:val="00EF38AE"/>
    <w:rsid w:val="00EF3AE3"/>
    <w:rsid w:val="00F03C35"/>
    <w:rsid w:val="00F14F8C"/>
    <w:rsid w:val="00F22F5F"/>
    <w:rsid w:val="00F27A8C"/>
    <w:rsid w:val="00F41932"/>
    <w:rsid w:val="00F57A5E"/>
    <w:rsid w:val="00F74278"/>
    <w:rsid w:val="00F77D92"/>
    <w:rsid w:val="00F818B6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B746D3D"/>
  <w15:docId w15:val="{F384121D-D8BE-4FF0-8C62-6E396808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IKIN~1\AppData\Local\Temp\notesFFF692\~1114976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31F93-7B73-4FD5-98F8-23E6517E6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~1114976.dotx</Template>
  <TotalTime>0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Dmitry</cp:lastModifiedBy>
  <cp:revision>2</cp:revision>
  <cp:lastPrinted>2018-01-19T11:47:00Z</cp:lastPrinted>
  <dcterms:created xsi:type="dcterms:W3CDTF">2021-09-19T20:57:00Z</dcterms:created>
  <dcterms:modified xsi:type="dcterms:W3CDTF">2021-09-19T20:57:00Z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13:37:54</vt:lpwstr>
  </property>
</Properties>
</file>