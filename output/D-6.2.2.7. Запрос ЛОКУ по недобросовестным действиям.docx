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65EB9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240CD140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1AC44943" w14:textId="71C85876" w:rsidR="0018091E" w:rsidRPr="003724FE" w:rsidRDefault="0018091E" w:rsidP="0018091E">
      <w:pPr>
        <w:pStyle w:val="aff4"/>
      </w:pPr>
      <w:r w:rsidRPr="003724FE">
        <w:t>[Организация]</w:t>
      </w:r>
    </w:p>
    <w:p w14:paraId="773B4DFA" w14:textId="77777777" w:rsidR="0018091E" w:rsidRPr="003724FE" w:rsidRDefault="003B7D4F" w:rsidP="0018091E">
      <w:pPr>
        <w:pStyle w:val="aff4"/>
      </w:pPr>
      <w:r>
        <w:t>Лицу, ответственному за корпоративное управление</w:t>
      </w:r>
    </w:p>
    <w:p w14:paraId="392B6A54" w14:textId="67803139" w:rsidR="0018091E" w:rsidRPr="003724FE" w:rsidRDefault="0018091E" w:rsidP="0018091E">
      <w:pPr>
        <w:pStyle w:val="aff4"/>
      </w:pPr>
      <w:r w:rsidRPr="003724FE">
        <w:t>[И.О.Фамилия]</w:t>
      </w:r>
    </w:p>
    <w:p w14:paraId="519AF1C1" w14:textId="16F429A1" w:rsidR="0018091E" w:rsidRPr="00270580" w:rsidRDefault="0018091E" w:rsidP="0018091E">
      <w:pPr>
        <w:rPr>
          <w:szCs w:val="20"/>
        </w:rPr>
      </w:pPr>
      <w:r w:rsidRPr="00270580">
        <w:rPr>
          <w:szCs w:val="20"/>
        </w:rPr>
        <w:t>Уважаемый [Имя Отчество]!</w:t>
      </w:r>
    </w:p>
    <w:p w14:paraId="40395FC4" w14:textId="4C931C46" w:rsidR="00D76890" w:rsidRDefault="00D76890" w:rsidP="00D76890">
      <w:r>
        <w:t>В связи с проведением аудиторской проверки бухгалтерской (финансовой) отчетности за 20</w:t>
      </w:r>
      <w:r w:rsidRPr="00D76890">
        <w:rPr>
          <w:highlight w:val="lightGray"/>
        </w:rPr>
        <w:t xml:space="preserve">[ХХ] </w:t>
      </w:r>
      <w:r>
        <w:t xml:space="preserve"> год (далее – Отчетность) </w:t>
      </w:r>
      <w:r w:rsidRPr="00A65336">
        <w:t xml:space="preserve">[сокращенное наименование проверяемой организации] </w:t>
      </w:r>
      <w:r>
        <w:t xml:space="preserve">(далее – Организация) и на </w:t>
      </w:r>
      <w:r w:rsidRPr="00A65336">
        <w:t>основании</w:t>
      </w:r>
      <w:r>
        <w:t xml:space="preserve"> требований п.</w:t>
      </w:r>
      <w:r>
        <w:rPr>
          <w:lang w:val="en-US"/>
        </w:rPr>
        <w:t> </w:t>
      </w:r>
      <w:r>
        <w:t>21 МСА 240 «Обязанности аудитора в отношении недобросовестных действий при проведении аудита финансовой отчетности» просим сообщить, известно ли Вам:</w:t>
      </w:r>
    </w:p>
    <w:p w14:paraId="741BB632" w14:textId="77777777" w:rsidR="00D76890" w:rsidRDefault="00D76890" w:rsidP="00D76890">
      <w:pPr>
        <w:pStyle w:val="a0"/>
      </w:pPr>
      <w:r>
        <w:t xml:space="preserve">о каких бы то ни было случаях реальных </w:t>
      </w:r>
      <w:r w:rsidRPr="00A65336">
        <w:rPr>
          <w:rStyle w:val="afff8"/>
          <w:lang w:val="ru-RU"/>
        </w:rPr>
        <w:t>недобросовестных действий</w:t>
      </w:r>
      <w:r>
        <w:t>;</w:t>
      </w:r>
    </w:p>
    <w:p w14:paraId="66298DC1" w14:textId="77777777" w:rsidR="00D76890" w:rsidRDefault="00D76890" w:rsidP="00D76890">
      <w:pPr>
        <w:pStyle w:val="a0"/>
      </w:pPr>
      <w:r>
        <w:t xml:space="preserve">о случаях подозрений </w:t>
      </w:r>
      <w:r w:rsidRPr="00A65336">
        <w:t>или</w:t>
      </w:r>
      <w:r>
        <w:t xml:space="preserve"> заявлений о </w:t>
      </w:r>
      <w:r w:rsidRPr="00C0287F">
        <w:rPr>
          <w:rStyle w:val="afff8"/>
          <w:lang w:val="ru-RU"/>
        </w:rPr>
        <w:t>недобросовестных действиях</w:t>
      </w:r>
      <w:r>
        <w:t>,</w:t>
      </w:r>
    </w:p>
    <w:p w14:paraId="63300D09" w14:textId="77777777" w:rsidR="00D76890" w:rsidRDefault="00D76890" w:rsidP="00D76890">
      <w:pPr>
        <w:rPr>
          <w:szCs w:val="20"/>
        </w:rPr>
      </w:pPr>
      <w:r>
        <w:rPr>
          <w:szCs w:val="20"/>
        </w:rPr>
        <w:t>которые оказывают влияние (могут оказать влияние) на Отчетность Организации, а также воздействуют (могут оказать воздействие) на Организацию в период с 01 января 20ХХ года и до даты предоставления ответа на запрос. Просим сообщить информацию обо всех указанных случаях либо об их отсутствии по дату предоставления ответа на данный запрос.</w:t>
      </w:r>
    </w:p>
    <w:p w14:paraId="45711000" w14:textId="77777777" w:rsidR="00D76890" w:rsidRPr="00270580" w:rsidRDefault="00D76890" w:rsidP="00D76890">
      <w:pPr>
        <w:rPr>
          <w:szCs w:val="20"/>
        </w:rPr>
      </w:pPr>
      <w:r w:rsidRPr="00270580">
        <w:rPr>
          <w:szCs w:val="20"/>
        </w:rPr>
        <w:t>В соответствии с п.11 вышеуказанного стандарта под недобросовестными действиями понимаются умышленные действия, совершенные обманным путем одним или несколькими лицами из числа лиц, ответственных за корпоративное управление, руководства, работников аудируемого лица и (или) иными лицами для получения неправомерных или незаконных преимуществ.</w:t>
      </w:r>
    </w:p>
    <w:p w14:paraId="1D7FA1E6" w14:textId="77777777" w:rsidR="00571457" w:rsidRPr="00270580" w:rsidRDefault="00F53BFD" w:rsidP="00571457">
      <w:pPr>
        <w:rPr>
          <w:szCs w:val="20"/>
        </w:rPr>
      </w:pPr>
      <w:r w:rsidRPr="00270580">
        <w:rPr>
          <w:szCs w:val="20"/>
        </w:rPr>
        <w:t xml:space="preserve">Ответы </w:t>
      </w:r>
      <w:r>
        <w:rPr>
          <w:szCs w:val="20"/>
        </w:rPr>
        <w:t>о</w:t>
      </w:r>
      <w:r w:rsidR="00636DDA">
        <w:rPr>
          <w:szCs w:val="20"/>
        </w:rPr>
        <w:t xml:space="preserve"> наличии указанных в настоящем запросе случа</w:t>
      </w:r>
      <w:r w:rsidR="00C3252A">
        <w:rPr>
          <w:szCs w:val="20"/>
        </w:rPr>
        <w:t>ев</w:t>
      </w:r>
      <w:r w:rsidR="00636DDA">
        <w:rPr>
          <w:szCs w:val="20"/>
        </w:rPr>
        <w:t xml:space="preserve">, либо об их отсутствии    </w:t>
      </w:r>
      <w:r w:rsidR="00571457" w:rsidRPr="00270580">
        <w:rPr>
          <w:szCs w:val="20"/>
        </w:rPr>
        <w:t xml:space="preserve">просим предоставить </w:t>
      </w:r>
      <w:r w:rsidR="006C61A5">
        <w:rPr>
          <w:szCs w:val="20"/>
        </w:rPr>
        <w:t xml:space="preserve">в срок до (указать предусмотренную в договоре дату аудиторского заключения) и </w:t>
      </w:r>
      <w:r w:rsidR="00571457" w:rsidRPr="00270580">
        <w:rPr>
          <w:szCs w:val="20"/>
        </w:rPr>
        <w:t>с указанием даты составления ответа.</w:t>
      </w:r>
    </w:p>
    <w:p w14:paraId="4472BC7C" w14:textId="77777777" w:rsidR="00571457" w:rsidRPr="00270580" w:rsidRDefault="00571457" w:rsidP="00571457">
      <w:pPr>
        <w:rPr>
          <w:szCs w:val="20"/>
        </w:rPr>
      </w:pPr>
      <w:r w:rsidRPr="00270580">
        <w:rPr>
          <w:szCs w:val="20"/>
        </w:rPr>
        <w:t>Ответ на наш запрос просим направлять на адрес:</w:t>
      </w:r>
    </w:p>
    <w:p w14:paraId="00B5C947" w14:textId="77777777" w:rsidR="00F53BFD" w:rsidRDefault="00F53BFD" w:rsidP="00F53BFD">
      <w:r>
        <w:t>101990, г. Москва, ул. Мясницкая, 44/1, стр.2АБ. Аудиторская фирма «ФБК»</w:t>
      </w:r>
    </w:p>
    <w:p w14:paraId="58F74F4E" w14:textId="77777777" w:rsidR="00571457" w:rsidRPr="00270580" w:rsidRDefault="00571457" w:rsidP="00571457">
      <w:pPr>
        <w:rPr>
          <w:szCs w:val="20"/>
        </w:rPr>
      </w:pPr>
      <w:r w:rsidRPr="00270580">
        <w:rPr>
          <w:szCs w:val="20"/>
        </w:rPr>
        <w:t>Для (Фамилия И.О. руководителя задания по аудиту)</w:t>
      </w:r>
    </w:p>
    <w:p w14:paraId="22AA4B1D" w14:textId="77777777" w:rsidR="00571457" w:rsidRPr="00270580" w:rsidRDefault="00571457" w:rsidP="00571457">
      <w:pPr>
        <w:rPr>
          <w:szCs w:val="20"/>
        </w:rPr>
      </w:pPr>
      <w:r w:rsidRPr="00270580">
        <w:rPr>
          <w:szCs w:val="20"/>
        </w:rPr>
        <w:t>Тел.: (495) 737-53-53. Факс (495) 737-53-47</w:t>
      </w:r>
    </w:p>
    <w:p w14:paraId="7A106C6D" w14:textId="77777777" w:rsidR="00571457" w:rsidRPr="00270580" w:rsidRDefault="00571457" w:rsidP="00571457">
      <w:pPr>
        <w:rPr>
          <w:szCs w:val="20"/>
        </w:rPr>
      </w:pPr>
      <w:r w:rsidRPr="00270580">
        <w:rPr>
          <w:szCs w:val="20"/>
          <w:lang w:val="en-US"/>
        </w:rPr>
        <w:t>C</w:t>
      </w:r>
      <w:r w:rsidRPr="00270580">
        <w:rPr>
          <w:szCs w:val="20"/>
        </w:rPr>
        <w:t xml:space="preserve"> уважением, </w:t>
      </w:r>
    </w:p>
    <w:p w14:paraId="631C8A15" w14:textId="77777777" w:rsidR="00571457" w:rsidRPr="00270580" w:rsidRDefault="00571457" w:rsidP="00571457">
      <w:pPr>
        <w:pStyle w:val="aff6"/>
        <w:rPr>
          <w:szCs w:val="20"/>
        </w:rPr>
      </w:pPr>
      <w:r w:rsidRPr="00270580">
        <w:rPr>
          <w:szCs w:val="20"/>
        </w:rPr>
        <w:t xml:space="preserve">Руководитель задания по аудиту </w:t>
      </w:r>
    </w:p>
    <w:p w14:paraId="58EA2477" w14:textId="0A9FC91C" w:rsidR="00571457" w:rsidRPr="00270580" w:rsidRDefault="00571457" w:rsidP="00571457">
      <w:pPr>
        <w:pStyle w:val="aff6"/>
        <w:rPr>
          <w:szCs w:val="20"/>
          <w:lang w:val="en-US"/>
        </w:rPr>
      </w:pPr>
      <w:r w:rsidRPr="00270580">
        <w:rPr>
          <w:szCs w:val="20"/>
        </w:rPr>
        <w:lastRenderedPageBreak/>
        <w:t>[И.О. Фамилия]</w:t>
      </w:r>
    </w:p>
    <w:sectPr w:rsidR="00571457" w:rsidRPr="0027058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BF92D" w14:textId="77777777" w:rsidR="009A6CBE" w:rsidRDefault="009A6CBE" w:rsidP="00403DA6">
      <w:pPr>
        <w:spacing w:after="0" w:line="240" w:lineRule="auto"/>
      </w:pPr>
      <w:r>
        <w:separator/>
      </w:r>
    </w:p>
  </w:endnote>
  <w:endnote w:type="continuationSeparator" w:id="0">
    <w:p w14:paraId="78CFDF48" w14:textId="77777777" w:rsidR="009A6CBE" w:rsidRDefault="009A6CBE" w:rsidP="00403DA6">
      <w:pPr>
        <w:spacing w:after="0" w:line="240" w:lineRule="auto"/>
      </w:pPr>
      <w:r>
        <w:continuationSeparator/>
      </w:r>
    </w:p>
  </w:endnote>
  <w:endnote w:type="continuationNotice" w:id="1">
    <w:p w14:paraId="2FC4C676" w14:textId="77777777" w:rsidR="009A6CBE" w:rsidRPr="00F41932" w:rsidRDefault="009A6CBE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7F038C3C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0677987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5CAE0682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B3C9A98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1DCEA59C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627E3E4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035E72AE" w14:textId="77777777" w:rsidR="00D52EB7" w:rsidRDefault="00D80C95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7107D3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59623050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6E44242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1BB41E07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29010268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15C8EFC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66E63901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925C4F0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6791C87F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6C613BE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17F03033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475D5A3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EC59AC2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5C518" w14:textId="77777777" w:rsidR="009A6CBE" w:rsidRDefault="009A6CBE" w:rsidP="003B476E">
      <w:pPr>
        <w:spacing w:after="0" w:line="240" w:lineRule="auto"/>
      </w:pPr>
      <w:r>
        <w:separator/>
      </w:r>
    </w:p>
  </w:footnote>
  <w:footnote w:type="continuationSeparator" w:id="0">
    <w:p w14:paraId="36BA2B0E" w14:textId="77777777" w:rsidR="009A6CBE" w:rsidRDefault="009A6CBE" w:rsidP="00403DA6">
      <w:pPr>
        <w:spacing w:after="0" w:line="240" w:lineRule="auto"/>
      </w:pPr>
      <w:r>
        <w:continuationSeparator/>
      </w:r>
    </w:p>
  </w:footnote>
  <w:footnote w:type="continuationNotice" w:id="1">
    <w:p w14:paraId="263B855C" w14:textId="77777777" w:rsidR="009A6CBE" w:rsidRPr="00F41932" w:rsidRDefault="009A6CBE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3EC67820" w14:textId="77777777" w:rsidTr="007C02D6">
      <w:trPr>
        <w:trHeight w:val="952"/>
      </w:trPr>
      <w:tc>
        <w:tcPr>
          <w:tcW w:w="9183" w:type="dxa"/>
          <w:hideMark/>
        </w:tcPr>
        <w:p w14:paraId="7DDDBDC7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57A86AE7" wp14:editId="7319FC74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FB2EC7" w14:textId="77777777" w:rsidR="007C02D6" w:rsidRDefault="007C02D6" w:rsidP="007C02D6">
    <w:pPr>
      <w:spacing w:after="0" w:line="240" w:lineRule="auto"/>
      <w:rPr>
        <w:sz w:val="2"/>
      </w:rPr>
    </w:pPr>
  </w:p>
  <w:p w14:paraId="653E6940" w14:textId="77777777" w:rsidR="007C02D6" w:rsidRDefault="007C02D6" w:rsidP="007C02D6">
    <w:pPr>
      <w:pStyle w:val="ad"/>
      <w:rPr>
        <w:sz w:val="2"/>
        <w:szCs w:val="2"/>
      </w:rPr>
    </w:pPr>
  </w:p>
  <w:p w14:paraId="265897BD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520108A9" w14:textId="77777777" w:rsidTr="007C02D6">
      <w:trPr>
        <w:trHeight w:val="936"/>
      </w:trPr>
      <w:tc>
        <w:tcPr>
          <w:tcW w:w="9200" w:type="dxa"/>
          <w:hideMark/>
        </w:tcPr>
        <w:p w14:paraId="16A4F96A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46F6D47E" wp14:editId="0642C469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B61B3B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383D9C3D" w14:textId="77777777" w:rsidTr="007C02D6">
      <w:trPr>
        <w:trHeight w:val="777"/>
      </w:trPr>
      <w:tc>
        <w:tcPr>
          <w:tcW w:w="8405" w:type="dxa"/>
        </w:tcPr>
        <w:p w14:paraId="413F661F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24429612" w14:textId="77777777" w:rsidTr="007C02D6">
      <w:trPr>
        <w:trHeight w:val="2268"/>
      </w:trPr>
      <w:tc>
        <w:tcPr>
          <w:tcW w:w="8405" w:type="dxa"/>
          <w:hideMark/>
        </w:tcPr>
        <w:p w14:paraId="2E9F95FF" w14:textId="77777777" w:rsidR="007C02D6" w:rsidRDefault="007C02D6" w:rsidP="007C02D6">
          <w:pPr>
            <w:pStyle w:val="affff"/>
          </w:pPr>
          <w:r>
            <w:t>ФБК</w:t>
          </w:r>
        </w:p>
        <w:p w14:paraId="3B4A1634" w14:textId="77777777" w:rsidR="007C02D6" w:rsidRDefault="00F53BFD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2983E777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76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4842"/>
        </w:tabs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282"/>
        </w:tabs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002"/>
        </w:tabs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722"/>
        </w:tabs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442"/>
        </w:tabs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162"/>
        </w:tabs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882"/>
        </w:tabs>
        <w:ind w:left="9882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C"/>
    <w:rsid w:val="00001DDD"/>
    <w:rsid w:val="00006C02"/>
    <w:rsid w:val="00016AF1"/>
    <w:rsid w:val="00020848"/>
    <w:rsid w:val="00023D9B"/>
    <w:rsid w:val="00024C28"/>
    <w:rsid w:val="0002736D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18B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3722"/>
    <w:rsid w:val="00214C4D"/>
    <w:rsid w:val="0021598C"/>
    <w:rsid w:val="00232A75"/>
    <w:rsid w:val="00257062"/>
    <w:rsid w:val="00260265"/>
    <w:rsid w:val="00270580"/>
    <w:rsid w:val="00274A78"/>
    <w:rsid w:val="0027586F"/>
    <w:rsid w:val="002A483D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97F51"/>
    <w:rsid w:val="003B2989"/>
    <w:rsid w:val="003B476E"/>
    <w:rsid w:val="003B7D4F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86E59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1457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36DDA"/>
    <w:rsid w:val="00645FF2"/>
    <w:rsid w:val="00651CC8"/>
    <w:rsid w:val="0065512F"/>
    <w:rsid w:val="00676D54"/>
    <w:rsid w:val="006A27BC"/>
    <w:rsid w:val="006A4DC3"/>
    <w:rsid w:val="006B3209"/>
    <w:rsid w:val="006B5426"/>
    <w:rsid w:val="006C0BCC"/>
    <w:rsid w:val="006C5CF3"/>
    <w:rsid w:val="006C61A5"/>
    <w:rsid w:val="006D5321"/>
    <w:rsid w:val="006E0721"/>
    <w:rsid w:val="006E7A5A"/>
    <w:rsid w:val="00701027"/>
    <w:rsid w:val="007107D3"/>
    <w:rsid w:val="00712E75"/>
    <w:rsid w:val="007317D6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461D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72960"/>
    <w:rsid w:val="0098091D"/>
    <w:rsid w:val="00982350"/>
    <w:rsid w:val="00996B2A"/>
    <w:rsid w:val="009A10CB"/>
    <w:rsid w:val="009A2869"/>
    <w:rsid w:val="009A3FA1"/>
    <w:rsid w:val="009A6CBE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1B7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D0DCA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D41F5"/>
    <w:rsid w:val="00BE200F"/>
    <w:rsid w:val="00BE35E4"/>
    <w:rsid w:val="00C04BEE"/>
    <w:rsid w:val="00C21402"/>
    <w:rsid w:val="00C227BC"/>
    <w:rsid w:val="00C23905"/>
    <w:rsid w:val="00C23C6E"/>
    <w:rsid w:val="00C3252A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371C"/>
    <w:rsid w:val="00D34D9F"/>
    <w:rsid w:val="00D44CF7"/>
    <w:rsid w:val="00D52472"/>
    <w:rsid w:val="00D52EB7"/>
    <w:rsid w:val="00D61F68"/>
    <w:rsid w:val="00D76890"/>
    <w:rsid w:val="00D77B50"/>
    <w:rsid w:val="00D80C95"/>
    <w:rsid w:val="00D831C9"/>
    <w:rsid w:val="00D877C5"/>
    <w:rsid w:val="00D93591"/>
    <w:rsid w:val="00D9565D"/>
    <w:rsid w:val="00D95B16"/>
    <w:rsid w:val="00D96E78"/>
    <w:rsid w:val="00D97EDE"/>
    <w:rsid w:val="00DB1017"/>
    <w:rsid w:val="00DC678A"/>
    <w:rsid w:val="00DD5DD9"/>
    <w:rsid w:val="00DE0491"/>
    <w:rsid w:val="00DE0574"/>
    <w:rsid w:val="00DE6B34"/>
    <w:rsid w:val="00E04366"/>
    <w:rsid w:val="00E123EC"/>
    <w:rsid w:val="00E1442A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80447"/>
    <w:rsid w:val="00E91417"/>
    <w:rsid w:val="00E97064"/>
    <w:rsid w:val="00EA6902"/>
    <w:rsid w:val="00EB571E"/>
    <w:rsid w:val="00EC66DB"/>
    <w:rsid w:val="00EC7ED6"/>
    <w:rsid w:val="00ED30A2"/>
    <w:rsid w:val="00EE1ADF"/>
    <w:rsid w:val="00EE2B41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3BFD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0716126"/>
  <w15:docId w15:val="{B60A229A-E040-4512-8109-303A4D3C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7%20&#1047;&#1072;&#1087;&#1088;&#1086;&#1089;_&#1085;&#1077;&#1076;&#1086;&#1073;&#1088;&#1086;&#1089;&#1086;&#1074;&#1077;&#1089;&#1090;&#1085;&#1086;&#1089;&#1090;&#1100;_&#1051;&#1054;&#1050;&#1059;_&#1087;&#1088;&#1072;&#1074;&#1082;&#1080;1%20&#1060;&#1041;&#1050;%20&#1043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62585-75CE-4CC2-8CEC-DDEA9C69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D-6.2.2.7 Запрос_недобросовестность_ЛОКУ_правки1 ФБК ГТ.dotx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2021-09-18T16:25:00Z</dcterms:created>
  <dcterms:modified xsi:type="dcterms:W3CDTF">2021-09-18T16:25:00Z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