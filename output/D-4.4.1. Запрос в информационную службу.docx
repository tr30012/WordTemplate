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B3C9E4" w14:textId="77777777" w:rsidR="0018091E" w:rsidRPr="00EA651A" w:rsidRDefault="0018091E" w:rsidP="0018091E">
      <w:pPr>
        <w:pStyle w:val="aff3"/>
      </w:pPr>
      <w:r>
        <w:t>Исх. № _____ от «___» _________ 20___ г.</w:t>
      </w:r>
    </w:p>
    <w:p w14:paraId="77551E0C" w14:textId="77777777" w:rsidR="0018091E" w:rsidRPr="00EA651A" w:rsidRDefault="0018091E" w:rsidP="0018091E">
      <w:pPr>
        <w:pStyle w:val="aff3"/>
      </w:pPr>
      <w:r>
        <w:t>На    № _____ от «___» _________ 20___ г.</w:t>
      </w:r>
    </w:p>
    <w:p w14:paraId="176E9F15" w14:textId="055496CB" w:rsidR="0018091E" w:rsidRPr="003724FE" w:rsidRDefault="0018091E" w:rsidP="0018091E">
      <w:pPr>
        <w:pStyle w:val="aff4"/>
      </w:pPr>
      <w:r>
        <w:t>dwa</w:t>
      </w:r>
    </w:p>
    <w:p w14:paraId="09D9B1B0" w14:textId="6B9E4F98" w:rsidR="0018091E" w:rsidRPr="003724FE" w:rsidRDefault="0018091E" w:rsidP="0018091E">
      <w:pPr>
        <w:pStyle w:val="aff4"/>
      </w:pPr>
      <w:r>
        <w:t>feagaer</w:t>
      </w:r>
    </w:p>
    <w:p w14:paraId="7F82643B" w14:textId="144015D9" w:rsidR="0018091E" w:rsidRPr="003724FE" w:rsidRDefault="0018091E" w:rsidP="0018091E">
      <w:pPr>
        <w:pStyle w:val="aff4"/>
      </w:pPr>
      <w:r>
        <w:t>W.W.W</w:t>
      </w:r>
    </w:p>
    <w:p w14:paraId="484C2D95" w14:textId="13148CF3" w:rsidR="0018091E" w:rsidRDefault="0018091E" w:rsidP="0018091E">
      <w:r>
        <w:t>Уважаемая W W!</w:t>
      </w:r>
    </w:p>
    <w:p w14:paraId="2D7D9A9A" w14:textId="62CCDBC3" w:rsidR="00243472" w:rsidRPr="006C3E8B" w:rsidRDefault="00243472" w:rsidP="00243472">
      <w:r>
        <w:t>В связи с проведением аудиторской проверки бухгалтерской (финансовой) отчетности feragrsgf  за 23412 год и на основании требований п. 6 МСА 315 (пересмотренного) «Выявление и оценка рисков существенного искажения посредством изучения организации и ее окружения», просим Вас сообщить нам следующие сведения:</w:t>
      </w:r>
    </w:p>
    <w:tbl>
      <w:tblPr>
        <w:tblStyle w:val="afff9"/>
        <w:tblW w:w="4912" w:type="pct"/>
        <w:tblLook w:val="07A0" w:firstRow="1" w:lastRow="0" w:firstColumn="1" w:lastColumn="1" w:noHBand="1" w:noVBand="1"/>
      </w:tblPr>
      <w:tblGrid>
        <w:gridCol w:w="537"/>
        <w:gridCol w:w="6427"/>
        <w:gridCol w:w="1296"/>
      </w:tblGrid>
      <w:tr w:rsidR="00243472" w:rsidRPr="006C3E8B" w14:paraId="76E88215" w14:textId="77777777" w:rsidTr="00CE4C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tcW w:w="335" w:type="pct"/>
          </w:tcPr>
          <w:p w14:paraId="46A0C7E2" w14:textId="77777777" w:rsidR="00243472" w:rsidRPr="006C3E8B" w:rsidRDefault="00243472" w:rsidP="00CF5A5B">
            <w:pPr>
              <w:pStyle w:val="affc"/>
            </w:pPr>
          </w:p>
        </w:tc>
        <w:tc>
          <w:tcPr>
            <w:tcW w:w="3900" w:type="pct"/>
          </w:tcPr>
          <w:p w14:paraId="2120FCF3" w14:textId="77777777" w:rsidR="00243472" w:rsidRPr="006C3E8B" w:rsidRDefault="00243472" w:rsidP="00CF5A5B">
            <w:pPr>
              <w:pStyle w:val="affc"/>
            </w:pPr>
            <w:r w:rsidRPr="006C3E8B">
              <w:t>Вопросы</w:t>
            </w:r>
          </w:p>
        </w:tc>
        <w:tc>
          <w:tcPr>
            <w:tcW w:w="765" w:type="pct"/>
          </w:tcPr>
          <w:p w14:paraId="0994B393" w14:textId="77777777" w:rsidR="00243472" w:rsidRDefault="00243472" w:rsidP="00CF5A5B">
            <w:pPr>
              <w:pStyle w:val="affc"/>
            </w:pPr>
            <w:r>
              <w:t xml:space="preserve">Ответ: </w:t>
            </w:r>
          </w:p>
          <w:p w14:paraId="28B9B1D8" w14:textId="77777777" w:rsidR="00243472" w:rsidRPr="006C3E8B" w:rsidRDefault="00243472" w:rsidP="00CF5A5B">
            <w:pPr>
              <w:pStyle w:val="affc"/>
            </w:pPr>
            <w:r w:rsidRPr="006C3E8B">
              <w:t>Да</w:t>
            </w:r>
            <w:r>
              <w:t xml:space="preserve"> / Нет</w:t>
            </w:r>
            <w:r w:rsidR="00DC717C">
              <w:t xml:space="preserve"> / Комментарий</w:t>
            </w:r>
          </w:p>
        </w:tc>
      </w:tr>
      <w:tr w:rsidR="00243472" w:rsidRPr="00C8661E" w14:paraId="4C6E2A38" w14:textId="77777777" w:rsidTr="00CE4CF8">
        <w:trPr>
          <w:trHeight w:val="20"/>
        </w:trPr>
        <w:tc>
          <w:tcPr>
            <w:tcW w:w="335" w:type="pct"/>
          </w:tcPr>
          <w:p w14:paraId="50D35EEE" w14:textId="77777777" w:rsidR="00243472" w:rsidRPr="00165449" w:rsidRDefault="00243472" w:rsidP="00CF5A5B">
            <w:pPr>
              <w:pStyle w:val="affb"/>
            </w:pPr>
            <w:r w:rsidRPr="00165449">
              <w:t>1.</w:t>
            </w:r>
          </w:p>
        </w:tc>
        <w:tc>
          <w:tcPr>
            <w:tcW w:w="3900" w:type="pct"/>
          </w:tcPr>
          <w:p w14:paraId="57EDC1AD" w14:textId="77777777" w:rsidR="00243472" w:rsidRPr="00165449" w:rsidRDefault="00243472" w:rsidP="000440A8">
            <w:pPr>
              <w:pStyle w:val="affb"/>
              <w:jc w:val="both"/>
              <w:rPr>
                <w:szCs w:val="18"/>
              </w:rPr>
            </w:pPr>
            <w:r w:rsidRPr="00165449">
              <w:t>Осуществляется ли в организации контроль за процессом разработки системы компьютерного бухгалтерского учета?</w:t>
            </w:r>
          </w:p>
        </w:tc>
        <w:tc>
          <w:tcPr>
            <w:tcW w:w="765" w:type="pct"/>
          </w:tcPr>
          <w:p w14:paraId="572BF54B" w14:textId="77777777" w:rsidR="00243472" w:rsidRPr="00165449" w:rsidRDefault="00243472" w:rsidP="00CF5A5B"/>
        </w:tc>
      </w:tr>
      <w:tr w:rsidR="00243472" w:rsidRPr="00C8661E" w14:paraId="33B269F5" w14:textId="77777777" w:rsidTr="00CE4CF8">
        <w:trPr>
          <w:trHeight w:val="20"/>
        </w:trPr>
        <w:tc>
          <w:tcPr>
            <w:tcW w:w="335" w:type="pct"/>
          </w:tcPr>
          <w:p w14:paraId="3956765E" w14:textId="77777777" w:rsidR="00243472" w:rsidRPr="00165449" w:rsidRDefault="00243472" w:rsidP="00CF5A5B">
            <w:pPr>
              <w:pStyle w:val="affb"/>
            </w:pPr>
            <w:r w:rsidRPr="00165449">
              <w:t>2.</w:t>
            </w:r>
          </w:p>
        </w:tc>
        <w:tc>
          <w:tcPr>
            <w:tcW w:w="3900" w:type="pct"/>
          </w:tcPr>
          <w:p w14:paraId="4507CDB0" w14:textId="77777777" w:rsidR="00243472" w:rsidRPr="00165449" w:rsidRDefault="00243472" w:rsidP="000440A8">
            <w:pPr>
              <w:pStyle w:val="affb"/>
              <w:jc w:val="both"/>
              <w:rPr>
                <w:szCs w:val="18"/>
              </w:rPr>
            </w:pPr>
            <w:r w:rsidRPr="00165449">
              <w:t>Имеется ли в организации контроль за порядком доступа к компьютерной технике, программному обеспечению и информации?</w:t>
            </w:r>
          </w:p>
        </w:tc>
        <w:tc>
          <w:tcPr>
            <w:tcW w:w="765" w:type="pct"/>
          </w:tcPr>
          <w:p w14:paraId="576AB519" w14:textId="77777777" w:rsidR="00243472" w:rsidRPr="00165449" w:rsidRDefault="00243472" w:rsidP="00CF5A5B"/>
        </w:tc>
      </w:tr>
      <w:tr w:rsidR="00243472" w:rsidRPr="00C8661E" w14:paraId="7511B57B" w14:textId="77777777" w:rsidTr="00CE4CF8">
        <w:trPr>
          <w:trHeight w:val="20"/>
        </w:trPr>
        <w:tc>
          <w:tcPr>
            <w:tcW w:w="335" w:type="pct"/>
          </w:tcPr>
          <w:p w14:paraId="5E97A8BB" w14:textId="77777777" w:rsidR="00243472" w:rsidRPr="00165449" w:rsidRDefault="00243472" w:rsidP="00CF5A5B">
            <w:pPr>
              <w:pStyle w:val="affb"/>
            </w:pPr>
            <w:r w:rsidRPr="00165449">
              <w:t>3.</w:t>
            </w:r>
          </w:p>
        </w:tc>
        <w:tc>
          <w:tcPr>
            <w:tcW w:w="3900" w:type="pct"/>
          </w:tcPr>
          <w:p w14:paraId="7B30E7C5" w14:textId="77777777" w:rsidR="00243472" w:rsidRPr="00165449" w:rsidRDefault="00243472" w:rsidP="000440A8">
            <w:pPr>
              <w:pStyle w:val="affb"/>
              <w:jc w:val="both"/>
              <w:rPr>
                <w:szCs w:val="18"/>
              </w:rPr>
            </w:pPr>
            <w:r w:rsidRPr="00165449">
              <w:t>Предприняты ли в организации меры предосторожности для защиты компьютера от основных рисков?</w:t>
            </w:r>
          </w:p>
        </w:tc>
        <w:tc>
          <w:tcPr>
            <w:tcW w:w="765" w:type="pct"/>
          </w:tcPr>
          <w:p w14:paraId="1E38689B" w14:textId="77777777" w:rsidR="00243472" w:rsidRPr="00165449" w:rsidRDefault="00243472" w:rsidP="00CF5A5B"/>
        </w:tc>
      </w:tr>
      <w:tr w:rsidR="00243472" w:rsidRPr="00C8661E" w14:paraId="0B970D1B" w14:textId="77777777" w:rsidTr="00CE4CF8">
        <w:trPr>
          <w:trHeight w:val="20"/>
        </w:trPr>
        <w:tc>
          <w:tcPr>
            <w:tcW w:w="335" w:type="pct"/>
          </w:tcPr>
          <w:p w14:paraId="436C3235" w14:textId="77777777" w:rsidR="00243472" w:rsidRPr="00165449" w:rsidRDefault="00243472" w:rsidP="00CF5A5B">
            <w:pPr>
              <w:pStyle w:val="affb"/>
            </w:pPr>
            <w:r w:rsidRPr="00165449">
              <w:t>4.</w:t>
            </w:r>
          </w:p>
        </w:tc>
        <w:tc>
          <w:tcPr>
            <w:tcW w:w="3900" w:type="pct"/>
          </w:tcPr>
          <w:p w14:paraId="28CF0547" w14:textId="77777777" w:rsidR="00243472" w:rsidRPr="00165449" w:rsidRDefault="00243472" w:rsidP="000440A8">
            <w:pPr>
              <w:pStyle w:val="affb"/>
              <w:jc w:val="both"/>
              <w:rPr>
                <w:szCs w:val="18"/>
              </w:rPr>
            </w:pPr>
            <w:r w:rsidRPr="00165449">
              <w:t>Разработаны ли в организации должностные инструкции для сотрудников компьютерной службы?</w:t>
            </w:r>
          </w:p>
        </w:tc>
        <w:tc>
          <w:tcPr>
            <w:tcW w:w="765" w:type="pct"/>
          </w:tcPr>
          <w:p w14:paraId="290A4F75" w14:textId="77777777" w:rsidR="00243472" w:rsidRPr="00165449" w:rsidRDefault="00243472" w:rsidP="00CF5A5B"/>
        </w:tc>
      </w:tr>
      <w:tr w:rsidR="00243472" w:rsidRPr="00C8661E" w14:paraId="1E2698F4" w14:textId="77777777" w:rsidTr="00CE4CF8">
        <w:trPr>
          <w:trHeight w:val="20"/>
        </w:trPr>
        <w:tc>
          <w:tcPr>
            <w:tcW w:w="335" w:type="pct"/>
          </w:tcPr>
          <w:p w14:paraId="3CDE70DE" w14:textId="77777777" w:rsidR="00243472" w:rsidRPr="00165449" w:rsidRDefault="00243472" w:rsidP="00CF5A5B">
            <w:pPr>
              <w:pStyle w:val="affb"/>
            </w:pPr>
            <w:r w:rsidRPr="00165449">
              <w:t>5.</w:t>
            </w:r>
          </w:p>
        </w:tc>
        <w:tc>
          <w:tcPr>
            <w:tcW w:w="3900" w:type="pct"/>
          </w:tcPr>
          <w:p w14:paraId="3C9CC6FF" w14:textId="77777777" w:rsidR="00243472" w:rsidRPr="00165449" w:rsidRDefault="00243472" w:rsidP="000440A8">
            <w:pPr>
              <w:pStyle w:val="affb"/>
              <w:jc w:val="both"/>
              <w:rPr>
                <w:szCs w:val="18"/>
              </w:rPr>
            </w:pPr>
            <w:r w:rsidRPr="00165449">
              <w:t>Установлен ли в организации контроль, гарантирующий поддержание целостности всех файлов и программного обеспечения?</w:t>
            </w:r>
          </w:p>
        </w:tc>
        <w:tc>
          <w:tcPr>
            <w:tcW w:w="765" w:type="pct"/>
          </w:tcPr>
          <w:p w14:paraId="658AF003" w14:textId="77777777" w:rsidR="00243472" w:rsidRPr="00165449" w:rsidRDefault="00243472" w:rsidP="00CF5A5B"/>
        </w:tc>
      </w:tr>
      <w:tr w:rsidR="00243472" w:rsidRPr="00C8661E" w14:paraId="4DBEB302" w14:textId="77777777" w:rsidTr="00CE4CF8">
        <w:trPr>
          <w:trHeight w:val="20"/>
        </w:trPr>
        <w:tc>
          <w:tcPr>
            <w:tcW w:w="335" w:type="pct"/>
          </w:tcPr>
          <w:p w14:paraId="49C697C4" w14:textId="77777777" w:rsidR="00243472" w:rsidRPr="00165449" w:rsidRDefault="00243472" w:rsidP="00CF5A5B">
            <w:pPr>
              <w:pStyle w:val="affb"/>
            </w:pPr>
            <w:r w:rsidRPr="00165449">
              <w:t>6.</w:t>
            </w:r>
          </w:p>
        </w:tc>
        <w:tc>
          <w:tcPr>
            <w:tcW w:w="3900" w:type="pct"/>
          </w:tcPr>
          <w:p w14:paraId="62B90CD9" w14:textId="77777777" w:rsidR="00243472" w:rsidRPr="00165449" w:rsidRDefault="00243472" w:rsidP="000440A8">
            <w:pPr>
              <w:pStyle w:val="affb"/>
              <w:jc w:val="both"/>
              <w:rPr>
                <w:szCs w:val="18"/>
              </w:rPr>
            </w:pPr>
            <w:r w:rsidRPr="00165449">
              <w:t>Имеет ли место в организации использование антивирусных программ</w:t>
            </w:r>
            <w:r>
              <w:t>?</w:t>
            </w:r>
          </w:p>
        </w:tc>
        <w:tc>
          <w:tcPr>
            <w:tcW w:w="765" w:type="pct"/>
          </w:tcPr>
          <w:p w14:paraId="702EC815" w14:textId="77777777" w:rsidR="00243472" w:rsidRPr="00165449" w:rsidRDefault="00243472" w:rsidP="00CF5A5B"/>
        </w:tc>
      </w:tr>
      <w:tr w:rsidR="00243472" w:rsidRPr="00C8661E" w14:paraId="396A2EB2" w14:textId="77777777" w:rsidTr="00CE4CF8">
        <w:trPr>
          <w:trHeight w:val="20"/>
        </w:trPr>
        <w:tc>
          <w:tcPr>
            <w:tcW w:w="335" w:type="pct"/>
          </w:tcPr>
          <w:p w14:paraId="27E6246D" w14:textId="77777777" w:rsidR="00243472" w:rsidRPr="00165449" w:rsidRDefault="00243472" w:rsidP="00CF5A5B">
            <w:pPr>
              <w:pStyle w:val="affb"/>
            </w:pPr>
            <w:r w:rsidRPr="00165449">
              <w:t>7.</w:t>
            </w:r>
          </w:p>
        </w:tc>
        <w:tc>
          <w:tcPr>
            <w:tcW w:w="3900" w:type="pct"/>
          </w:tcPr>
          <w:p w14:paraId="43103520" w14:textId="77777777" w:rsidR="00243472" w:rsidRPr="00165449" w:rsidRDefault="00243472" w:rsidP="000440A8">
            <w:pPr>
              <w:pStyle w:val="affb"/>
              <w:jc w:val="both"/>
              <w:rPr>
                <w:szCs w:val="18"/>
              </w:rPr>
            </w:pPr>
            <w:r w:rsidRPr="00165449">
              <w:t>Имеет ли место в организации использование программ по проверке жесткого диска на целостность</w:t>
            </w:r>
            <w:r>
              <w:t>?</w:t>
            </w:r>
          </w:p>
        </w:tc>
        <w:tc>
          <w:tcPr>
            <w:tcW w:w="765" w:type="pct"/>
          </w:tcPr>
          <w:p w14:paraId="5FD2EA0F" w14:textId="77777777" w:rsidR="00243472" w:rsidRPr="00165449" w:rsidRDefault="00243472" w:rsidP="00CF5A5B"/>
        </w:tc>
      </w:tr>
      <w:tr w:rsidR="00243472" w:rsidRPr="00C8661E" w14:paraId="63E940AE" w14:textId="77777777" w:rsidTr="00CE4CF8">
        <w:trPr>
          <w:trHeight w:val="20"/>
        </w:trPr>
        <w:tc>
          <w:tcPr>
            <w:tcW w:w="335" w:type="pct"/>
          </w:tcPr>
          <w:p w14:paraId="398E360F" w14:textId="77777777" w:rsidR="00243472" w:rsidRPr="00165449" w:rsidRDefault="00243472" w:rsidP="00CF5A5B">
            <w:pPr>
              <w:pStyle w:val="affb"/>
            </w:pPr>
            <w:r w:rsidRPr="00165449">
              <w:t>8.</w:t>
            </w:r>
          </w:p>
        </w:tc>
        <w:tc>
          <w:tcPr>
            <w:tcW w:w="3900" w:type="pct"/>
          </w:tcPr>
          <w:p w14:paraId="1FBCBDA9" w14:textId="77777777" w:rsidR="00243472" w:rsidRPr="00165449" w:rsidRDefault="00243472" w:rsidP="000440A8">
            <w:pPr>
              <w:pStyle w:val="affb"/>
              <w:jc w:val="both"/>
              <w:rPr>
                <w:szCs w:val="18"/>
              </w:rPr>
            </w:pPr>
            <w:r w:rsidRPr="00165449">
              <w:t>Имеет ли место в организации использование сотрудниками</w:t>
            </w:r>
            <w:r w:rsidR="00182DFE">
              <w:t xml:space="preserve"> флеш накопителей или иных</w:t>
            </w:r>
            <w:r w:rsidRPr="00165449">
              <w:t xml:space="preserve"> информационных носителей</w:t>
            </w:r>
            <w:r>
              <w:t>?</w:t>
            </w:r>
          </w:p>
        </w:tc>
        <w:tc>
          <w:tcPr>
            <w:tcW w:w="765" w:type="pct"/>
          </w:tcPr>
          <w:p w14:paraId="26C4B890" w14:textId="77777777" w:rsidR="00243472" w:rsidRPr="00165449" w:rsidRDefault="00243472" w:rsidP="00CF5A5B"/>
        </w:tc>
      </w:tr>
      <w:tr w:rsidR="00243472" w:rsidRPr="00C8661E" w14:paraId="1C2F76F1" w14:textId="77777777" w:rsidTr="00CE4CF8">
        <w:trPr>
          <w:trHeight w:val="20"/>
        </w:trPr>
        <w:tc>
          <w:tcPr>
            <w:tcW w:w="335" w:type="pct"/>
          </w:tcPr>
          <w:p w14:paraId="06634149" w14:textId="77777777" w:rsidR="00243472" w:rsidRPr="00165449" w:rsidRDefault="00243472" w:rsidP="00CF5A5B">
            <w:pPr>
              <w:pStyle w:val="affb"/>
            </w:pPr>
            <w:r w:rsidRPr="00165449">
              <w:t>9.</w:t>
            </w:r>
          </w:p>
        </w:tc>
        <w:tc>
          <w:tcPr>
            <w:tcW w:w="3900" w:type="pct"/>
          </w:tcPr>
          <w:p w14:paraId="28CC3A7A" w14:textId="77777777" w:rsidR="003679D4" w:rsidRDefault="003679D4" w:rsidP="000440A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4080"/>
                <w:sz w:val="24"/>
                <w:szCs w:val="24"/>
              </w:rPr>
            </w:pPr>
            <w:r w:rsidRPr="000440A8">
              <w:rPr>
                <w:sz w:val="18"/>
                <w:szCs w:val="18"/>
              </w:rPr>
              <w:t>Имеется ли в распоряжение сотрудников компьютерное оборудование, подключенное к глобальной сети Интернет посредством браузера или электронной почты?</w:t>
            </w:r>
          </w:p>
          <w:p w14:paraId="3DEC338F" w14:textId="77777777" w:rsidR="003679D4" w:rsidRPr="00165449" w:rsidRDefault="003679D4" w:rsidP="000440A8">
            <w:pPr>
              <w:pStyle w:val="affb"/>
              <w:jc w:val="both"/>
              <w:rPr>
                <w:szCs w:val="18"/>
              </w:rPr>
            </w:pPr>
            <w:r w:rsidRPr="000440A8">
              <w:rPr>
                <w:szCs w:val="18"/>
              </w:rPr>
              <w:t>Разрешен ли с компьютеров организации выход во внешнюю сеть Интернет посредством браузера или электронной почты?</w:t>
            </w:r>
          </w:p>
        </w:tc>
        <w:tc>
          <w:tcPr>
            <w:tcW w:w="765" w:type="pct"/>
          </w:tcPr>
          <w:p w14:paraId="2982DB9A" w14:textId="77777777" w:rsidR="00243472" w:rsidRPr="00165449" w:rsidRDefault="00243472" w:rsidP="00CF5A5B"/>
        </w:tc>
      </w:tr>
      <w:tr w:rsidR="00243472" w:rsidRPr="00C8661E" w14:paraId="0EEC6F2B" w14:textId="77777777" w:rsidTr="00CE4CF8">
        <w:trPr>
          <w:trHeight w:val="20"/>
        </w:trPr>
        <w:tc>
          <w:tcPr>
            <w:tcW w:w="335" w:type="pct"/>
          </w:tcPr>
          <w:p w14:paraId="63F2C6C7" w14:textId="77777777" w:rsidR="00243472" w:rsidRPr="00165449" w:rsidRDefault="00243472" w:rsidP="00CF5A5B">
            <w:pPr>
              <w:pStyle w:val="affb"/>
            </w:pPr>
            <w:r w:rsidRPr="00165449">
              <w:lastRenderedPageBreak/>
              <w:t>10.</w:t>
            </w:r>
          </w:p>
        </w:tc>
        <w:tc>
          <w:tcPr>
            <w:tcW w:w="3900" w:type="pct"/>
          </w:tcPr>
          <w:p w14:paraId="73C0A837" w14:textId="77777777" w:rsidR="00243472" w:rsidRPr="00165449" w:rsidRDefault="00243472" w:rsidP="000440A8">
            <w:pPr>
              <w:pStyle w:val="affb"/>
              <w:jc w:val="both"/>
              <w:rPr>
                <w:szCs w:val="18"/>
              </w:rPr>
            </w:pPr>
            <w:r w:rsidRPr="00165449">
              <w:t>Повышается ли в организации на регулярной основе уровень компьютерной грамотности пользователей</w:t>
            </w:r>
            <w:r>
              <w:t>?</w:t>
            </w:r>
          </w:p>
        </w:tc>
        <w:tc>
          <w:tcPr>
            <w:tcW w:w="765" w:type="pct"/>
          </w:tcPr>
          <w:p w14:paraId="410243B6" w14:textId="77777777" w:rsidR="00243472" w:rsidRPr="00165449" w:rsidRDefault="00243472" w:rsidP="00CF5A5B"/>
        </w:tc>
      </w:tr>
      <w:tr w:rsidR="00243472" w:rsidRPr="00C8661E" w14:paraId="13068158" w14:textId="77777777" w:rsidTr="00CE4CF8">
        <w:trPr>
          <w:trHeight w:val="20"/>
        </w:trPr>
        <w:tc>
          <w:tcPr>
            <w:tcW w:w="335" w:type="pct"/>
          </w:tcPr>
          <w:p w14:paraId="1F717421" w14:textId="77777777" w:rsidR="00243472" w:rsidRPr="00165449" w:rsidRDefault="00243472" w:rsidP="00CF5A5B">
            <w:pPr>
              <w:pStyle w:val="affb"/>
            </w:pPr>
            <w:r w:rsidRPr="00165449">
              <w:t>11.</w:t>
            </w:r>
          </w:p>
        </w:tc>
        <w:tc>
          <w:tcPr>
            <w:tcW w:w="3900" w:type="pct"/>
          </w:tcPr>
          <w:p w14:paraId="5E80CF9B" w14:textId="77777777" w:rsidR="00243472" w:rsidRPr="00165449" w:rsidRDefault="00243472" w:rsidP="000440A8">
            <w:pPr>
              <w:pStyle w:val="affb"/>
              <w:jc w:val="both"/>
              <w:rPr>
                <w:szCs w:val="18"/>
              </w:rPr>
            </w:pPr>
            <w:r w:rsidRPr="00165449">
              <w:t>Имеет ли место в организации наличие в штате специального подразделения</w:t>
            </w:r>
            <w:r w:rsidR="00130214">
              <w:t> </w:t>
            </w:r>
            <w:r w:rsidRPr="00165449">
              <w:t>/</w:t>
            </w:r>
            <w:r w:rsidR="00130214">
              <w:t> </w:t>
            </w:r>
            <w:r w:rsidRPr="00165449">
              <w:t>специалиста, отвечающего за безопасность информации</w:t>
            </w:r>
            <w:r>
              <w:t>?</w:t>
            </w:r>
          </w:p>
        </w:tc>
        <w:tc>
          <w:tcPr>
            <w:tcW w:w="765" w:type="pct"/>
          </w:tcPr>
          <w:p w14:paraId="0EA9614D" w14:textId="77777777" w:rsidR="00243472" w:rsidRPr="00165449" w:rsidRDefault="00243472" w:rsidP="00CF5A5B"/>
        </w:tc>
      </w:tr>
      <w:tr w:rsidR="00243472" w:rsidRPr="00C8661E" w14:paraId="7592D166" w14:textId="77777777" w:rsidTr="00CE4CF8">
        <w:trPr>
          <w:trHeight w:val="20"/>
        </w:trPr>
        <w:tc>
          <w:tcPr>
            <w:tcW w:w="335" w:type="pct"/>
          </w:tcPr>
          <w:p w14:paraId="7B9CD38C" w14:textId="77777777" w:rsidR="00243472" w:rsidRPr="00165449" w:rsidRDefault="00243472" w:rsidP="00CF5A5B">
            <w:pPr>
              <w:pStyle w:val="affb"/>
            </w:pPr>
            <w:r w:rsidRPr="00165449">
              <w:t>12.</w:t>
            </w:r>
          </w:p>
        </w:tc>
        <w:tc>
          <w:tcPr>
            <w:tcW w:w="3900" w:type="pct"/>
          </w:tcPr>
          <w:p w14:paraId="4A6CA61C" w14:textId="77777777" w:rsidR="00243472" w:rsidRPr="00165449" w:rsidRDefault="00243472" w:rsidP="000440A8">
            <w:pPr>
              <w:pStyle w:val="affb"/>
              <w:jc w:val="both"/>
              <w:rPr>
                <w:szCs w:val="18"/>
              </w:rPr>
            </w:pPr>
            <w:r w:rsidRPr="00165449">
              <w:t>Имеют ли место в организации использование программно-технических средств защиты информации</w:t>
            </w:r>
            <w:r>
              <w:t>?</w:t>
            </w:r>
          </w:p>
        </w:tc>
        <w:tc>
          <w:tcPr>
            <w:tcW w:w="765" w:type="pct"/>
          </w:tcPr>
          <w:p w14:paraId="452D4A93" w14:textId="77777777" w:rsidR="00243472" w:rsidRPr="00165449" w:rsidRDefault="00243472" w:rsidP="00CF5A5B"/>
        </w:tc>
      </w:tr>
      <w:tr w:rsidR="00243472" w:rsidRPr="00C8661E" w14:paraId="537910F2" w14:textId="77777777" w:rsidTr="00CE4CF8">
        <w:trPr>
          <w:trHeight w:val="20"/>
        </w:trPr>
        <w:tc>
          <w:tcPr>
            <w:tcW w:w="335" w:type="pct"/>
          </w:tcPr>
          <w:p w14:paraId="1C783AC1" w14:textId="77777777" w:rsidR="00243472" w:rsidRPr="00165449" w:rsidRDefault="00243472" w:rsidP="00CF5A5B">
            <w:pPr>
              <w:pStyle w:val="affb"/>
            </w:pPr>
            <w:r w:rsidRPr="00165449">
              <w:t>13.</w:t>
            </w:r>
          </w:p>
        </w:tc>
        <w:tc>
          <w:tcPr>
            <w:tcW w:w="3900" w:type="pct"/>
          </w:tcPr>
          <w:p w14:paraId="4B72CBF7" w14:textId="77777777" w:rsidR="00243472" w:rsidRPr="00165449" w:rsidRDefault="00243472" w:rsidP="000440A8">
            <w:pPr>
              <w:pStyle w:val="affb"/>
              <w:jc w:val="both"/>
              <w:rPr>
                <w:szCs w:val="18"/>
              </w:rPr>
            </w:pPr>
            <w:r w:rsidRPr="00165449">
              <w:t>Имеет ли место в организации использование контроля за предупреждением возникновения рисковой ситуации, связанных с функционированием компьютерных информационных систем</w:t>
            </w:r>
            <w:r>
              <w:t>?</w:t>
            </w:r>
            <w:r w:rsidRPr="00165449">
              <w:t xml:space="preserve"> </w:t>
            </w:r>
          </w:p>
        </w:tc>
        <w:tc>
          <w:tcPr>
            <w:tcW w:w="765" w:type="pct"/>
          </w:tcPr>
          <w:p w14:paraId="0E079202" w14:textId="77777777" w:rsidR="00243472" w:rsidRPr="00165449" w:rsidRDefault="00243472" w:rsidP="00CF5A5B"/>
        </w:tc>
      </w:tr>
      <w:tr w:rsidR="00DC717C" w:rsidRPr="00C8661E" w14:paraId="0E4C465D" w14:textId="77777777" w:rsidTr="00CE4CF8">
        <w:trPr>
          <w:trHeight w:val="20"/>
        </w:trPr>
        <w:tc>
          <w:tcPr>
            <w:tcW w:w="335" w:type="pct"/>
          </w:tcPr>
          <w:p w14:paraId="668BF2EC" w14:textId="77777777" w:rsidR="00DC717C" w:rsidRDefault="00DC717C" w:rsidP="00CC3CDA">
            <w:pPr>
              <w:pStyle w:val="affb"/>
            </w:pPr>
            <w:r w:rsidRPr="00DC717C">
              <w:t>1</w:t>
            </w:r>
            <w:r w:rsidR="00CC3CDA">
              <w:t>4</w:t>
            </w:r>
            <w:r w:rsidRPr="00DC717C">
              <w:t>.</w:t>
            </w:r>
          </w:p>
        </w:tc>
        <w:tc>
          <w:tcPr>
            <w:tcW w:w="3900" w:type="pct"/>
          </w:tcPr>
          <w:p w14:paraId="21F32DDD" w14:textId="77777777" w:rsidR="00537614" w:rsidRPr="000440A8" w:rsidRDefault="00DC717C" w:rsidP="000440A8">
            <w:pPr>
              <w:pStyle w:val="affb"/>
              <w:jc w:val="both"/>
            </w:pPr>
            <w:r>
              <w:t xml:space="preserve">Является ли </w:t>
            </w:r>
            <w:r w:rsidRPr="00DC717C">
              <w:t>программное обеспечение</w:t>
            </w:r>
            <w:r w:rsidR="00CC3CDA">
              <w:t xml:space="preserve"> (</w:t>
            </w:r>
            <w:r w:rsidR="00CC3CDA" w:rsidRPr="000440A8">
              <w:t>указать название</w:t>
            </w:r>
            <w:r w:rsidR="00CC3CDA">
              <w:t>)</w:t>
            </w:r>
            <w:r>
              <w:t>, используемое в</w:t>
            </w:r>
            <w:r w:rsidRPr="00DC717C">
              <w:t xml:space="preserve"> организации для целей ведения бухгалтерского учета</w:t>
            </w:r>
            <w:r>
              <w:t xml:space="preserve">, </w:t>
            </w:r>
            <w:r w:rsidR="0036144B">
              <w:t>стандартным (</w:t>
            </w:r>
            <w:r w:rsidR="0036144B" w:rsidRPr="0036144B">
              <w:t>1С, SAP, Oracle E-Business Suite и т.п.)</w:t>
            </w:r>
            <w:r>
              <w:t>?</w:t>
            </w:r>
          </w:p>
        </w:tc>
        <w:tc>
          <w:tcPr>
            <w:tcW w:w="765" w:type="pct"/>
          </w:tcPr>
          <w:p w14:paraId="093340DE" w14:textId="77777777" w:rsidR="00DC717C" w:rsidRPr="00165449" w:rsidRDefault="00DC717C" w:rsidP="00CF5A5B"/>
        </w:tc>
      </w:tr>
      <w:tr w:rsidR="00684C48" w:rsidRPr="00C8661E" w14:paraId="14C912DB" w14:textId="77777777" w:rsidTr="00CE4CF8">
        <w:trPr>
          <w:trHeight w:val="20"/>
        </w:trPr>
        <w:tc>
          <w:tcPr>
            <w:tcW w:w="335" w:type="pct"/>
          </w:tcPr>
          <w:p w14:paraId="1F341CBA" w14:textId="77777777" w:rsidR="00537614" w:rsidRDefault="00684C48" w:rsidP="00CC3CDA">
            <w:pPr>
              <w:pStyle w:val="affb"/>
              <w:rPr>
                <w:szCs w:val="18"/>
              </w:rPr>
            </w:pPr>
            <w:r>
              <w:t>1</w:t>
            </w:r>
            <w:r w:rsidR="00CC3CDA">
              <w:t>5</w:t>
            </w:r>
            <w:r>
              <w:t xml:space="preserve">. </w:t>
            </w:r>
          </w:p>
        </w:tc>
        <w:tc>
          <w:tcPr>
            <w:tcW w:w="3900" w:type="pct"/>
          </w:tcPr>
          <w:p w14:paraId="2D3ED53A" w14:textId="77777777" w:rsidR="002D7DE9" w:rsidRDefault="002D7DE9" w:rsidP="000440A8">
            <w:pPr>
              <w:pStyle w:val="affb"/>
              <w:jc w:val="both"/>
              <w:rPr>
                <w:szCs w:val="18"/>
              </w:rPr>
            </w:pPr>
            <w:r>
              <w:t>Если ответ по п. 1</w:t>
            </w:r>
            <w:r w:rsidR="00CC3CDA">
              <w:t>4</w:t>
            </w:r>
            <w:r>
              <w:t xml:space="preserve"> «Да», то используется ли </w:t>
            </w:r>
            <w:r w:rsidR="00C77940" w:rsidRPr="00CE4CF8">
              <w:t>типово</w:t>
            </w:r>
            <w:r>
              <w:t>й</w:t>
            </w:r>
            <w:r w:rsidR="00C77940" w:rsidRPr="00CE4CF8">
              <w:t xml:space="preserve"> (не доработанн</w:t>
            </w:r>
            <w:r>
              <w:t>ый</w:t>
            </w:r>
            <w:r w:rsidR="00C77940" w:rsidRPr="00CE4CF8">
              <w:t xml:space="preserve">) </w:t>
            </w:r>
            <w:r w:rsidR="00F40FA4" w:rsidRPr="00A240D0">
              <w:t>отчет</w:t>
            </w:r>
            <w:r w:rsidR="001B781A">
              <w:t>, реализующий алгоритм</w:t>
            </w:r>
            <w:r w:rsidR="00F40FA4" w:rsidRPr="00A240D0">
              <w:t xml:space="preserve"> формирования </w:t>
            </w:r>
            <w:r w:rsidR="00F40FA4">
              <w:t>оборотно-сальдовой ведомости</w:t>
            </w:r>
            <w:r w:rsidR="001B781A">
              <w:t xml:space="preserve"> (далее - ОТЧЕТ)</w:t>
            </w:r>
            <w:r>
              <w:t>?</w:t>
            </w:r>
            <w:r w:rsidR="00C77940" w:rsidRPr="00CE4CF8">
              <w:t xml:space="preserve"> </w:t>
            </w:r>
          </w:p>
          <w:p w14:paraId="5E86DAC0" w14:textId="77777777" w:rsidR="00537614" w:rsidRPr="00CE4CF8" w:rsidRDefault="00C77940" w:rsidP="000440A8">
            <w:pPr>
              <w:pStyle w:val="affb"/>
              <w:jc w:val="both"/>
              <w:rPr>
                <w:szCs w:val="18"/>
              </w:rPr>
            </w:pPr>
            <w:r w:rsidRPr="00CE4CF8">
              <w:t>Предоставить документацию (руководство пользователя), подтвер</w:t>
            </w:r>
            <w:r w:rsidR="002D7DE9">
              <w:t>ждающую</w:t>
            </w:r>
            <w:r w:rsidRPr="00CE4CF8">
              <w:t xml:space="preserve">, </w:t>
            </w:r>
            <w:r w:rsidR="001B781A">
              <w:t>что ОТЧЕТ</w:t>
            </w:r>
            <w:r w:rsidR="00F40FA4" w:rsidRPr="00A240D0">
              <w:t xml:space="preserve"> формируется </w:t>
            </w:r>
            <w:r w:rsidR="001B781A">
              <w:t>на базе всех проводок</w:t>
            </w:r>
            <w:r w:rsidR="00F40FA4" w:rsidRPr="00A240D0">
              <w:t xml:space="preserve"> </w:t>
            </w:r>
            <w:r w:rsidR="001B781A">
              <w:t>по всем</w:t>
            </w:r>
            <w:r w:rsidR="002A1C80">
              <w:t xml:space="preserve"> счет</w:t>
            </w:r>
            <w:r w:rsidR="001B781A">
              <w:t>ам</w:t>
            </w:r>
            <w:r w:rsidR="002A1C80">
              <w:t xml:space="preserve"> </w:t>
            </w:r>
            <w:r w:rsidR="001B781A">
              <w:t>рабочего плана счетов организации</w:t>
            </w:r>
            <w:r w:rsidRPr="00CE4CF8">
              <w:t>.</w:t>
            </w:r>
          </w:p>
        </w:tc>
        <w:tc>
          <w:tcPr>
            <w:tcW w:w="765" w:type="pct"/>
          </w:tcPr>
          <w:p w14:paraId="7682D8EE" w14:textId="77777777" w:rsidR="00684C48" w:rsidRPr="00165449" w:rsidRDefault="00684C48" w:rsidP="00CF5A5B"/>
        </w:tc>
      </w:tr>
      <w:tr w:rsidR="00684C48" w:rsidRPr="00C8661E" w14:paraId="292A8A3F" w14:textId="77777777" w:rsidTr="00CE4CF8">
        <w:trPr>
          <w:trHeight w:val="20"/>
        </w:trPr>
        <w:tc>
          <w:tcPr>
            <w:tcW w:w="335" w:type="pct"/>
          </w:tcPr>
          <w:p w14:paraId="00E520B9" w14:textId="77777777" w:rsidR="00684C48" w:rsidRPr="00165449" w:rsidRDefault="00684C48" w:rsidP="00CC3CDA">
            <w:pPr>
              <w:pStyle w:val="affb"/>
            </w:pPr>
            <w:r>
              <w:t>1</w:t>
            </w:r>
            <w:r w:rsidR="00CC3CDA">
              <w:t>6</w:t>
            </w:r>
            <w:r>
              <w:t>.</w:t>
            </w:r>
          </w:p>
        </w:tc>
        <w:tc>
          <w:tcPr>
            <w:tcW w:w="3900" w:type="pct"/>
          </w:tcPr>
          <w:p w14:paraId="7124FF6B" w14:textId="77777777" w:rsidR="00537614" w:rsidRPr="00CE4CF8" w:rsidRDefault="002D7DE9" w:rsidP="00336ABF">
            <w:pPr>
              <w:pStyle w:val="affb"/>
              <w:jc w:val="both"/>
              <w:rPr>
                <w:szCs w:val="18"/>
              </w:rPr>
            </w:pPr>
            <w:r w:rsidRPr="002D7DE9">
              <w:t>Если ответ по п. 1</w:t>
            </w:r>
            <w:r w:rsidR="00CC3CDA">
              <w:t xml:space="preserve">4 </w:t>
            </w:r>
            <w:r w:rsidRPr="002D7DE9">
              <w:t>«</w:t>
            </w:r>
            <w:r>
              <w:t>Нет</w:t>
            </w:r>
            <w:r w:rsidRPr="002D7DE9">
              <w:t>»,</w:t>
            </w:r>
            <w:r w:rsidDel="002D7DE9">
              <w:t xml:space="preserve"> </w:t>
            </w:r>
            <w:r w:rsidR="00684C48">
              <w:t xml:space="preserve">предоставьте </w:t>
            </w:r>
            <w:r w:rsidR="00684C48" w:rsidRPr="00684C48">
              <w:t xml:space="preserve">протоколы приемочных испытаний </w:t>
            </w:r>
            <w:r w:rsidR="001B781A">
              <w:t>ОТЧЕТА</w:t>
            </w:r>
            <w:r w:rsidR="00684C48" w:rsidRPr="00684C48">
              <w:t xml:space="preserve"> или доработок </w:t>
            </w:r>
            <w:r w:rsidR="001B781A">
              <w:t>ОТЧЕТА</w:t>
            </w:r>
            <w:r w:rsidR="00684C48" w:rsidRPr="00684C48">
              <w:t>,</w:t>
            </w:r>
            <w:r>
              <w:t xml:space="preserve"> </w:t>
            </w:r>
            <w:r w:rsidR="00684C48" w:rsidRPr="00684C48">
              <w:t xml:space="preserve">применяемого для формирования </w:t>
            </w:r>
            <w:r w:rsidRPr="002D7DE9">
              <w:t>оборотно-сальдовой ведомости</w:t>
            </w:r>
            <w:r w:rsidR="00684C48">
              <w:t>,</w:t>
            </w:r>
            <w:r w:rsidR="00684C48" w:rsidRPr="00684C48">
              <w:t xml:space="preserve"> руководство пользователя, техническую спецификацию </w:t>
            </w:r>
            <w:r w:rsidR="001B781A">
              <w:t>ОТЧЕТА</w:t>
            </w:r>
            <w:r w:rsidR="00684C48" w:rsidRPr="00684C48">
              <w:t xml:space="preserve"> или его доработок</w:t>
            </w:r>
            <w:r w:rsidR="00ED747F">
              <w:t xml:space="preserve"> и/или иную документацию</w:t>
            </w:r>
            <w:r w:rsidR="00ED747F" w:rsidRPr="00CE4CF8">
              <w:t>, подтвер</w:t>
            </w:r>
            <w:r w:rsidR="00ED747F">
              <w:t>ждающую</w:t>
            </w:r>
            <w:r w:rsidR="00ED747F" w:rsidRPr="00CE4CF8">
              <w:t xml:space="preserve">, </w:t>
            </w:r>
            <w:r w:rsidR="00ED747F">
              <w:t>что ОТЧЕТ</w:t>
            </w:r>
            <w:r w:rsidR="00ED747F" w:rsidRPr="00A240D0">
              <w:t xml:space="preserve"> формируется </w:t>
            </w:r>
            <w:r w:rsidR="00ED747F">
              <w:t>на базе всех проводок</w:t>
            </w:r>
            <w:r w:rsidR="00ED747F" w:rsidRPr="00A240D0">
              <w:t xml:space="preserve"> </w:t>
            </w:r>
            <w:r w:rsidR="00ED747F">
              <w:t>по всем счетам рабочего плана счетов организации</w:t>
            </w:r>
            <w:r w:rsidR="00ED747F" w:rsidRPr="00CE4CF8">
              <w:t>.</w:t>
            </w:r>
          </w:p>
        </w:tc>
        <w:tc>
          <w:tcPr>
            <w:tcW w:w="765" w:type="pct"/>
          </w:tcPr>
          <w:p w14:paraId="33679E24" w14:textId="77777777" w:rsidR="00684C48" w:rsidRPr="00165449" w:rsidRDefault="00684C48" w:rsidP="00CF5A5B"/>
        </w:tc>
      </w:tr>
      <w:tr w:rsidR="00684C48" w:rsidRPr="00C8661E" w14:paraId="5F782BDE" w14:textId="77777777" w:rsidTr="00CE4CF8">
        <w:trPr>
          <w:trHeight w:val="20"/>
        </w:trPr>
        <w:tc>
          <w:tcPr>
            <w:tcW w:w="335" w:type="pct"/>
          </w:tcPr>
          <w:p w14:paraId="60064B15" w14:textId="77777777" w:rsidR="00684C48" w:rsidRPr="00165449" w:rsidRDefault="00684C48" w:rsidP="00CF5A5B">
            <w:pPr>
              <w:pStyle w:val="affb"/>
            </w:pPr>
            <w:r>
              <w:t>17.</w:t>
            </w:r>
          </w:p>
        </w:tc>
        <w:tc>
          <w:tcPr>
            <w:tcW w:w="3900" w:type="pct"/>
          </w:tcPr>
          <w:p w14:paraId="6C7B474F" w14:textId="77777777" w:rsidR="00537614" w:rsidRPr="00CE4CF8" w:rsidRDefault="00684C48" w:rsidP="000440A8">
            <w:pPr>
              <w:pStyle w:val="affb"/>
              <w:jc w:val="both"/>
              <w:rPr>
                <w:szCs w:val="18"/>
              </w:rPr>
            </w:pPr>
            <w:r>
              <w:t>Имеют ли место в рамках используемой программы ведения бухгалтерского учета</w:t>
            </w:r>
            <w:r w:rsidR="00AF478C">
              <w:t xml:space="preserve"> / </w:t>
            </w:r>
            <w:r w:rsidR="00AF478C" w:rsidRPr="00AF478C">
              <w:t>информационной систем</w:t>
            </w:r>
            <w:r w:rsidR="00AF478C">
              <w:t>ы</w:t>
            </w:r>
            <w:r w:rsidR="00AF478C" w:rsidRPr="00AF478C">
              <w:t xml:space="preserve"> возможности исключения </w:t>
            </w:r>
            <w:r w:rsidR="001B781A">
              <w:t xml:space="preserve">отдельных </w:t>
            </w:r>
            <w:r w:rsidR="00AF478C" w:rsidRPr="00AF478C">
              <w:t xml:space="preserve">проводок </w:t>
            </w:r>
            <w:r w:rsidR="001B781A">
              <w:t xml:space="preserve">по счетам рабочего плана счетов </w:t>
            </w:r>
            <w:r w:rsidR="00AF478C" w:rsidRPr="00BB2D8B">
              <w:t>из области</w:t>
            </w:r>
            <w:r w:rsidR="001B781A">
              <w:t xml:space="preserve"> ОТЧЕТА для формирования</w:t>
            </w:r>
            <w:r w:rsidR="00AF478C" w:rsidRPr="00BB2D8B">
              <w:t xml:space="preserve"> </w:t>
            </w:r>
            <w:r w:rsidR="002006CF" w:rsidRPr="00BB2D8B">
              <w:t>оборотно-сальдовой ведомости</w:t>
            </w:r>
            <w:r w:rsidR="002006CF" w:rsidRPr="002006CF">
              <w:t xml:space="preserve"> </w:t>
            </w:r>
            <w:r w:rsidR="00AF478C" w:rsidRPr="00AF478C">
              <w:t>и другой оперативной</w:t>
            </w:r>
            <w:r w:rsidR="001B781A">
              <w:t xml:space="preserve"> </w:t>
            </w:r>
            <w:r w:rsidR="002006CF">
              <w:t>/</w:t>
            </w:r>
            <w:r w:rsidR="001B781A">
              <w:t xml:space="preserve"> </w:t>
            </w:r>
            <w:r w:rsidR="00AF478C" w:rsidRPr="00AF478C">
              <w:t>регламентированной отчетности</w:t>
            </w:r>
            <w:r w:rsidR="00AF478C">
              <w:t>.</w:t>
            </w:r>
          </w:p>
          <w:p w14:paraId="506B8401" w14:textId="77777777" w:rsidR="00537614" w:rsidRPr="00CE4CF8" w:rsidRDefault="00395439" w:rsidP="000440A8">
            <w:pPr>
              <w:pStyle w:val="affb"/>
              <w:jc w:val="both"/>
              <w:rPr>
                <w:szCs w:val="18"/>
              </w:rPr>
            </w:pPr>
            <w:r>
              <w:t>Если ответ положительный, просим предоставить объяснения в отношении исключенных проводок.</w:t>
            </w:r>
          </w:p>
        </w:tc>
        <w:tc>
          <w:tcPr>
            <w:tcW w:w="765" w:type="pct"/>
          </w:tcPr>
          <w:p w14:paraId="47B40031" w14:textId="77777777" w:rsidR="00684C48" w:rsidRPr="00165449" w:rsidRDefault="00684C48" w:rsidP="00CF5A5B"/>
        </w:tc>
      </w:tr>
    </w:tbl>
    <w:p w14:paraId="2037DC36" w14:textId="77777777" w:rsidR="00243472" w:rsidRPr="008F5F6E" w:rsidRDefault="00243472" w:rsidP="00243472">
      <w:r>
        <w:t>Ответы на запрашиваемую информацию просим предоставить за подписью руководителя организации и главного бухгалтера и с указанием даты составления ответа.</w:t>
      </w:r>
    </w:p>
    <w:p w14:paraId="1A07C110" w14:textId="77777777" w:rsidR="00243472" w:rsidRPr="00747551" w:rsidRDefault="00243472" w:rsidP="00243472">
      <w:pPr>
        <w:rPr>
          <w:bCs/>
        </w:rPr>
      </w:pPr>
      <w:r>
        <w:t>Ответ на наш запрос просим направлять на адрес:</w:t>
      </w:r>
    </w:p>
    <w:p w14:paraId="36863431" w14:textId="77777777" w:rsidR="00203B52" w:rsidRDefault="00203B52" w:rsidP="00203B52">
      <w:r>
        <w:t>101990, г. Москва, ул. Мясницкая, 44/1, стр.2АБ. Аудиторская фирма «ФБК»</w:t>
      </w:r>
    </w:p>
    <w:p w14:paraId="558D0A2D" w14:textId="77777777" w:rsidR="00243472" w:rsidRPr="00747551" w:rsidRDefault="00243472" w:rsidP="00243472">
      <w:pPr>
        <w:rPr>
          <w:bCs/>
        </w:rPr>
      </w:pPr>
      <w:r>
        <w:t>Для Www W.W.</w:t>
      </w:r>
    </w:p>
    <w:p w14:paraId="1ECC3A0A" w14:textId="77777777" w:rsidR="00243472" w:rsidRPr="00747551" w:rsidRDefault="00243472" w:rsidP="00243472">
      <w:pPr>
        <w:rPr>
          <w:bCs/>
        </w:rPr>
      </w:pPr>
      <w:r>
        <w:t>Тел.: (495) 737-53-53. Факс (495) 737-53-47</w:t>
      </w:r>
    </w:p>
    <w:p w14:paraId="1BDB555F" w14:textId="77777777" w:rsidR="00243472" w:rsidRDefault="00243472" w:rsidP="00243472">
      <w:r/>
    </w:p>
    <w:p w14:paraId="4866D8C8" w14:textId="77777777" w:rsidR="00243472" w:rsidRPr="00293BFA" w:rsidRDefault="00243472" w:rsidP="00243472">
      <w:r>
        <w:t xml:space="preserve">C уважением, </w:t>
      </w:r>
    </w:p>
    <w:p w14:paraId="2C973E22" w14:textId="77777777" w:rsidR="00243472" w:rsidRDefault="00243472" w:rsidP="00243472">
      <w:pPr>
        <w:pStyle w:val="aff6"/>
      </w:pPr>
      <w:r>
        <w:t xml:space="preserve">Руководитель задания по аудиту </w:t>
      </w:r>
    </w:p>
    <w:p w14:paraId="41377126" w14:textId="729EA876" w:rsidR="00243472" w:rsidRDefault="00243472" w:rsidP="000440A8">
      <w:pPr>
        <w:pStyle w:val="aff6"/>
      </w:pPr>
      <w:r>
        <w:t>W.W.W</w:t>
      </w:r>
    </w:p>
    <w:sectPr w:rsidR="00243472" w:rsidSect="00F83790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2608" w:right="890" w:bottom="890" w:left="2608" w:header="890" w:footer="363" w:gutter="0"/>
      <w:pgBorders w:offsetFrom="page">
        <w:top w:val="none" w:sz="64" w:space="0" w:color="5768D8" w:shadow="1"/>
        <w:left w:val="none" w:sz="0" w:space="0" w:color="446804" w:shadow="1"/>
        <w:bottom w:val="none" w:sz="0" w:space="0" w:color="0000FD" w:shadow="1"/>
        <w:right w:val="none" w:sz="241" w:space="0" w:color="000067" w:shadow="1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52A9A8" w14:textId="77777777" w:rsidR="008542D8" w:rsidRDefault="008542D8" w:rsidP="00403DA6">
      <w:pPr>
        <w:spacing w:after="0" w:line="240" w:lineRule="auto"/>
      </w:pPr>
      <w:r>
        <w:separator/>
      </w:r>
    </w:p>
  </w:endnote>
  <w:endnote w:type="continuationSeparator" w:id="0">
    <w:p w14:paraId="02B707EB" w14:textId="77777777" w:rsidR="008542D8" w:rsidRDefault="008542D8" w:rsidP="00403DA6">
      <w:pPr>
        <w:spacing w:after="0" w:line="240" w:lineRule="auto"/>
      </w:pPr>
      <w:r>
        <w:continuationSeparator/>
      </w:r>
    </w:p>
  </w:endnote>
  <w:endnote w:type="continuationNotice" w:id="1">
    <w:p w14:paraId="119E699D" w14:textId="77777777" w:rsidR="008542D8" w:rsidRPr="00F41932" w:rsidRDefault="008542D8" w:rsidP="00F41932">
      <w:pPr>
        <w:pStyle w:val="af4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54"/>
      <w:gridCol w:w="299"/>
      <w:gridCol w:w="198"/>
      <w:gridCol w:w="1950"/>
    </w:tblGrid>
    <w:tr w:rsidR="00D52EB7" w14:paraId="7C404B32" w14:textId="77777777" w:rsidTr="00D52EB7">
      <w:trPr>
        <w:trHeight w:hRule="exact" w:val="437"/>
      </w:trPr>
      <w:tc>
        <w:tcPr>
          <w:tcW w:w="6253" w:type="dxa"/>
          <w:gridSpan w:val="2"/>
          <w:tcBorders>
            <w:top w:val="nil"/>
            <w:left w:val="nil"/>
            <w:bottom w:val="single" w:sz="12" w:space="0" w:color="6D7175"/>
            <w:right w:val="nil"/>
          </w:tcBorders>
          <w:vAlign w:val="bottom"/>
        </w:tcPr>
        <w:p w14:paraId="4525C6FD" w14:textId="77777777" w:rsidR="00D52EB7" w:rsidRDefault="00D52EB7" w:rsidP="00D52EB7">
          <w:pPr>
            <w:pStyle w:val="af"/>
            <w:rPr>
              <w:rStyle w:val="af0"/>
            </w:rPr>
          </w:pPr>
        </w:p>
      </w:tc>
      <w:tc>
        <w:tcPr>
          <w:tcW w:w="198" w:type="dxa"/>
        </w:tcPr>
        <w:p w14:paraId="554FA922" w14:textId="77777777" w:rsidR="00D52EB7" w:rsidRDefault="00D52EB7" w:rsidP="00D52EB7">
          <w:pPr>
            <w:pStyle w:val="af"/>
            <w:rPr>
              <w:rStyle w:val="af0"/>
            </w:rPr>
          </w:pPr>
        </w:p>
      </w:tc>
      <w:tc>
        <w:tcPr>
          <w:tcW w:w="1950" w:type="dxa"/>
          <w:tcBorders>
            <w:top w:val="nil"/>
            <w:left w:val="nil"/>
            <w:bottom w:val="single" w:sz="12" w:space="0" w:color="6D7175"/>
            <w:right w:val="nil"/>
          </w:tcBorders>
          <w:vAlign w:val="bottom"/>
        </w:tcPr>
        <w:p w14:paraId="6C18534B" w14:textId="77777777" w:rsidR="00D52EB7" w:rsidRPr="00925FF3" w:rsidRDefault="00D52EB7" w:rsidP="00D52EB7">
          <w:pPr>
            <w:pStyle w:val="af"/>
            <w:jc w:val="right"/>
            <w:rPr>
              <w:rStyle w:val="af0"/>
              <w:sz w:val="16"/>
              <w:szCs w:val="16"/>
              <w:lang w:val="ru-RU"/>
            </w:rPr>
          </w:pPr>
        </w:p>
      </w:tc>
    </w:tr>
    <w:tr w:rsidR="00D52EB7" w14:paraId="69DD12AE" w14:textId="77777777" w:rsidTr="00D52EB7">
      <w:trPr>
        <w:trHeight w:hRule="exact" w:val="510"/>
      </w:trPr>
      <w:tc>
        <w:tcPr>
          <w:tcW w:w="5954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  <w:hideMark/>
        </w:tcPr>
        <w:p w14:paraId="4991AD2E" w14:textId="77777777" w:rsidR="00D52EB7" w:rsidRDefault="00D52EB7" w:rsidP="00D52EB7">
          <w:pPr>
            <w:pStyle w:val="af"/>
            <w:rPr>
              <w:lang w:val="ru-RU"/>
            </w:rPr>
          </w:pPr>
          <w:r>
            <w:rPr>
              <w:rStyle w:val="af0"/>
              <w:lang w:val="ru-RU"/>
            </w:rPr>
            <w:t xml:space="preserve">ФБК является фирмой-членом Грант Торнтон Интернешнл Лтд (ГТИЛ). </w:t>
          </w:r>
          <w:r>
            <w:rPr>
              <w:rStyle w:val="af0"/>
              <w:lang w:val="ru-RU"/>
            </w:rPr>
            <w:br/>
            <w:t>ГТИЛ и фирмы-члены не образуют международного партнерства.</w:t>
          </w:r>
          <w:r>
            <w:rPr>
              <w:rStyle w:val="af0"/>
              <w:lang w:val="ru-RU"/>
            </w:rPr>
            <w:br/>
            <w:t>Услуги предоставляются фирмами-членами сети. ГТИЛ не предоставляет услуги клиентам</w:t>
          </w:r>
        </w:p>
      </w:tc>
      <w:tc>
        <w:tcPr>
          <w:tcW w:w="299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</w:tcPr>
        <w:p w14:paraId="74ADACD4" w14:textId="77777777" w:rsidR="00D52EB7" w:rsidRDefault="00C77940" w:rsidP="00D52EB7">
          <w:pPr>
            <w:pStyle w:val="af"/>
            <w:jc w:val="right"/>
            <w:rPr>
              <w:lang w:val="ru-RU"/>
            </w:rPr>
          </w:pPr>
          <w:r w:rsidRPr="00925FF3">
            <w:rPr>
              <w:rStyle w:val="af0"/>
              <w:sz w:val="16"/>
              <w:szCs w:val="16"/>
              <w:lang w:val="ru-RU"/>
            </w:rPr>
            <w:fldChar w:fldCharType="begin"/>
          </w:r>
          <w:r w:rsidR="00D52EB7" w:rsidRPr="00925FF3">
            <w:rPr>
              <w:rStyle w:val="af0"/>
              <w:sz w:val="16"/>
              <w:szCs w:val="16"/>
              <w:lang w:val="ru-RU"/>
            </w:rPr>
            <w:instrText xml:space="preserve"> PAGE   \* MERGEFORMAT </w:instrText>
          </w:r>
          <w:r w:rsidRPr="00925FF3">
            <w:rPr>
              <w:rStyle w:val="af0"/>
              <w:sz w:val="16"/>
              <w:szCs w:val="16"/>
              <w:lang w:val="ru-RU"/>
            </w:rPr>
            <w:fldChar w:fldCharType="separate"/>
          </w:r>
          <w:r w:rsidR="00067225">
            <w:rPr>
              <w:rStyle w:val="af0"/>
              <w:noProof/>
              <w:sz w:val="16"/>
              <w:szCs w:val="16"/>
              <w:lang w:val="ru-RU"/>
            </w:rPr>
            <w:t>2</w:t>
          </w:r>
          <w:r w:rsidRPr="00925FF3">
            <w:rPr>
              <w:rStyle w:val="af0"/>
              <w:sz w:val="16"/>
              <w:szCs w:val="16"/>
              <w:lang w:val="ru-RU"/>
            </w:rPr>
            <w:fldChar w:fldCharType="end"/>
          </w:r>
        </w:p>
      </w:tc>
      <w:tc>
        <w:tcPr>
          <w:tcW w:w="198" w:type="dxa"/>
        </w:tcPr>
        <w:p w14:paraId="45CC292A" w14:textId="77777777" w:rsidR="00D52EB7" w:rsidRDefault="00D52EB7" w:rsidP="00D52EB7">
          <w:pPr>
            <w:pStyle w:val="af"/>
            <w:rPr>
              <w:rStyle w:val="af0"/>
              <w:lang w:val="ru-RU"/>
            </w:rPr>
          </w:pPr>
        </w:p>
      </w:tc>
      <w:tc>
        <w:tcPr>
          <w:tcW w:w="1950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  <w:hideMark/>
        </w:tcPr>
        <w:p w14:paraId="44541CAE" w14:textId="77777777" w:rsidR="00D52EB7" w:rsidRDefault="00D52EB7" w:rsidP="00D52EB7">
          <w:pPr>
            <w:pStyle w:val="FBK"/>
            <w:rPr>
              <w:rStyle w:val="FBK0"/>
            </w:rPr>
          </w:pPr>
          <w:r>
            <w:rPr>
              <w:rStyle w:val="FBK0"/>
            </w:rPr>
            <w:t>fbk.ru</w:t>
          </w:r>
        </w:p>
      </w:tc>
    </w:tr>
  </w:tbl>
  <w:p w14:paraId="61228463" w14:textId="77777777" w:rsidR="00B31F3E" w:rsidRPr="007C02D6" w:rsidRDefault="00B31F3E" w:rsidP="007C02D6">
    <w:pPr>
      <w:pStyle w:val="af4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253"/>
      <w:gridCol w:w="198"/>
      <w:gridCol w:w="1950"/>
    </w:tblGrid>
    <w:tr w:rsidR="007C02D6" w14:paraId="09E88D4B" w14:textId="77777777" w:rsidTr="00D52EB7">
      <w:trPr>
        <w:trHeight w:hRule="exact" w:val="437"/>
      </w:trPr>
      <w:tc>
        <w:tcPr>
          <w:tcW w:w="6253" w:type="dxa"/>
          <w:tcBorders>
            <w:top w:val="nil"/>
            <w:left w:val="nil"/>
            <w:bottom w:val="single" w:sz="12" w:space="0" w:color="6D7175"/>
            <w:right w:val="nil"/>
          </w:tcBorders>
          <w:vAlign w:val="bottom"/>
        </w:tcPr>
        <w:p w14:paraId="7EC02062" w14:textId="77777777" w:rsidR="007C02D6" w:rsidRDefault="007C02D6" w:rsidP="007C02D6">
          <w:pPr>
            <w:pStyle w:val="af"/>
            <w:rPr>
              <w:rStyle w:val="af0"/>
            </w:rPr>
          </w:pPr>
        </w:p>
      </w:tc>
      <w:tc>
        <w:tcPr>
          <w:tcW w:w="198" w:type="dxa"/>
        </w:tcPr>
        <w:p w14:paraId="2BA73E1F" w14:textId="77777777" w:rsidR="007C02D6" w:rsidRDefault="007C02D6" w:rsidP="007C02D6">
          <w:pPr>
            <w:pStyle w:val="af"/>
            <w:rPr>
              <w:rStyle w:val="af0"/>
            </w:rPr>
          </w:pPr>
        </w:p>
      </w:tc>
      <w:tc>
        <w:tcPr>
          <w:tcW w:w="1950" w:type="dxa"/>
          <w:tcBorders>
            <w:top w:val="nil"/>
            <w:left w:val="nil"/>
            <w:bottom w:val="single" w:sz="12" w:space="0" w:color="6D7175"/>
            <w:right w:val="nil"/>
          </w:tcBorders>
          <w:vAlign w:val="bottom"/>
        </w:tcPr>
        <w:p w14:paraId="4A07021A" w14:textId="77777777" w:rsidR="007C02D6" w:rsidRDefault="007C02D6" w:rsidP="007C02D6">
          <w:pPr>
            <w:pStyle w:val="af"/>
            <w:jc w:val="right"/>
            <w:rPr>
              <w:rStyle w:val="af0"/>
              <w:rFonts w:ascii="Arial Black" w:hAnsi="Arial Black"/>
              <w:sz w:val="16"/>
              <w:szCs w:val="16"/>
            </w:rPr>
          </w:pPr>
        </w:p>
      </w:tc>
    </w:tr>
    <w:tr w:rsidR="007C02D6" w14:paraId="4F4C51D1" w14:textId="77777777" w:rsidTr="007C02D6">
      <w:trPr>
        <w:trHeight w:hRule="exact" w:val="510"/>
      </w:trPr>
      <w:tc>
        <w:tcPr>
          <w:tcW w:w="6253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  <w:hideMark/>
        </w:tcPr>
        <w:p w14:paraId="398134A9" w14:textId="77777777" w:rsidR="007C02D6" w:rsidRDefault="007C02D6" w:rsidP="007C02D6">
          <w:pPr>
            <w:pStyle w:val="af"/>
            <w:rPr>
              <w:lang w:val="ru-RU"/>
            </w:rPr>
          </w:pPr>
          <w:r>
            <w:rPr>
              <w:rStyle w:val="af0"/>
              <w:lang w:val="ru-RU"/>
            </w:rPr>
            <w:t xml:space="preserve">ФБК является фирмой-членом Грант Торнтон Интернешнл Лтд (ГТИЛ). </w:t>
          </w:r>
          <w:r>
            <w:rPr>
              <w:rStyle w:val="af0"/>
              <w:lang w:val="ru-RU"/>
            </w:rPr>
            <w:br/>
            <w:t>ГТИЛ и фирмы-члены не образуют международного партнерства.</w:t>
          </w:r>
          <w:r>
            <w:rPr>
              <w:rStyle w:val="af0"/>
              <w:lang w:val="ru-RU"/>
            </w:rPr>
            <w:br/>
            <w:t>Услуги предоставляются фирмами-членами сети. ГТИЛ не предоставляет услуги клиентам.</w:t>
          </w:r>
        </w:p>
      </w:tc>
      <w:tc>
        <w:tcPr>
          <w:tcW w:w="198" w:type="dxa"/>
        </w:tcPr>
        <w:p w14:paraId="2CCE1D00" w14:textId="77777777" w:rsidR="007C02D6" w:rsidRDefault="007C02D6" w:rsidP="007C02D6">
          <w:pPr>
            <w:pStyle w:val="af"/>
            <w:rPr>
              <w:rStyle w:val="af0"/>
              <w:lang w:val="ru-RU"/>
            </w:rPr>
          </w:pPr>
        </w:p>
      </w:tc>
      <w:tc>
        <w:tcPr>
          <w:tcW w:w="1950" w:type="dxa"/>
          <w:tcBorders>
            <w:top w:val="single" w:sz="12" w:space="0" w:color="6D7175"/>
            <w:left w:val="nil"/>
            <w:bottom w:val="nil"/>
            <w:right w:val="nil"/>
          </w:tcBorders>
          <w:vAlign w:val="bottom"/>
          <w:hideMark/>
        </w:tcPr>
        <w:p w14:paraId="7A3B4829" w14:textId="77777777" w:rsidR="007C02D6" w:rsidRDefault="007C02D6" w:rsidP="007C02D6">
          <w:pPr>
            <w:pStyle w:val="FBK"/>
            <w:rPr>
              <w:rStyle w:val="FBK0"/>
            </w:rPr>
          </w:pPr>
          <w:r>
            <w:rPr>
              <w:rStyle w:val="FBK0"/>
            </w:rPr>
            <w:t>fbk.ru</w:t>
          </w:r>
        </w:p>
      </w:tc>
    </w:tr>
  </w:tbl>
  <w:p w14:paraId="3DEBA1C2" w14:textId="77777777" w:rsidR="00B31F3E" w:rsidRPr="007C02D6" w:rsidRDefault="00B31F3E" w:rsidP="007C02D6">
    <w:pPr>
      <w:pStyle w:val="af4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FC8DA2" w14:textId="77777777" w:rsidR="008542D8" w:rsidRDefault="008542D8" w:rsidP="003B476E">
      <w:pPr>
        <w:spacing w:after="0" w:line="240" w:lineRule="auto"/>
      </w:pPr>
      <w:r>
        <w:separator/>
      </w:r>
    </w:p>
  </w:footnote>
  <w:footnote w:type="continuationSeparator" w:id="0">
    <w:p w14:paraId="18866980" w14:textId="77777777" w:rsidR="008542D8" w:rsidRDefault="008542D8" w:rsidP="00403DA6">
      <w:pPr>
        <w:spacing w:after="0" w:line="240" w:lineRule="auto"/>
      </w:pPr>
      <w:r>
        <w:continuationSeparator/>
      </w:r>
    </w:p>
  </w:footnote>
  <w:footnote w:type="continuationNotice" w:id="1">
    <w:p w14:paraId="06BBA52B" w14:textId="77777777" w:rsidR="008542D8" w:rsidRPr="00F41932" w:rsidRDefault="008542D8" w:rsidP="00F41932">
      <w:pPr>
        <w:pStyle w:val="af4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784" w:type="dxa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183"/>
    </w:tblGrid>
    <w:tr w:rsidR="007C02D6" w14:paraId="06A108A3" w14:textId="77777777" w:rsidTr="007C02D6">
      <w:trPr>
        <w:trHeight w:val="952"/>
      </w:trPr>
      <w:tc>
        <w:tcPr>
          <w:tcW w:w="9183" w:type="dxa"/>
          <w:hideMark/>
        </w:tcPr>
        <w:p w14:paraId="7B65ACBF" w14:textId="77777777" w:rsidR="007C02D6" w:rsidRDefault="00D15CDD" w:rsidP="007C02D6">
          <w:pPr>
            <w:pStyle w:val="ad"/>
          </w:pPr>
          <w:r>
            <w:rPr>
              <w:noProof/>
              <w:lang w:val="ru-RU" w:eastAsia="ru-RU"/>
            </w:rPr>
            <w:drawing>
              <wp:inline distT="0" distB="0" distL="0" distR="0" wp14:anchorId="4071EFC3" wp14:editId="6E07D6FE">
                <wp:extent cx="2180640" cy="586800"/>
                <wp:effectExtent l="0" t="0" r="0" b="3810"/>
                <wp:docPr id="1" name="Рисунок 1" descr="C:\Users\AlikinaVV\Desktop\fbk_t_logo_foraudit-0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likinaVV\Desktop\fbk_t_logo_foraudit-0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640" cy="58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AD50265" w14:textId="77777777" w:rsidR="007C02D6" w:rsidRDefault="007C02D6" w:rsidP="007C02D6">
    <w:pPr>
      <w:spacing w:after="0" w:line="240" w:lineRule="auto"/>
      <w:rPr>
        <w:sz w:val="2"/>
      </w:rPr>
    </w:pPr>
  </w:p>
  <w:p w14:paraId="08C9CAD7" w14:textId="77777777" w:rsidR="007C02D6" w:rsidRDefault="007C02D6" w:rsidP="007C02D6">
    <w:pPr>
      <w:pStyle w:val="ad"/>
      <w:rPr>
        <w:sz w:val="2"/>
        <w:szCs w:val="2"/>
      </w:rPr>
    </w:pPr>
  </w:p>
  <w:p w14:paraId="40774E2E" w14:textId="77777777" w:rsidR="007C02D6" w:rsidRDefault="007C02D6" w:rsidP="007C02D6">
    <w:pPr>
      <w:pStyle w:val="ad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798" w:type="dxa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200"/>
    </w:tblGrid>
    <w:tr w:rsidR="007C02D6" w14:paraId="2FA27AF3" w14:textId="77777777" w:rsidTr="007C02D6">
      <w:trPr>
        <w:trHeight w:val="936"/>
      </w:trPr>
      <w:tc>
        <w:tcPr>
          <w:tcW w:w="9200" w:type="dxa"/>
          <w:hideMark/>
        </w:tcPr>
        <w:p w14:paraId="4C713F9E" w14:textId="77777777" w:rsidR="007C02D6" w:rsidRDefault="00D15CDD" w:rsidP="007C02D6">
          <w:pPr>
            <w:pStyle w:val="ad"/>
          </w:pPr>
          <w:r>
            <w:rPr>
              <w:noProof/>
              <w:lang w:val="ru-RU" w:eastAsia="ru-RU"/>
            </w:rPr>
            <w:drawing>
              <wp:inline distT="0" distB="0" distL="0" distR="0" wp14:anchorId="3DCFAF3B" wp14:editId="63824612">
                <wp:extent cx="2180640" cy="586800"/>
                <wp:effectExtent l="0" t="0" r="0" b="3810"/>
                <wp:docPr id="13" name="Рисунок 13" descr="C:\Users\AlikinaVV\Desktop\fbk_t_logo_foraudit-0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likinaVV\Desktop\fbk_t_logo_foraudit-0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640" cy="58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7537AFF" w14:textId="77777777" w:rsidR="007C02D6" w:rsidRDefault="007C02D6" w:rsidP="007C02D6">
    <w:pPr>
      <w:spacing w:after="0" w:line="240" w:lineRule="auto"/>
      <w:rPr>
        <w:sz w:val="2"/>
      </w:rPr>
    </w:pPr>
  </w:p>
  <w:tbl>
    <w:tblPr>
      <w:tblW w:w="0" w:type="auto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8405"/>
    </w:tblGrid>
    <w:tr w:rsidR="007C02D6" w14:paraId="7319D401" w14:textId="77777777" w:rsidTr="007C02D6">
      <w:trPr>
        <w:trHeight w:val="777"/>
      </w:trPr>
      <w:tc>
        <w:tcPr>
          <w:tcW w:w="8405" w:type="dxa"/>
        </w:tcPr>
        <w:p w14:paraId="28A23D63" w14:textId="77777777" w:rsidR="007C02D6" w:rsidRDefault="007C02D6" w:rsidP="007C02D6">
          <w:pPr>
            <w:pStyle w:val="ad"/>
            <w:rPr>
              <w:lang w:val="ru-RU"/>
            </w:rPr>
          </w:pPr>
        </w:p>
      </w:tc>
    </w:tr>
    <w:tr w:rsidR="007C02D6" w14:paraId="4DCB1A63" w14:textId="77777777" w:rsidTr="007C02D6">
      <w:trPr>
        <w:trHeight w:val="2268"/>
      </w:trPr>
      <w:tc>
        <w:tcPr>
          <w:tcW w:w="8405" w:type="dxa"/>
          <w:hideMark/>
        </w:tcPr>
        <w:p w14:paraId="40E730C9" w14:textId="77777777" w:rsidR="007C02D6" w:rsidRDefault="007C02D6" w:rsidP="007C02D6">
          <w:pPr>
            <w:pStyle w:val="affff"/>
          </w:pPr>
          <w:r>
            <w:t>ФБК</w:t>
          </w:r>
        </w:p>
        <w:p w14:paraId="004763C5" w14:textId="77777777" w:rsidR="007C02D6" w:rsidRDefault="00203B52" w:rsidP="007C02D6">
          <w:pPr>
            <w:pStyle w:val="aff1"/>
          </w:pPr>
          <w:r>
            <w:rPr>
              <w:rStyle w:val="aff2"/>
            </w:rPr>
            <w:t>Россия</w:t>
          </w:r>
          <w:r>
            <w:t xml:space="preserve"> | 101990 | Москва | ул. Мясницкая, 44/1, стр.2АБ </w:t>
          </w:r>
          <w:r>
            <w:br/>
            <w:t xml:space="preserve">T +7 (495) 737 5353 | Ф +7 (495) 737 5347 </w:t>
          </w:r>
          <w:r>
            <w:br/>
          </w:r>
          <w:r>
            <w:rPr>
              <w:lang w:val="en-US"/>
            </w:rPr>
            <w:t>E</w:t>
          </w:r>
          <w:r>
            <w:t xml:space="preserve"> </w:t>
          </w:r>
          <w:r>
            <w:rPr>
              <w:lang w:val="en-US"/>
            </w:rPr>
            <w:t>fbk</w:t>
          </w:r>
          <w:r>
            <w:t>@</w:t>
          </w:r>
          <w:r>
            <w:rPr>
              <w:lang w:val="en-US"/>
            </w:rPr>
            <w:t>fbk</w:t>
          </w:r>
          <w:r>
            <w:t>.</w:t>
          </w:r>
          <w:r>
            <w:rPr>
              <w:lang w:val="en-US"/>
            </w:rPr>
            <w:t>ru</w:t>
          </w:r>
          <w:r>
            <w:t xml:space="preserve"> | </w:t>
          </w:r>
          <w:r>
            <w:rPr>
              <w:lang w:val="en-US"/>
            </w:rPr>
            <w:t>www</w:t>
          </w:r>
          <w:r>
            <w:t>.</w:t>
          </w:r>
          <w:r>
            <w:rPr>
              <w:lang w:val="en-US"/>
            </w:rPr>
            <w:t>fbk</w:t>
          </w:r>
          <w:r>
            <w:t>.</w:t>
          </w:r>
          <w:r>
            <w:rPr>
              <w:lang w:val="en-US"/>
            </w:rPr>
            <w:t>ru</w:t>
          </w:r>
        </w:p>
      </w:tc>
    </w:tr>
  </w:tbl>
  <w:p w14:paraId="03C02D0C" w14:textId="77777777" w:rsidR="00B31F3E" w:rsidRPr="007C02D6" w:rsidRDefault="00B31F3E" w:rsidP="00E61D03">
    <w:pPr>
      <w:pStyle w:val="ad"/>
      <w:rPr>
        <w:sz w:val="2"/>
        <w:szCs w:val="2"/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562216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4AA57D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940C22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DE2A42A"/>
    <w:lvl w:ilvl="0">
      <w:start w:val="1"/>
      <w:numFmt w:val="decimal"/>
      <w:pStyle w:val="2"/>
      <w:lvlText w:val="%1."/>
      <w:lvlJc w:val="left"/>
      <w:pPr>
        <w:ind w:left="643" w:hanging="360"/>
      </w:pPr>
      <w:rPr>
        <w:rFonts w:ascii="Arial" w:hAnsi="Arial" w:hint="default"/>
        <w:color w:val="auto"/>
        <w:sz w:val="20"/>
      </w:rPr>
    </w:lvl>
  </w:abstractNum>
  <w:abstractNum w:abstractNumId="4" w15:restartNumberingAfterBreak="0">
    <w:nsid w:val="FFFFFF80"/>
    <w:multiLevelType w:val="singleLevel"/>
    <w:tmpl w:val="DAFA3AE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A9EB0F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A62B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4768B558"/>
    <w:lvl w:ilvl="0">
      <w:start w:val="1"/>
      <w:numFmt w:val="decimal"/>
      <w:pStyle w:val="a"/>
      <w:lvlText w:val="%1."/>
      <w:lvlJc w:val="left"/>
      <w:pPr>
        <w:ind w:left="360" w:hanging="360"/>
      </w:pPr>
      <w:rPr>
        <w:rFonts w:ascii="Arial" w:hAnsi="Arial" w:hint="default"/>
        <w:color w:val="auto"/>
        <w:sz w:val="20"/>
      </w:rPr>
    </w:lvl>
  </w:abstractNum>
  <w:abstractNum w:abstractNumId="8" w15:restartNumberingAfterBreak="0">
    <w:nsid w:val="0CCD4187"/>
    <w:multiLevelType w:val="multilevel"/>
    <w:tmpl w:val="3030F420"/>
    <w:lvl w:ilvl="0">
      <w:start w:val="1"/>
      <w:numFmt w:val="bullet"/>
      <w:pStyle w:val="20"/>
      <w:lvlText w:val=""/>
      <w:lvlJc w:val="left"/>
      <w:pPr>
        <w:ind w:left="70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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118B3E79"/>
    <w:multiLevelType w:val="hybridMultilevel"/>
    <w:tmpl w:val="4BEC0654"/>
    <w:lvl w:ilvl="0" w:tplc="072A1970">
      <w:start w:val="1"/>
      <w:numFmt w:val="bullet"/>
      <w:pStyle w:val="a0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8C5C21"/>
    <w:multiLevelType w:val="multilevel"/>
    <w:tmpl w:val="F97C9662"/>
    <w:lvl w:ilvl="0">
      <w:start w:val="1"/>
      <w:numFmt w:val="decimal"/>
      <w:pStyle w:val="1"/>
      <w:lvlText w:val="%1."/>
      <w:lvlJc w:val="left"/>
      <w:pPr>
        <w:ind w:left="574" w:hanging="432"/>
      </w:pPr>
      <w:rPr>
        <w:rFonts w:hint="default"/>
      </w:rPr>
    </w:lvl>
    <w:lvl w:ilvl="1">
      <w:start w:val="1"/>
      <w:numFmt w:val="decimal"/>
      <w:pStyle w:val="21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254A43FC"/>
    <w:multiLevelType w:val="hybridMultilevel"/>
    <w:tmpl w:val="D6E4A728"/>
    <w:lvl w:ilvl="0" w:tplc="2F56670A">
      <w:start w:val="1"/>
      <w:numFmt w:val="decimal"/>
      <w:pStyle w:val="a1"/>
      <w:lvlText w:val="%1."/>
      <w:lvlJc w:val="left"/>
      <w:pPr>
        <w:ind w:left="360" w:hanging="360"/>
      </w:pPr>
      <w:rPr>
        <w:rFonts w:ascii="Arial" w:hAnsi="Arial" w:hint="default"/>
        <w:b w:val="0"/>
        <w:i w:val="0"/>
        <w:color w:val="auto"/>
        <w:sz w:val="1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3394B46"/>
    <w:multiLevelType w:val="multilevel"/>
    <w:tmpl w:val="A170E6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43D545A"/>
    <w:multiLevelType w:val="multilevel"/>
    <w:tmpl w:val="4484EAB8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42BD7C41"/>
    <w:multiLevelType w:val="multilevel"/>
    <w:tmpl w:val="3ACE66AE"/>
    <w:lvl w:ilvl="0">
      <w:start w:val="1"/>
      <w:numFmt w:val="decimal"/>
      <w:pStyle w:val="a2"/>
      <w:lvlText w:val="%1."/>
      <w:lvlJc w:val="left"/>
      <w:pPr>
        <w:ind w:left="360" w:hanging="360"/>
      </w:pPr>
      <w:rPr>
        <w:rFonts w:hint="default"/>
        <w:color w:val="auto"/>
        <w:sz w:val="20"/>
      </w:rPr>
    </w:lvl>
    <w:lvl w:ilvl="1">
      <w:start w:val="1"/>
      <w:numFmt w:val="decimal"/>
      <w:lvlText w:val="%1.%2."/>
      <w:lvlJc w:val="left"/>
      <w:pPr>
        <w:tabs>
          <w:tab w:val="num" w:pos="902"/>
        </w:tabs>
        <w:ind w:left="544" w:hanging="187"/>
      </w:pPr>
      <w:rPr>
        <w:rFonts w:cs="Times New Roman" w:hint="default"/>
        <w:color w:val="auto"/>
        <w:sz w:val="20"/>
      </w:rPr>
    </w:lvl>
    <w:lvl w:ilvl="2">
      <w:start w:val="1"/>
      <w:numFmt w:val="decimal"/>
      <w:lvlText w:val="%1.%2.%3."/>
      <w:lvlJc w:val="left"/>
      <w:pPr>
        <w:tabs>
          <w:tab w:val="num" w:pos="1259"/>
        </w:tabs>
        <w:ind w:left="720" w:hanging="181"/>
      </w:pPr>
      <w:rPr>
        <w:rFonts w:ascii="Arial" w:hAnsi="Arial" w:cs="Arial" w:hint="default"/>
        <w:color w:val="auto"/>
        <w:sz w:val="20"/>
      </w:rPr>
    </w:lvl>
    <w:lvl w:ilvl="3">
      <w:start w:val="1"/>
      <w:numFmt w:val="decimal"/>
      <w:lvlText w:val="%1.%2.%3.%4."/>
      <w:lvlJc w:val="left"/>
      <w:pPr>
        <w:tabs>
          <w:tab w:val="num" w:pos="1797"/>
        </w:tabs>
        <w:ind w:left="902" w:firstLine="0"/>
      </w:pPr>
      <w:rPr>
        <w:rFonts w:cs="Times New Roman"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cs="Times New Roman" w:hint="default"/>
      </w:rPr>
    </w:lvl>
    <w:lvl w:ilvl="5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cs="Times New Roman" w:hint="default"/>
      </w:rPr>
    </w:lvl>
  </w:abstractNum>
  <w:abstractNum w:abstractNumId="15" w15:restartNumberingAfterBreak="0">
    <w:nsid w:val="4A49072B"/>
    <w:multiLevelType w:val="multilevel"/>
    <w:tmpl w:val="BE94DC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52D747CA"/>
    <w:multiLevelType w:val="hybridMultilevel"/>
    <w:tmpl w:val="FAB80ED8"/>
    <w:lvl w:ilvl="0" w:tplc="D2745B18">
      <w:start w:val="1"/>
      <w:numFmt w:val="decimal"/>
      <w:lvlText w:val="%1."/>
      <w:lvlJc w:val="left"/>
      <w:pPr>
        <w:ind w:left="366" w:hanging="360"/>
      </w:pPr>
      <w:rPr>
        <w:rFonts w:cs="Times New Roman"/>
        <w:color w:val="45B496"/>
      </w:rPr>
    </w:lvl>
    <w:lvl w:ilvl="1" w:tplc="FFFFFFFF">
      <w:start w:val="1"/>
      <w:numFmt w:val="lowerLetter"/>
      <w:lvlText w:val="%2."/>
      <w:lvlJc w:val="left"/>
      <w:pPr>
        <w:ind w:left="1086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ind w:left="1806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ind w:left="2526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ind w:left="3246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ind w:left="3966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ind w:left="4686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ind w:left="5406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ind w:left="6126" w:hanging="180"/>
      </w:pPr>
      <w:rPr>
        <w:rFonts w:cs="Times New Roman"/>
      </w:rPr>
    </w:lvl>
  </w:abstractNum>
  <w:abstractNum w:abstractNumId="17" w15:restartNumberingAfterBreak="0">
    <w:nsid w:val="5A5F2FCF"/>
    <w:multiLevelType w:val="hybridMultilevel"/>
    <w:tmpl w:val="A83690DE"/>
    <w:lvl w:ilvl="0" w:tplc="38020C46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i w:val="0"/>
        <w:color w:val="4F2D7F"/>
        <w:sz w:val="18"/>
        <w:szCs w:val="1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2DE2CDB"/>
    <w:multiLevelType w:val="multilevel"/>
    <w:tmpl w:val="0778ED62"/>
    <w:lvl w:ilvl="0">
      <w:start w:val="1"/>
      <w:numFmt w:val="decimal"/>
      <w:lvlText w:val="%1."/>
      <w:lvlJc w:val="left"/>
      <w:pPr>
        <w:ind w:left="2026" w:hanging="360"/>
      </w:pPr>
    </w:lvl>
    <w:lvl w:ilvl="1">
      <w:start w:val="1"/>
      <w:numFmt w:val="decimal"/>
      <w:lvlText w:val="%1.%2."/>
      <w:lvlJc w:val="left"/>
      <w:pPr>
        <w:ind w:left="2458" w:hanging="432"/>
      </w:pPr>
    </w:lvl>
    <w:lvl w:ilvl="2">
      <w:start w:val="1"/>
      <w:numFmt w:val="decimal"/>
      <w:lvlText w:val="%1.%2.%3."/>
      <w:lvlJc w:val="left"/>
      <w:pPr>
        <w:ind w:left="2890" w:hanging="504"/>
      </w:pPr>
    </w:lvl>
    <w:lvl w:ilvl="3">
      <w:start w:val="1"/>
      <w:numFmt w:val="decimal"/>
      <w:lvlText w:val="%1.%2.%3.%4."/>
      <w:lvlJc w:val="left"/>
      <w:pPr>
        <w:ind w:left="3394" w:hanging="648"/>
      </w:pPr>
    </w:lvl>
    <w:lvl w:ilvl="4">
      <w:start w:val="1"/>
      <w:numFmt w:val="decimal"/>
      <w:lvlText w:val="%1.%2.%3.%4.%5."/>
      <w:lvlJc w:val="left"/>
      <w:pPr>
        <w:ind w:left="3898" w:hanging="792"/>
      </w:pPr>
    </w:lvl>
    <w:lvl w:ilvl="5">
      <w:start w:val="1"/>
      <w:numFmt w:val="decimal"/>
      <w:lvlText w:val="%1.%2.%3.%4.%5.%6."/>
      <w:lvlJc w:val="left"/>
      <w:pPr>
        <w:ind w:left="4402" w:hanging="936"/>
      </w:pPr>
    </w:lvl>
    <w:lvl w:ilvl="6">
      <w:start w:val="1"/>
      <w:numFmt w:val="decimal"/>
      <w:lvlText w:val="%1.%2.%3.%4.%5.%6.%7."/>
      <w:lvlJc w:val="left"/>
      <w:pPr>
        <w:ind w:left="4906" w:hanging="1080"/>
      </w:pPr>
    </w:lvl>
    <w:lvl w:ilvl="7">
      <w:start w:val="1"/>
      <w:numFmt w:val="decimal"/>
      <w:lvlText w:val="%1.%2.%3.%4.%5.%6.%7.%8."/>
      <w:lvlJc w:val="left"/>
      <w:pPr>
        <w:ind w:left="5410" w:hanging="1224"/>
      </w:pPr>
    </w:lvl>
    <w:lvl w:ilvl="8">
      <w:start w:val="1"/>
      <w:numFmt w:val="decimal"/>
      <w:lvlText w:val="%1.%2.%3.%4.%5.%6.%7.%8.%9."/>
      <w:lvlJc w:val="left"/>
      <w:pPr>
        <w:ind w:left="5986" w:hanging="1440"/>
      </w:pPr>
    </w:lvl>
  </w:abstractNum>
  <w:abstractNum w:abstractNumId="19" w15:restartNumberingAfterBreak="0">
    <w:nsid w:val="661878D9"/>
    <w:multiLevelType w:val="multilevel"/>
    <w:tmpl w:val="2FD8E98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cs="Times New Roman" w:hint="default"/>
        <w:color w:val="auto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57" w:firstLine="0"/>
      </w:pPr>
      <w:rPr>
        <w:rFonts w:cs="Times New Roman"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72" w:hanging="352"/>
      </w:pPr>
      <w:rPr>
        <w:rFonts w:ascii="Garamond" w:hAnsi="Garamond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310"/>
      </w:pPr>
      <w:rPr>
        <w:rFonts w:cs="Times New Roman" w:hint="default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cs="Times New Roman" w:hint="default"/>
      </w:rPr>
    </w:lvl>
  </w:abstractNum>
  <w:abstractNum w:abstractNumId="20" w15:restartNumberingAfterBreak="0">
    <w:nsid w:val="6FF736F1"/>
    <w:multiLevelType w:val="hybridMultilevel"/>
    <w:tmpl w:val="5588AA2A"/>
    <w:lvl w:ilvl="0" w:tplc="8DBA92D8">
      <w:start w:val="1"/>
      <w:numFmt w:val="bullet"/>
      <w:pStyle w:val="a3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auto"/>
        <w:sz w:val="20"/>
        <w:u w:val="none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8594E96"/>
    <w:multiLevelType w:val="multilevel"/>
    <w:tmpl w:val="4662A02A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color w:val="4F2D7F"/>
      </w:rPr>
    </w:lvl>
    <w:lvl w:ilvl="1">
      <w:start w:val="1"/>
      <w:numFmt w:val="decimal"/>
      <w:lvlText w:val="%2"/>
      <w:lvlJc w:val="left"/>
      <w:pPr>
        <w:tabs>
          <w:tab w:val="num" w:pos="714"/>
        </w:tabs>
        <w:ind w:left="714" w:hanging="357"/>
      </w:pPr>
      <w:rPr>
        <w:rFonts w:hint="default"/>
      </w:rPr>
    </w:lvl>
    <w:lvl w:ilvl="2">
      <w:start w:val="1"/>
      <w:numFmt w:val="decimal"/>
      <w:lvlText w:val="%3"/>
      <w:lvlJc w:val="left"/>
      <w:pPr>
        <w:tabs>
          <w:tab w:val="num" w:pos="1072"/>
        </w:tabs>
        <w:ind w:left="1072" w:hanging="358"/>
      </w:pPr>
      <w:rPr>
        <w:rFonts w:hint="default"/>
      </w:rPr>
    </w:lvl>
    <w:lvl w:ilvl="3">
      <w:start w:val="1"/>
      <w:numFmt w:val="decimal"/>
      <w:lvlText w:val="%1.%2.%3.%4"/>
      <w:lvlJc w:val="right"/>
      <w:pPr>
        <w:tabs>
          <w:tab w:val="num" w:pos="3969"/>
        </w:tabs>
        <w:ind w:left="3969" w:hanging="1361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2" w15:restartNumberingAfterBreak="0">
    <w:nsid w:val="7B6F265A"/>
    <w:multiLevelType w:val="multilevel"/>
    <w:tmpl w:val="00AC093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hint="default"/>
      </w:rPr>
    </w:lvl>
  </w:abstractNum>
  <w:num w:numId="1">
    <w:abstractNumId w:val="8"/>
  </w:num>
  <w:num w:numId="2">
    <w:abstractNumId w:val="14"/>
  </w:num>
  <w:num w:numId="3">
    <w:abstractNumId w:val="19"/>
  </w:num>
  <w:num w:numId="4">
    <w:abstractNumId w:val="9"/>
  </w:num>
  <w:num w:numId="5">
    <w:abstractNumId w:val="17"/>
  </w:num>
  <w:num w:numId="6">
    <w:abstractNumId w:val="11"/>
  </w:num>
  <w:num w:numId="7">
    <w:abstractNumId w:val="20"/>
  </w:num>
  <w:num w:numId="8">
    <w:abstractNumId w:val="18"/>
  </w:num>
  <w:num w:numId="9">
    <w:abstractNumId w:val="10"/>
  </w:num>
  <w:num w:numId="10">
    <w:abstractNumId w:val="22"/>
  </w:num>
  <w:num w:numId="11">
    <w:abstractNumId w:val="15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0"/>
  </w:num>
  <w:num w:numId="18">
    <w:abstractNumId w:val="13"/>
  </w:num>
  <w:num w:numId="19">
    <w:abstractNumId w:val="21"/>
  </w:num>
  <w:num w:numId="20">
    <w:abstractNumId w:val="16"/>
  </w:num>
  <w:num w:numId="21">
    <w:abstractNumId w:val="7"/>
  </w:num>
  <w:num w:numId="22">
    <w:abstractNumId w:val="7"/>
    <w:lvlOverride w:ilvl="0">
      <w:startOverride w:val="1"/>
    </w:lvlOverride>
  </w:num>
  <w:num w:numId="23">
    <w:abstractNumId w:val="7"/>
    <w:lvlOverride w:ilvl="0">
      <w:startOverride w:val="1"/>
    </w:lvlOverride>
  </w:num>
  <w:num w:numId="24">
    <w:abstractNumId w:val="12"/>
  </w:num>
  <w:num w:numId="25">
    <w:abstractNumId w:val="1"/>
  </w:num>
  <w:num w:numId="26">
    <w:abstractNumId w:val="14"/>
  </w:num>
  <w:num w:numId="27">
    <w:abstractNumId w:val="14"/>
  </w:num>
  <w:num w:numId="2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3C94"/>
    <w:rsid w:val="00001DDD"/>
    <w:rsid w:val="00006C02"/>
    <w:rsid w:val="00016AF1"/>
    <w:rsid w:val="00020848"/>
    <w:rsid w:val="00023D9B"/>
    <w:rsid w:val="00024C28"/>
    <w:rsid w:val="00027EB6"/>
    <w:rsid w:val="00034564"/>
    <w:rsid w:val="000370E9"/>
    <w:rsid w:val="000440A8"/>
    <w:rsid w:val="00050DCC"/>
    <w:rsid w:val="00051882"/>
    <w:rsid w:val="00052C76"/>
    <w:rsid w:val="000555F3"/>
    <w:rsid w:val="00061B61"/>
    <w:rsid w:val="00065ABA"/>
    <w:rsid w:val="00067225"/>
    <w:rsid w:val="00081311"/>
    <w:rsid w:val="0008650E"/>
    <w:rsid w:val="000B1342"/>
    <w:rsid w:val="000B3F81"/>
    <w:rsid w:val="000B5848"/>
    <w:rsid w:val="000C3674"/>
    <w:rsid w:val="000F031F"/>
    <w:rsid w:val="000F3C2F"/>
    <w:rsid w:val="000F6BF5"/>
    <w:rsid w:val="00117F75"/>
    <w:rsid w:val="00123FFF"/>
    <w:rsid w:val="00126574"/>
    <w:rsid w:val="00130214"/>
    <w:rsid w:val="00135B02"/>
    <w:rsid w:val="00145D63"/>
    <w:rsid w:val="0016016E"/>
    <w:rsid w:val="0016649F"/>
    <w:rsid w:val="001666F2"/>
    <w:rsid w:val="0018091E"/>
    <w:rsid w:val="00182DFE"/>
    <w:rsid w:val="001875B7"/>
    <w:rsid w:val="00191A25"/>
    <w:rsid w:val="00191C19"/>
    <w:rsid w:val="001A48DE"/>
    <w:rsid w:val="001B1D73"/>
    <w:rsid w:val="001B781A"/>
    <w:rsid w:val="001C466F"/>
    <w:rsid w:val="001C653B"/>
    <w:rsid w:val="001E582D"/>
    <w:rsid w:val="001E681A"/>
    <w:rsid w:val="001F0230"/>
    <w:rsid w:val="001F7F85"/>
    <w:rsid w:val="002006CF"/>
    <w:rsid w:val="00203B52"/>
    <w:rsid w:val="00214C4D"/>
    <w:rsid w:val="0021598C"/>
    <w:rsid w:val="00232A75"/>
    <w:rsid w:val="00243472"/>
    <w:rsid w:val="00257062"/>
    <w:rsid w:val="00260265"/>
    <w:rsid w:val="00274A78"/>
    <w:rsid w:val="0027586F"/>
    <w:rsid w:val="002A1C80"/>
    <w:rsid w:val="002A73A9"/>
    <w:rsid w:val="002C2DE1"/>
    <w:rsid w:val="002C2F02"/>
    <w:rsid w:val="002D7DE9"/>
    <w:rsid w:val="002E5994"/>
    <w:rsid w:val="002F2FB6"/>
    <w:rsid w:val="003230D6"/>
    <w:rsid w:val="00324259"/>
    <w:rsid w:val="00332E73"/>
    <w:rsid w:val="00336ABF"/>
    <w:rsid w:val="00347C35"/>
    <w:rsid w:val="0036144B"/>
    <w:rsid w:val="003679D4"/>
    <w:rsid w:val="00367E09"/>
    <w:rsid w:val="00375943"/>
    <w:rsid w:val="003800D7"/>
    <w:rsid w:val="00380D93"/>
    <w:rsid w:val="0038300B"/>
    <w:rsid w:val="00395439"/>
    <w:rsid w:val="00397EF2"/>
    <w:rsid w:val="003B2989"/>
    <w:rsid w:val="003B476E"/>
    <w:rsid w:val="003C2BB4"/>
    <w:rsid w:val="003D0393"/>
    <w:rsid w:val="003D13EA"/>
    <w:rsid w:val="003D3EE1"/>
    <w:rsid w:val="003D6379"/>
    <w:rsid w:val="003E08CC"/>
    <w:rsid w:val="003E1616"/>
    <w:rsid w:val="003F03DF"/>
    <w:rsid w:val="003F6E8E"/>
    <w:rsid w:val="004000DE"/>
    <w:rsid w:val="00403DA6"/>
    <w:rsid w:val="00407518"/>
    <w:rsid w:val="00407770"/>
    <w:rsid w:val="00407F23"/>
    <w:rsid w:val="00427C4A"/>
    <w:rsid w:val="00434B55"/>
    <w:rsid w:val="00440918"/>
    <w:rsid w:val="00451594"/>
    <w:rsid w:val="00456378"/>
    <w:rsid w:val="004622A3"/>
    <w:rsid w:val="00491ABA"/>
    <w:rsid w:val="0049462F"/>
    <w:rsid w:val="004C7E7B"/>
    <w:rsid w:val="004D1863"/>
    <w:rsid w:val="004D6F42"/>
    <w:rsid w:val="004E600E"/>
    <w:rsid w:val="0051299B"/>
    <w:rsid w:val="005226A0"/>
    <w:rsid w:val="00524EB6"/>
    <w:rsid w:val="00533579"/>
    <w:rsid w:val="00535061"/>
    <w:rsid w:val="00537614"/>
    <w:rsid w:val="005519D1"/>
    <w:rsid w:val="00552476"/>
    <w:rsid w:val="005608C8"/>
    <w:rsid w:val="00570EFC"/>
    <w:rsid w:val="005754FE"/>
    <w:rsid w:val="00577A87"/>
    <w:rsid w:val="00594396"/>
    <w:rsid w:val="005A2C0F"/>
    <w:rsid w:val="005A41C9"/>
    <w:rsid w:val="005A51B1"/>
    <w:rsid w:val="005A5D10"/>
    <w:rsid w:val="005B5275"/>
    <w:rsid w:val="005D2A5B"/>
    <w:rsid w:val="005D742B"/>
    <w:rsid w:val="005E49F2"/>
    <w:rsid w:val="005E712F"/>
    <w:rsid w:val="005F2517"/>
    <w:rsid w:val="0060457B"/>
    <w:rsid w:val="0061147E"/>
    <w:rsid w:val="006165B2"/>
    <w:rsid w:val="00645FF2"/>
    <w:rsid w:val="00651CC8"/>
    <w:rsid w:val="0065512F"/>
    <w:rsid w:val="006730EB"/>
    <w:rsid w:val="00676D54"/>
    <w:rsid w:val="00684C48"/>
    <w:rsid w:val="006857CA"/>
    <w:rsid w:val="006A27BC"/>
    <w:rsid w:val="006A3C94"/>
    <w:rsid w:val="006B3209"/>
    <w:rsid w:val="006B5426"/>
    <w:rsid w:val="006C5CF3"/>
    <w:rsid w:val="006D5321"/>
    <w:rsid w:val="006E7A5A"/>
    <w:rsid w:val="00701027"/>
    <w:rsid w:val="00712E75"/>
    <w:rsid w:val="00743461"/>
    <w:rsid w:val="0075343F"/>
    <w:rsid w:val="00753A8D"/>
    <w:rsid w:val="007731BC"/>
    <w:rsid w:val="0078360E"/>
    <w:rsid w:val="00790896"/>
    <w:rsid w:val="0079217C"/>
    <w:rsid w:val="0079355C"/>
    <w:rsid w:val="007B30AA"/>
    <w:rsid w:val="007C02D6"/>
    <w:rsid w:val="007C06D0"/>
    <w:rsid w:val="007D053D"/>
    <w:rsid w:val="007D2ABF"/>
    <w:rsid w:val="007E58CE"/>
    <w:rsid w:val="007F3218"/>
    <w:rsid w:val="007F5AEE"/>
    <w:rsid w:val="0081286F"/>
    <w:rsid w:val="00817E3D"/>
    <w:rsid w:val="00827820"/>
    <w:rsid w:val="0083180B"/>
    <w:rsid w:val="008349AC"/>
    <w:rsid w:val="00834D91"/>
    <w:rsid w:val="00846A2B"/>
    <w:rsid w:val="008542D8"/>
    <w:rsid w:val="00876979"/>
    <w:rsid w:val="0087745C"/>
    <w:rsid w:val="00881EF3"/>
    <w:rsid w:val="00881F85"/>
    <w:rsid w:val="008B6178"/>
    <w:rsid w:val="008C3D35"/>
    <w:rsid w:val="00935965"/>
    <w:rsid w:val="00956C8A"/>
    <w:rsid w:val="009709F8"/>
    <w:rsid w:val="00972010"/>
    <w:rsid w:val="00972924"/>
    <w:rsid w:val="0098091D"/>
    <w:rsid w:val="00982350"/>
    <w:rsid w:val="00996B2A"/>
    <w:rsid w:val="009A10CB"/>
    <w:rsid w:val="009A2869"/>
    <w:rsid w:val="009A3FA1"/>
    <w:rsid w:val="009C43E5"/>
    <w:rsid w:val="009C70D4"/>
    <w:rsid w:val="009E0545"/>
    <w:rsid w:val="009E7351"/>
    <w:rsid w:val="009F24DF"/>
    <w:rsid w:val="00A0251B"/>
    <w:rsid w:val="00A105B5"/>
    <w:rsid w:val="00A13E8D"/>
    <w:rsid w:val="00A1793F"/>
    <w:rsid w:val="00A27BE4"/>
    <w:rsid w:val="00A31514"/>
    <w:rsid w:val="00A43EF8"/>
    <w:rsid w:val="00A45B54"/>
    <w:rsid w:val="00A73705"/>
    <w:rsid w:val="00A755CA"/>
    <w:rsid w:val="00A87E61"/>
    <w:rsid w:val="00A9343C"/>
    <w:rsid w:val="00AA74F8"/>
    <w:rsid w:val="00AC3E6C"/>
    <w:rsid w:val="00AC5272"/>
    <w:rsid w:val="00AD0035"/>
    <w:rsid w:val="00AE6608"/>
    <w:rsid w:val="00AF36D4"/>
    <w:rsid w:val="00AF478C"/>
    <w:rsid w:val="00AF7AAF"/>
    <w:rsid w:val="00AF7D32"/>
    <w:rsid w:val="00B2103D"/>
    <w:rsid w:val="00B31F3E"/>
    <w:rsid w:val="00B446AC"/>
    <w:rsid w:val="00B53679"/>
    <w:rsid w:val="00B560B3"/>
    <w:rsid w:val="00B6566E"/>
    <w:rsid w:val="00B659F2"/>
    <w:rsid w:val="00B910E9"/>
    <w:rsid w:val="00B92C0E"/>
    <w:rsid w:val="00B9679E"/>
    <w:rsid w:val="00BA3750"/>
    <w:rsid w:val="00BB2D8B"/>
    <w:rsid w:val="00BB39E9"/>
    <w:rsid w:val="00BB46AD"/>
    <w:rsid w:val="00BB5555"/>
    <w:rsid w:val="00BD0CDB"/>
    <w:rsid w:val="00BE35E4"/>
    <w:rsid w:val="00C04BEE"/>
    <w:rsid w:val="00C21402"/>
    <w:rsid w:val="00C227BC"/>
    <w:rsid w:val="00C23905"/>
    <w:rsid w:val="00C23C6E"/>
    <w:rsid w:val="00C572EC"/>
    <w:rsid w:val="00C600D9"/>
    <w:rsid w:val="00C6064A"/>
    <w:rsid w:val="00C62053"/>
    <w:rsid w:val="00C77940"/>
    <w:rsid w:val="00C9280D"/>
    <w:rsid w:val="00C94A22"/>
    <w:rsid w:val="00CA089E"/>
    <w:rsid w:val="00CC3CDA"/>
    <w:rsid w:val="00CD0CEA"/>
    <w:rsid w:val="00CD1F09"/>
    <w:rsid w:val="00CE0F41"/>
    <w:rsid w:val="00CE32D9"/>
    <w:rsid w:val="00CE4CF8"/>
    <w:rsid w:val="00CE567C"/>
    <w:rsid w:val="00CF3274"/>
    <w:rsid w:val="00D0790F"/>
    <w:rsid w:val="00D13DBB"/>
    <w:rsid w:val="00D14725"/>
    <w:rsid w:val="00D15CDD"/>
    <w:rsid w:val="00D21DFC"/>
    <w:rsid w:val="00D243AA"/>
    <w:rsid w:val="00D24A25"/>
    <w:rsid w:val="00D34778"/>
    <w:rsid w:val="00D34D9F"/>
    <w:rsid w:val="00D44CF7"/>
    <w:rsid w:val="00D52472"/>
    <w:rsid w:val="00D52EB7"/>
    <w:rsid w:val="00D61F68"/>
    <w:rsid w:val="00D752D0"/>
    <w:rsid w:val="00D77B50"/>
    <w:rsid w:val="00D831C9"/>
    <w:rsid w:val="00D877C5"/>
    <w:rsid w:val="00D91BE9"/>
    <w:rsid w:val="00D9565D"/>
    <w:rsid w:val="00D95B16"/>
    <w:rsid w:val="00D96E78"/>
    <w:rsid w:val="00D97EDE"/>
    <w:rsid w:val="00DB1017"/>
    <w:rsid w:val="00DB780D"/>
    <w:rsid w:val="00DC717C"/>
    <w:rsid w:val="00DD5DD9"/>
    <w:rsid w:val="00DE0491"/>
    <w:rsid w:val="00DE0574"/>
    <w:rsid w:val="00DE6B34"/>
    <w:rsid w:val="00E123EC"/>
    <w:rsid w:val="00E3293D"/>
    <w:rsid w:val="00E37999"/>
    <w:rsid w:val="00E4251B"/>
    <w:rsid w:val="00E441C2"/>
    <w:rsid w:val="00E51444"/>
    <w:rsid w:val="00E54FF9"/>
    <w:rsid w:val="00E61D03"/>
    <w:rsid w:val="00E62002"/>
    <w:rsid w:val="00E64127"/>
    <w:rsid w:val="00E64A41"/>
    <w:rsid w:val="00E67CF6"/>
    <w:rsid w:val="00E72750"/>
    <w:rsid w:val="00E91417"/>
    <w:rsid w:val="00E97064"/>
    <w:rsid w:val="00EA6902"/>
    <w:rsid w:val="00EA72BF"/>
    <w:rsid w:val="00EB571E"/>
    <w:rsid w:val="00EC7ED6"/>
    <w:rsid w:val="00ED30A2"/>
    <w:rsid w:val="00ED747F"/>
    <w:rsid w:val="00EE1ADF"/>
    <w:rsid w:val="00EF1F5F"/>
    <w:rsid w:val="00EF259F"/>
    <w:rsid w:val="00EF2B8E"/>
    <w:rsid w:val="00EF38AE"/>
    <w:rsid w:val="00EF3AE3"/>
    <w:rsid w:val="00F03C35"/>
    <w:rsid w:val="00F14F8C"/>
    <w:rsid w:val="00F22F5F"/>
    <w:rsid w:val="00F40FA4"/>
    <w:rsid w:val="00F41932"/>
    <w:rsid w:val="00F57A5E"/>
    <w:rsid w:val="00F74278"/>
    <w:rsid w:val="00F77D92"/>
    <w:rsid w:val="00F83790"/>
    <w:rsid w:val="00F86627"/>
    <w:rsid w:val="00F86E43"/>
    <w:rsid w:val="00FC2580"/>
    <w:rsid w:val="00FE226D"/>
    <w:rsid w:val="00FF1A96"/>
    <w:rsid w:val="00FF7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4857C336"/>
  <w15:docId w15:val="{54145AD1-B528-47C2-8989-54EC7AE1C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Times New Roman" w:hAnsi="Arial" w:cs="Times New Roman"/>
        <w:sz w:val="18"/>
        <w:szCs w:val="18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 w:qFormat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4">
    <w:name w:val="Normal"/>
    <w:qFormat/>
    <w:rsid w:val="003D13EA"/>
    <w:pPr>
      <w:spacing w:after="160" w:line="240" w:lineRule="atLeast"/>
      <w:jc w:val="both"/>
    </w:pPr>
    <w:rPr>
      <w:sz w:val="20"/>
    </w:rPr>
  </w:style>
  <w:style w:type="paragraph" w:styleId="1">
    <w:name w:val="heading 1"/>
    <w:basedOn w:val="a4"/>
    <w:next w:val="a4"/>
    <w:link w:val="10"/>
    <w:qFormat/>
    <w:rsid w:val="001C653B"/>
    <w:pPr>
      <w:keepNext/>
      <w:keepLines/>
      <w:pageBreakBefore/>
      <w:numPr>
        <w:numId w:val="9"/>
      </w:numPr>
      <w:spacing w:before="120" w:after="360" w:line="400" w:lineRule="atLeast"/>
      <w:ind w:left="431" w:hanging="431"/>
      <w:jc w:val="left"/>
      <w:outlineLvl w:val="0"/>
    </w:pPr>
    <w:rPr>
      <w:b/>
      <w:sz w:val="36"/>
    </w:rPr>
  </w:style>
  <w:style w:type="paragraph" w:styleId="21">
    <w:name w:val="heading 2"/>
    <w:basedOn w:val="a4"/>
    <w:next w:val="a4"/>
    <w:link w:val="22"/>
    <w:qFormat/>
    <w:rsid w:val="00C6064A"/>
    <w:pPr>
      <w:keepNext/>
      <w:keepLines/>
      <w:numPr>
        <w:ilvl w:val="1"/>
        <w:numId w:val="9"/>
      </w:numPr>
      <w:spacing w:before="140" w:after="240" w:line="360" w:lineRule="atLeast"/>
      <w:jc w:val="left"/>
      <w:outlineLvl w:val="1"/>
    </w:pPr>
    <w:rPr>
      <w:sz w:val="28"/>
      <w:szCs w:val="28"/>
    </w:rPr>
  </w:style>
  <w:style w:type="paragraph" w:styleId="3">
    <w:name w:val="heading 3"/>
    <w:basedOn w:val="a4"/>
    <w:next w:val="a4"/>
    <w:link w:val="30"/>
    <w:qFormat/>
    <w:rsid w:val="00274A78"/>
    <w:pPr>
      <w:keepNext/>
      <w:keepLines/>
      <w:numPr>
        <w:ilvl w:val="2"/>
        <w:numId w:val="9"/>
      </w:numPr>
      <w:tabs>
        <w:tab w:val="left" w:pos="851"/>
      </w:tabs>
      <w:spacing w:before="240" w:after="240" w:line="300" w:lineRule="atLeast"/>
      <w:ind w:left="709" w:hanging="709"/>
      <w:jc w:val="left"/>
      <w:outlineLvl w:val="2"/>
    </w:pPr>
    <w:rPr>
      <w:b/>
      <w:sz w:val="24"/>
      <w:szCs w:val="27"/>
    </w:rPr>
  </w:style>
  <w:style w:type="paragraph" w:styleId="4">
    <w:name w:val="heading 4"/>
    <w:basedOn w:val="a4"/>
    <w:next w:val="a4"/>
    <w:link w:val="40"/>
    <w:qFormat/>
    <w:rsid w:val="00E3293D"/>
    <w:pPr>
      <w:keepNext/>
      <w:keepLines/>
      <w:spacing w:before="120" w:line="220" w:lineRule="atLeast"/>
      <w:jc w:val="left"/>
      <w:outlineLvl w:val="3"/>
    </w:pPr>
    <w:rPr>
      <w:b/>
      <w:color w:val="6D7175"/>
    </w:rPr>
  </w:style>
  <w:style w:type="paragraph" w:styleId="5">
    <w:name w:val="heading 5"/>
    <w:basedOn w:val="a4"/>
    <w:next w:val="a4"/>
    <w:link w:val="50"/>
    <w:qFormat/>
    <w:rsid w:val="00E3293D"/>
    <w:pPr>
      <w:keepNext/>
      <w:keepLines/>
      <w:spacing w:before="120" w:line="220" w:lineRule="atLeast"/>
      <w:jc w:val="left"/>
      <w:outlineLvl w:val="4"/>
    </w:pPr>
    <w:rPr>
      <w:b/>
      <w:i/>
      <w:color w:val="6D7175"/>
    </w:rPr>
  </w:style>
  <w:style w:type="paragraph" w:styleId="6">
    <w:name w:val="heading 6"/>
    <w:next w:val="a4"/>
    <w:link w:val="60"/>
    <w:semiHidden/>
    <w:qFormat/>
    <w:rsid w:val="00E3293D"/>
    <w:pPr>
      <w:keepNext/>
      <w:keepLines/>
      <w:widowControl w:val="0"/>
      <w:autoSpaceDE w:val="0"/>
      <w:autoSpaceDN w:val="0"/>
      <w:adjustRightInd w:val="0"/>
      <w:spacing w:before="160" w:after="100" w:line="320" w:lineRule="atLeast"/>
      <w:outlineLvl w:val="5"/>
    </w:pPr>
    <w:rPr>
      <w:rFonts w:cs="Arial"/>
      <w:color w:val="512177"/>
    </w:rPr>
  </w:style>
  <w:style w:type="paragraph" w:styleId="7">
    <w:name w:val="heading 7"/>
    <w:next w:val="a4"/>
    <w:link w:val="70"/>
    <w:semiHidden/>
    <w:rsid w:val="00E3293D"/>
    <w:pPr>
      <w:keepLines/>
      <w:widowControl w:val="0"/>
      <w:autoSpaceDE w:val="0"/>
      <w:autoSpaceDN w:val="0"/>
      <w:adjustRightInd w:val="0"/>
      <w:spacing w:before="160" w:after="60" w:line="320" w:lineRule="atLeast"/>
      <w:outlineLvl w:val="6"/>
    </w:pPr>
    <w:rPr>
      <w:rFonts w:cs="Arial"/>
      <w:b/>
      <w:i/>
      <w:sz w:val="20"/>
      <w:szCs w:val="28"/>
    </w:rPr>
  </w:style>
  <w:style w:type="paragraph" w:styleId="8">
    <w:name w:val="heading 8"/>
    <w:basedOn w:val="a4"/>
    <w:next w:val="a4"/>
    <w:link w:val="80"/>
    <w:semiHidden/>
    <w:rsid w:val="00E3293D"/>
    <w:pPr>
      <w:spacing w:before="240" w:after="60"/>
      <w:outlineLvl w:val="7"/>
    </w:pPr>
    <w:rPr>
      <w:i/>
      <w:iCs/>
      <w:szCs w:val="24"/>
    </w:rPr>
  </w:style>
  <w:style w:type="paragraph" w:styleId="9">
    <w:name w:val="heading 9"/>
    <w:basedOn w:val="a4"/>
    <w:next w:val="a4"/>
    <w:link w:val="90"/>
    <w:semiHidden/>
    <w:rsid w:val="00E3293D"/>
    <w:pPr>
      <w:spacing w:after="0"/>
      <w:jc w:val="center"/>
      <w:outlineLvl w:val="8"/>
    </w:pPr>
    <w:rPr>
      <w:b/>
      <w:i/>
      <w:color w:val="4F2D7F"/>
      <w:szCs w:val="22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0">
    <w:name w:val="Заголовок 1 Знак"/>
    <w:basedOn w:val="a5"/>
    <w:link w:val="1"/>
    <w:rsid w:val="001C653B"/>
    <w:rPr>
      <w:b/>
      <w:sz w:val="36"/>
    </w:rPr>
  </w:style>
  <w:style w:type="character" w:customStyle="1" w:styleId="22">
    <w:name w:val="Заголовок 2 Знак"/>
    <w:basedOn w:val="a5"/>
    <w:link w:val="21"/>
    <w:rsid w:val="00C6064A"/>
    <w:rPr>
      <w:sz w:val="28"/>
      <w:szCs w:val="28"/>
    </w:rPr>
  </w:style>
  <w:style w:type="character" w:customStyle="1" w:styleId="30">
    <w:name w:val="Заголовок 3 Знак"/>
    <w:basedOn w:val="a5"/>
    <w:link w:val="3"/>
    <w:rsid w:val="00274A78"/>
    <w:rPr>
      <w:b/>
      <w:sz w:val="24"/>
      <w:szCs w:val="27"/>
    </w:rPr>
  </w:style>
  <w:style w:type="character" w:customStyle="1" w:styleId="40">
    <w:name w:val="Заголовок 4 Знак"/>
    <w:basedOn w:val="a5"/>
    <w:link w:val="4"/>
    <w:rsid w:val="00E441C2"/>
    <w:rPr>
      <w:b/>
      <w:color w:val="6D7175"/>
      <w:sz w:val="20"/>
    </w:rPr>
  </w:style>
  <w:style w:type="character" w:customStyle="1" w:styleId="50">
    <w:name w:val="Заголовок 5 Знак"/>
    <w:basedOn w:val="a5"/>
    <w:link w:val="5"/>
    <w:rsid w:val="00E441C2"/>
    <w:rPr>
      <w:b/>
      <w:i/>
      <w:color w:val="6D7175"/>
      <w:sz w:val="20"/>
    </w:rPr>
  </w:style>
  <w:style w:type="character" w:customStyle="1" w:styleId="60">
    <w:name w:val="Заголовок 6 Знак"/>
    <w:basedOn w:val="a5"/>
    <w:link w:val="6"/>
    <w:semiHidden/>
    <w:rsid w:val="00403DA6"/>
    <w:rPr>
      <w:rFonts w:ascii="Arial" w:hAnsi="Arial" w:cs="Arial"/>
      <w:color w:val="512177"/>
    </w:rPr>
  </w:style>
  <w:style w:type="character" w:customStyle="1" w:styleId="70">
    <w:name w:val="Заголовок 7 Знак"/>
    <w:basedOn w:val="a5"/>
    <w:link w:val="7"/>
    <w:semiHidden/>
    <w:rsid w:val="00E3293D"/>
    <w:rPr>
      <w:rFonts w:cs="Arial"/>
      <w:b/>
      <w:i/>
      <w:sz w:val="20"/>
      <w:szCs w:val="28"/>
    </w:rPr>
  </w:style>
  <w:style w:type="character" w:customStyle="1" w:styleId="80">
    <w:name w:val="Заголовок 8 Знак"/>
    <w:basedOn w:val="a5"/>
    <w:link w:val="8"/>
    <w:semiHidden/>
    <w:rsid w:val="00E3293D"/>
    <w:rPr>
      <w:i/>
      <w:iCs/>
      <w:sz w:val="20"/>
      <w:szCs w:val="24"/>
    </w:rPr>
  </w:style>
  <w:style w:type="character" w:customStyle="1" w:styleId="90">
    <w:name w:val="Заголовок 9 Знак"/>
    <w:basedOn w:val="a5"/>
    <w:link w:val="9"/>
    <w:semiHidden/>
    <w:rsid w:val="00E3293D"/>
    <w:rPr>
      <w:b/>
      <w:i/>
      <w:color w:val="4F2D7F"/>
      <w:sz w:val="20"/>
      <w:szCs w:val="22"/>
    </w:rPr>
  </w:style>
  <w:style w:type="paragraph" w:styleId="a8">
    <w:name w:val="Body Text"/>
    <w:basedOn w:val="a4"/>
    <w:link w:val="a9"/>
    <w:semiHidden/>
    <w:qFormat/>
    <w:rsid w:val="00403DA6"/>
    <w:pPr>
      <w:spacing w:after="113"/>
    </w:pPr>
    <w:rPr>
      <w:lang w:val="en-GB"/>
    </w:rPr>
  </w:style>
  <w:style w:type="character" w:customStyle="1" w:styleId="a9">
    <w:name w:val="Основной текст Знак"/>
    <w:basedOn w:val="a5"/>
    <w:link w:val="a8"/>
    <w:semiHidden/>
    <w:rsid w:val="00BB39E9"/>
    <w:rPr>
      <w:rFonts w:ascii="Arial" w:hAnsi="Arial" w:cs="Arial"/>
      <w:sz w:val="18"/>
      <w:lang w:val="en-GB" w:eastAsia="en-US"/>
    </w:rPr>
  </w:style>
  <w:style w:type="paragraph" w:styleId="aa">
    <w:name w:val="Subtitle"/>
    <w:basedOn w:val="a4"/>
    <w:link w:val="ab"/>
    <w:qFormat/>
    <w:rsid w:val="00C6064A"/>
    <w:pPr>
      <w:spacing w:before="140" w:after="360" w:line="360" w:lineRule="atLeast"/>
      <w:jc w:val="left"/>
      <w:outlineLvl w:val="1"/>
    </w:pPr>
    <w:rPr>
      <w:rFonts w:cs="Arial"/>
      <w:bCs/>
      <w:kern w:val="36"/>
      <w:sz w:val="32"/>
      <w:szCs w:val="32"/>
      <w:lang w:eastAsia="en-US"/>
    </w:rPr>
  </w:style>
  <w:style w:type="character" w:customStyle="1" w:styleId="ab">
    <w:name w:val="Подзаголовок Знак"/>
    <w:basedOn w:val="a5"/>
    <w:link w:val="aa"/>
    <w:rsid w:val="00C6064A"/>
    <w:rPr>
      <w:rFonts w:cs="Arial"/>
      <w:bCs/>
      <w:kern w:val="36"/>
      <w:sz w:val="32"/>
      <w:szCs w:val="32"/>
      <w:lang w:eastAsia="en-US"/>
    </w:rPr>
  </w:style>
  <w:style w:type="paragraph" w:customStyle="1" w:styleId="ac">
    <w:name w:val="Оглавление"/>
    <w:basedOn w:val="a4"/>
    <w:next w:val="a4"/>
    <w:autoRedefine/>
    <w:qFormat/>
    <w:rsid w:val="00C6064A"/>
    <w:pPr>
      <w:keepNext/>
      <w:keepLines/>
      <w:pageBreakBefore/>
      <w:spacing w:before="120" w:after="360" w:line="400" w:lineRule="atLeast"/>
      <w:jc w:val="left"/>
      <w:outlineLvl w:val="0"/>
    </w:pPr>
    <w:rPr>
      <w:b/>
      <w:sz w:val="36"/>
    </w:rPr>
  </w:style>
  <w:style w:type="paragraph" w:styleId="ad">
    <w:name w:val="header"/>
    <w:link w:val="ae"/>
    <w:uiPriority w:val="99"/>
    <w:unhideWhenUsed/>
    <w:rsid w:val="00403DA6"/>
    <w:pPr>
      <w:tabs>
        <w:tab w:val="right" w:pos="8562"/>
      </w:tabs>
    </w:pPr>
    <w:rPr>
      <w:rFonts w:cs="Arial"/>
      <w:color w:val="747678"/>
      <w:sz w:val="16"/>
      <w:lang w:val="en-GB" w:eastAsia="en-US"/>
    </w:rPr>
  </w:style>
  <w:style w:type="character" w:customStyle="1" w:styleId="ae">
    <w:name w:val="Верхний колонтитул Знак"/>
    <w:basedOn w:val="a5"/>
    <w:link w:val="ad"/>
    <w:uiPriority w:val="99"/>
    <w:rsid w:val="00403DA6"/>
    <w:rPr>
      <w:rFonts w:ascii="Arial" w:hAnsi="Arial" w:cs="Arial"/>
      <w:color w:val="747678"/>
      <w:sz w:val="16"/>
      <w:lang w:val="en-GB" w:eastAsia="en-US"/>
    </w:rPr>
  </w:style>
  <w:style w:type="paragraph" w:customStyle="1" w:styleId="af">
    <w:name w:val="Дисклеймер"/>
    <w:link w:val="af0"/>
    <w:rsid w:val="00403DA6"/>
    <w:pPr>
      <w:spacing w:line="120" w:lineRule="atLeast"/>
    </w:pPr>
    <w:rPr>
      <w:rFonts w:cs="Arial"/>
      <w:sz w:val="10"/>
      <w:lang w:val="en-GB" w:eastAsia="en-US"/>
    </w:rPr>
  </w:style>
  <w:style w:type="paragraph" w:styleId="a0">
    <w:name w:val="List Bullet"/>
    <w:basedOn w:val="a4"/>
    <w:link w:val="af1"/>
    <w:qFormat/>
    <w:rsid w:val="00145D63"/>
    <w:pPr>
      <w:numPr>
        <w:numId w:val="4"/>
      </w:numPr>
      <w:ind w:left="227" w:hanging="227"/>
    </w:pPr>
    <w:rPr>
      <w:szCs w:val="24"/>
    </w:rPr>
  </w:style>
  <w:style w:type="paragraph" w:styleId="20">
    <w:name w:val="List Bullet 2"/>
    <w:basedOn w:val="a4"/>
    <w:qFormat/>
    <w:rsid w:val="00145D63"/>
    <w:pPr>
      <w:numPr>
        <w:numId w:val="1"/>
      </w:numPr>
      <w:ind w:left="567" w:hanging="227"/>
    </w:pPr>
    <w:rPr>
      <w:szCs w:val="24"/>
    </w:rPr>
  </w:style>
  <w:style w:type="paragraph" w:styleId="af2">
    <w:name w:val="Title"/>
    <w:basedOn w:val="a4"/>
    <w:next w:val="a8"/>
    <w:link w:val="af3"/>
    <w:qFormat/>
    <w:rsid w:val="00C6064A"/>
    <w:pPr>
      <w:spacing w:after="360" w:line="540" w:lineRule="atLeast"/>
      <w:jc w:val="left"/>
      <w:outlineLvl w:val="1"/>
    </w:pPr>
    <w:rPr>
      <w:rFonts w:cs="Arial"/>
      <w:b/>
      <w:bCs/>
      <w:kern w:val="28"/>
      <w:sz w:val="48"/>
      <w:szCs w:val="60"/>
      <w:lang w:eastAsia="en-US"/>
    </w:rPr>
  </w:style>
  <w:style w:type="character" w:customStyle="1" w:styleId="af3">
    <w:name w:val="Заголовок Знак"/>
    <w:basedOn w:val="a5"/>
    <w:link w:val="af2"/>
    <w:rsid w:val="00C6064A"/>
    <w:rPr>
      <w:rFonts w:cs="Arial"/>
      <w:b/>
      <w:bCs/>
      <w:kern w:val="28"/>
      <w:sz w:val="48"/>
      <w:szCs w:val="60"/>
      <w:lang w:eastAsia="en-US"/>
    </w:rPr>
  </w:style>
  <w:style w:type="paragraph" w:styleId="af4">
    <w:name w:val="footer"/>
    <w:basedOn w:val="ad"/>
    <w:link w:val="af5"/>
    <w:rsid w:val="00403DA6"/>
    <w:rPr>
      <w:color w:val="6D7175"/>
      <w:lang w:val="ru-RU" w:eastAsia="ru-RU"/>
    </w:rPr>
  </w:style>
  <w:style w:type="character" w:customStyle="1" w:styleId="af5">
    <w:name w:val="Нижний колонтитул Знак"/>
    <w:basedOn w:val="a5"/>
    <w:link w:val="af4"/>
    <w:rsid w:val="00403DA6"/>
    <w:rPr>
      <w:rFonts w:ascii="Arial" w:hAnsi="Arial" w:cs="Arial"/>
      <w:color w:val="6D7175"/>
      <w:sz w:val="16"/>
    </w:rPr>
  </w:style>
  <w:style w:type="paragraph" w:styleId="a">
    <w:name w:val="List Number"/>
    <w:basedOn w:val="a4"/>
    <w:qFormat/>
    <w:rsid w:val="00145D63"/>
    <w:pPr>
      <w:numPr>
        <w:numId w:val="21"/>
      </w:numPr>
      <w:ind w:left="227" w:hanging="227"/>
    </w:pPr>
  </w:style>
  <w:style w:type="paragraph" w:styleId="11">
    <w:name w:val="toc 1"/>
    <w:next w:val="a4"/>
    <w:autoRedefine/>
    <w:uiPriority w:val="39"/>
    <w:qFormat/>
    <w:rsid w:val="00AD0035"/>
    <w:pPr>
      <w:tabs>
        <w:tab w:val="left" w:pos="426"/>
        <w:tab w:val="right" w:leader="dot" w:pos="9549"/>
      </w:tabs>
      <w:spacing w:before="160" w:after="100" w:line="300" w:lineRule="atLeast"/>
    </w:pPr>
    <w:rPr>
      <w:rFonts w:cs="Arial"/>
      <w:b/>
      <w:bCs/>
      <w:noProof/>
      <w:sz w:val="20"/>
      <w:szCs w:val="24"/>
      <w:lang w:eastAsia="en-US"/>
    </w:rPr>
  </w:style>
  <w:style w:type="paragraph" w:styleId="23">
    <w:name w:val="toc 2"/>
    <w:next w:val="a4"/>
    <w:autoRedefine/>
    <w:uiPriority w:val="39"/>
    <w:qFormat/>
    <w:rsid w:val="00AA74F8"/>
    <w:pPr>
      <w:tabs>
        <w:tab w:val="left" w:pos="851"/>
        <w:tab w:val="right" w:leader="dot" w:pos="9549"/>
      </w:tabs>
      <w:spacing w:before="160" w:after="100" w:line="260" w:lineRule="atLeast"/>
      <w:ind w:left="238"/>
    </w:pPr>
    <w:rPr>
      <w:rFonts w:cs="Arial"/>
      <w:bCs/>
      <w:noProof/>
      <w:sz w:val="20"/>
      <w:lang w:eastAsia="en-US"/>
    </w:rPr>
  </w:style>
  <w:style w:type="paragraph" w:styleId="31">
    <w:name w:val="toc 3"/>
    <w:next w:val="a4"/>
    <w:autoRedefine/>
    <w:uiPriority w:val="39"/>
    <w:qFormat/>
    <w:rsid w:val="005608C8"/>
    <w:pPr>
      <w:spacing w:before="160" w:after="100" w:line="260" w:lineRule="atLeast"/>
      <w:ind w:left="709"/>
    </w:pPr>
    <w:rPr>
      <w:rFonts w:cs="Arial"/>
      <w:i/>
      <w:noProof/>
      <w:color w:val="6D7175"/>
      <w:sz w:val="20"/>
      <w:lang w:eastAsia="en-US"/>
    </w:rPr>
  </w:style>
  <w:style w:type="table" w:styleId="af6">
    <w:name w:val="Table Grid"/>
    <w:basedOn w:val="a6"/>
    <w:rsid w:val="00403DA6"/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macro"/>
    <w:link w:val="af8"/>
    <w:semiHidden/>
    <w:rsid w:val="00403DA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GB" w:eastAsia="en-US"/>
    </w:rPr>
  </w:style>
  <w:style w:type="character" w:customStyle="1" w:styleId="af8">
    <w:name w:val="Текст макроса Знак"/>
    <w:basedOn w:val="a5"/>
    <w:link w:val="af7"/>
    <w:semiHidden/>
    <w:rsid w:val="00BB39E9"/>
    <w:rPr>
      <w:rFonts w:ascii="Courier New" w:hAnsi="Courier New" w:cs="Courier New"/>
      <w:lang w:val="en-GB" w:eastAsia="en-US"/>
    </w:rPr>
  </w:style>
  <w:style w:type="paragraph" w:styleId="24">
    <w:name w:val="Quote"/>
    <w:basedOn w:val="a8"/>
    <w:link w:val="25"/>
    <w:semiHidden/>
    <w:qFormat/>
    <w:rsid w:val="00403DA6"/>
    <w:pPr>
      <w:spacing w:line="340" w:lineRule="atLeast"/>
    </w:pPr>
    <w:rPr>
      <w:sz w:val="28"/>
    </w:rPr>
  </w:style>
  <w:style w:type="character" w:customStyle="1" w:styleId="25">
    <w:name w:val="Цитата 2 Знак"/>
    <w:basedOn w:val="a5"/>
    <w:link w:val="24"/>
    <w:semiHidden/>
    <w:rsid w:val="00BB39E9"/>
    <w:rPr>
      <w:rFonts w:ascii="Arial" w:hAnsi="Arial" w:cs="Arial"/>
      <w:sz w:val="28"/>
      <w:lang w:val="en-GB" w:eastAsia="en-US"/>
    </w:rPr>
  </w:style>
  <w:style w:type="character" w:styleId="af9">
    <w:name w:val="annotation reference"/>
    <w:unhideWhenUsed/>
    <w:rsid w:val="00F77D92"/>
    <w:rPr>
      <w:rFonts w:ascii="Arial" w:hAnsi="Arial"/>
      <w:sz w:val="16"/>
      <w:szCs w:val="16"/>
    </w:rPr>
  </w:style>
  <w:style w:type="character" w:styleId="afa">
    <w:name w:val="footnote reference"/>
    <w:rsid w:val="00403DA6"/>
    <w:rPr>
      <w:rFonts w:ascii="Arial" w:hAnsi="Arial"/>
      <w:sz w:val="16"/>
      <w:vertAlign w:val="superscript"/>
    </w:rPr>
  </w:style>
  <w:style w:type="paragraph" w:styleId="41">
    <w:name w:val="toc 4"/>
    <w:basedOn w:val="11"/>
    <w:next w:val="a4"/>
    <w:autoRedefine/>
    <w:uiPriority w:val="39"/>
    <w:semiHidden/>
    <w:rsid w:val="00403DA6"/>
    <w:pPr>
      <w:ind w:left="709"/>
    </w:pPr>
    <w:rPr>
      <w:b w:val="0"/>
    </w:rPr>
  </w:style>
  <w:style w:type="paragraph" w:styleId="51">
    <w:name w:val="toc 5"/>
    <w:basedOn w:val="23"/>
    <w:next w:val="a4"/>
    <w:autoRedefine/>
    <w:uiPriority w:val="39"/>
    <w:semiHidden/>
    <w:rsid w:val="00403DA6"/>
    <w:pPr>
      <w:ind w:left="966"/>
    </w:pPr>
  </w:style>
  <w:style w:type="paragraph" w:styleId="61">
    <w:name w:val="toc 6"/>
    <w:basedOn w:val="a4"/>
    <w:next w:val="a4"/>
    <w:autoRedefine/>
    <w:semiHidden/>
    <w:rsid w:val="00403DA6"/>
    <w:pPr>
      <w:spacing w:after="0"/>
      <w:ind w:left="960"/>
      <w:jc w:val="left"/>
    </w:pPr>
    <w:rPr>
      <w:rFonts w:asciiTheme="minorHAnsi" w:hAnsiTheme="minorHAnsi"/>
    </w:rPr>
  </w:style>
  <w:style w:type="paragraph" w:styleId="71">
    <w:name w:val="toc 7"/>
    <w:basedOn w:val="a4"/>
    <w:next w:val="a4"/>
    <w:autoRedefine/>
    <w:semiHidden/>
    <w:rsid w:val="00403DA6"/>
    <w:pPr>
      <w:spacing w:after="0"/>
      <w:ind w:left="1200"/>
      <w:jc w:val="left"/>
    </w:pPr>
    <w:rPr>
      <w:rFonts w:asciiTheme="minorHAnsi" w:hAnsiTheme="minorHAnsi"/>
    </w:rPr>
  </w:style>
  <w:style w:type="paragraph" w:styleId="81">
    <w:name w:val="toc 8"/>
    <w:basedOn w:val="a4"/>
    <w:next w:val="a4"/>
    <w:autoRedefine/>
    <w:semiHidden/>
    <w:rsid w:val="00403DA6"/>
    <w:pPr>
      <w:spacing w:after="0"/>
      <w:ind w:left="1440"/>
      <w:jc w:val="left"/>
    </w:pPr>
    <w:rPr>
      <w:rFonts w:asciiTheme="minorHAnsi" w:hAnsiTheme="minorHAnsi"/>
    </w:rPr>
  </w:style>
  <w:style w:type="paragraph" w:styleId="91">
    <w:name w:val="toc 9"/>
    <w:basedOn w:val="a4"/>
    <w:next w:val="a4"/>
    <w:autoRedefine/>
    <w:semiHidden/>
    <w:rsid w:val="00403DA6"/>
    <w:pPr>
      <w:spacing w:after="0"/>
      <w:ind w:left="1680"/>
      <w:jc w:val="left"/>
    </w:pPr>
    <w:rPr>
      <w:rFonts w:asciiTheme="minorHAnsi" w:hAnsiTheme="minorHAnsi"/>
    </w:rPr>
  </w:style>
  <w:style w:type="paragraph" w:styleId="afb">
    <w:name w:val="table of figures"/>
    <w:basedOn w:val="a4"/>
    <w:next w:val="a4"/>
    <w:semiHidden/>
    <w:rsid w:val="00403DA6"/>
  </w:style>
  <w:style w:type="paragraph" w:styleId="afc">
    <w:name w:val="footnote text"/>
    <w:basedOn w:val="a4"/>
    <w:link w:val="afd"/>
    <w:rsid w:val="006A27BC"/>
    <w:pPr>
      <w:spacing w:after="80" w:line="240" w:lineRule="auto"/>
    </w:pPr>
    <w:rPr>
      <w:sz w:val="16"/>
      <w:lang w:val="en-US"/>
    </w:rPr>
  </w:style>
  <w:style w:type="character" w:customStyle="1" w:styleId="afd">
    <w:name w:val="Текст сноски Знак"/>
    <w:basedOn w:val="a5"/>
    <w:link w:val="afc"/>
    <w:rsid w:val="006A27BC"/>
    <w:rPr>
      <w:sz w:val="16"/>
      <w:lang w:val="en-US"/>
    </w:rPr>
  </w:style>
  <w:style w:type="paragraph" w:styleId="afe">
    <w:name w:val="annotation subject"/>
    <w:basedOn w:val="a4"/>
    <w:link w:val="aff"/>
    <w:semiHidden/>
    <w:rsid w:val="00BB39E9"/>
    <w:rPr>
      <w:b/>
      <w:bCs/>
    </w:rPr>
  </w:style>
  <w:style w:type="character" w:customStyle="1" w:styleId="aff">
    <w:name w:val="Тема примечания Знак"/>
    <w:basedOn w:val="a5"/>
    <w:link w:val="afe"/>
    <w:semiHidden/>
    <w:rsid w:val="00BB39E9"/>
    <w:rPr>
      <w:b/>
      <w:bCs/>
    </w:rPr>
  </w:style>
  <w:style w:type="paragraph" w:styleId="12">
    <w:name w:val="index 1"/>
    <w:basedOn w:val="a4"/>
    <w:next w:val="a4"/>
    <w:autoRedefine/>
    <w:semiHidden/>
    <w:rsid w:val="00403DA6"/>
    <w:pPr>
      <w:ind w:left="220" w:hanging="220"/>
    </w:pPr>
  </w:style>
  <w:style w:type="paragraph" w:styleId="aff0">
    <w:name w:val="index heading"/>
    <w:basedOn w:val="a4"/>
    <w:next w:val="12"/>
    <w:semiHidden/>
    <w:rsid w:val="00403DA6"/>
    <w:rPr>
      <w:b/>
      <w:bCs/>
    </w:rPr>
  </w:style>
  <w:style w:type="paragraph" w:styleId="26">
    <w:name w:val="index 2"/>
    <w:basedOn w:val="a4"/>
    <w:next w:val="a4"/>
    <w:autoRedefine/>
    <w:semiHidden/>
    <w:rsid w:val="00403DA6"/>
    <w:pPr>
      <w:ind w:left="440" w:hanging="220"/>
    </w:pPr>
  </w:style>
  <w:style w:type="paragraph" w:styleId="32">
    <w:name w:val="index 3"/>
    <w:basedOn w:val="a4"/>
    <w:next w:val="a4"/>
    <w:autoRedefine/>
    <w:semiHidden/>
    <w:rsid w:val="00403DA6"/>
    <w:pPr>
      <w:ind w:left="660" w:hanging="220"/>
    </w:pPr>
  </w:style>
  <w:style w:type="paragraph" w:styleId="42">
    <w:name w:val="index 4"/>
    <w:basedOn w:val="a4"/>
    <w:next w:val="a4"/>
    <w:autoRedefine/>
    <w:semiHidden/>
    <w:rsid w:val="00403DA6"/>
    <w:pPr>
      <w:ind w:left="880" w:hanging="220"/>
    </w:pPr>
  </w:style>
  <w:style w:type="paragraph" w:styleId="52">
    <w:name w:val="index 5"/>
    <w:basedOn w:val="a4"/>
    <w:next w:val="a4"/>
    <w:autoRedefine/>
    <w:semiHidden/>
    <w:rsid w:val="00403DA6"/>
    <w:pPr>
      <w:ind w:left="1100" w:hanging="220"/>
    </w:pPr>
  </w:style>
  <w:style w:type="paragraph" w:styleId="62">
    <w:name w:val="index 6"/>
    <w:basedOn w:val="a4"/>
    <w:next w:val="a4"/>
    <w:autoRedefine/>
    <w:semiHidden/>
    <w:rsid w:val="00403DA6"/>
    <w:pPr>
      <w:ind w:left="1320" w:hanging="220"/>
    </w:pPr>
  </w:style>
  <w:style w:type="paragraph" w:styleId="72">
    <w:name w:val="index 7"/>
    <w:basedOn w:val="a4"/>
    <w:next w:val="a4"/>
    <w:autoRedefine/>
    <w:semiHidden/>
    <w:rsid w:val="00403DA6"/>
    <w:pPr>
      <w:ind w:left="1540" w:hanging="220"/>
    </w:pPr>
  </w:style>
  <w:style w:type="paragraph" w:styleId="82">
    <w:name w:val="index 8"/>
    <w:basedOn w:val="a4"/>
    <w:next w:val="a4"/>
    <w:autoRedefine/>
    <w:semiHidden/>
    <w:rsid w:val="00403DA6"/>
    <w:pPr>
      <w:ind w:left="1760" w:hanging="220"/>
    </w:pPr>
  </w:style>
  <w:style w:type="paragraph" w:styleId="92">
    <w:name w:val="index 9"/>
    <w:basedOn w:val="a4"/>
    <w:next w:val="a4"/>
    <w:autoRedefine/>
    <w:semiHidden/>
    <w:rsid w:val="00403DA6"/>
    <w:pPr>
      <w:ind w:left="1980" w:hanging="220"/>
    </w:pPr>
  </w:style>
  <w:style w:type="paragraph" w:customStyle="1" w:styleId="aff1">
    <w:name w:val="Адрес ФБК"/>
    <w:link w:val="aff2"/>
    <w:rsid w:val="005608C8"/>
    <w:pPr>
      <w:spacing w:line="240" w:lineRule="atLeast"/>
    </w:pPr>
    <w:rPr>
      <w:rFonts w:cs="Arial"/>
      <w:kern w:val="18"/>
      <w:sz w:val="16"/>
      <w:lang w:eastAsia="en-US"/>
    </w:rPr>
  </w:style>
  <w:style w:type="character" w:customStyle="1" w:styleId="af1">
    <w:name w:val="Маркированный список Знак"/>
    <w:link w:val="a0"/>
    <w:locked/>
    <w:rsid w:val="00145D63"/>
    <w:rPr>
      <w:rFonts w:ascii="Arial" w:hAnsi="Arial"/>
      <w:sz w:val="18"/>
      <w:szCs w:val="24"/>
      <w:lang w:eastAsia="en-US"/>
    </w:rPr>
  </w:style>
  <w:style w:type="paragraph" w:customStyle="1" w:styleId="aff3">
    <w:name w:val="Исходящие"/>
    <w:basedOn w:val="a4"/>
    <w:qFormat/>
    <w:rsid w:val="00403DA6"/>
    <w:pPr>
      <w:jc w:val="left"/>
    </w:pPr>
  </w:style>
  <w:style w:type="paragraph" w:customStyle="1" w:styleId="aff4">
    <w:name w:val="Кому"/>
    <w:basedOn w:val="a4"/>
    <w:qFormat/>
    <w:rsid w:val="00403DA6"/>
    <w:pPr>
      <w:jc w:val="right"/>
    </w:pPr>
  </w:style>
  <w:style w:type="paragraph" w:styleId="aff5">
    <w:name w:val="TOC Heading"/>
    <w:basedOn w:val="1"/>
    <w:next w:val="a4"/>
    <w:uiPriority w:val="39"/>
    <w:semiHidden/>
    <w:unhideWhenUsed/>
    <w:qFormat/>
    <w:rsid w:val="00403DA6"/>
    <w:pPr>
      <w:pageBreakBefore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</w:rPr>
  </w:style>
  <w:style w:type="paragraph" w:customStyle="1" w:styleId="a2">
    <w:name w:val="Многоуровневый список"/>
    <w:basedOn w:val="a4"/>
    <w:qFormat/>
    <w:rsid w:val="00403DA6"/>
    <w:pPr>
      <w:numPr>
        <w:numId w:val="2"/>
      </w:numPr>
      <w:jc w:val="left"/>
    </w:pPr>
  </w:style>
  <w:style w:type="paragraph" w:styleId="aff6">
    <w:name w:val="Signature"/>
    <w:basedOn w:val="a4"/>
    <w:link w:val="aff7"/>
    <w:qFormat/>
    <w:rsid w:val="00403DA6"/>
    <w:pPr>
      <w:spacing w:after="400"/>
      <w:jc w:val="left"/>
    </w:pPr>
  </w:style>
  <w:style w:type="character" w:customStyle="1" w:styleId="aff7">
    <w:name w:val="Подпись Знак"/>
    <w:basedOn w:val="a5"/>
    <w:link w:val="aff6"/>
    <w:rsid w:val="00403DA6"/>
    <w:rPr>
      <w:rFonts w:ascii="Arial" w:hAnsi="Arial"/>
      <w:sz w:val="18"/>
      <w:lang w:eastAsia="en-US"/>
    </w:rPr>
  </w:style>
  <w:style w:type="paragraph" w:customStyle="1" w:styleId="aff8">
    <w:name w:val="Рисунок"/>
    <w:basedOn w:val="a4"/>
    <w:qFormat/>
    <w:rsid w:val="00403DA6"/>
    <w:pPr>
      <w:keepNext/>
      <w:keepLines/>
      <w:jc w:val="center"/>
    </w:pPr>
  </w:style>
  <w:style w:type="table" w:styleId="13">
    <w:name w:val="Table Simple 1"/>
    <w:basedOn w:val="a6"/>
    <w:rsid w:val="00403DA6"/>
    <w:pPr>
      <w:spacing w:after="100" w:line="260" w:lineRule="atLeast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-1">
    <w:name w:val="Table Web 1"/>
    <w:basedOn w:val="a6"/>
    <w:rsid w:val="00403DA6"/>
    <w:pPr>
      <w:spacing w:after="100" w:line="260" w:lineRule="atLeast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6"/>
    <w:rsid w:val="00403DA6"/>
    <w:pPr>
      <w:spacing w:after="100" w:line="260" w:lineRule="atLeast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8">
    <w:name w:val="Table List 8"/>
    <w:basedOn w:val="a6"/>
    <w:rsid w:val="00403DA6"/>
    <w:pPr>
      <w:spacing w:after="100" w:line="260" w:lineRule="atLeast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-3">
    <w:name w:val="Table Web 3"/>
    <w:basedOn w:val="a6"/>
    <w:rsid w:val="00403DA6"/>
    <w:pPr>
      <w:spacing w:after="100" w:line="260" w:lineRule="atLeast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9">
    <w:name w:val="Table Elegant"/>
    <w:basedOn w:val="a6"/>
    <w:rsid w:val="00403DA6"/>
    <w:pPr>
      <w:spacing w:after="100" w:line="260" w:lineRule="atLeast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Light Shading Accent 4"/>
    <w:basedOn w:val="a6"/>
    <w:uiPriority w:val="60"/>
    <w:rsid w:val="00403DA6"/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-2">
    <w:name w:val="Medium Grid 1 Accent 2"/>
    <w:basedOn w:val="a6"/>
    <w:uiPriority w:val="67"/>
    <w:rsid w:val="00403DA6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-4">
    <w:name w:val="Medium List 2 Accent 4"/>
    <w:basedOn w:val="a6"/>
    <w:uiPriority w:val="66"/>
    <w:rsid w:val="00403DA6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character" w:styleId="affa">
    <w:name w:val="page number"/>
    <w:basedOn w:val="a5"/>
    <w:rsid w:val="00403DA6"/>
    <w:rPr>
      <w:rFonts w:ascii="Arial" w:hAnsi="Arial"/>
      <w:color w:val="6D7175"/>
      <w:sz w:val="16"/>
      <w:lang w:eastAsia="ru-RU"/>
    </w:rPr>
  </w:style>
  <w:style w:type="paragraph" w:customStyle="1" w:styleId="affb">
    <w:name w:val="Таблица_лев"/>
    <w:basedOn w:val="a4"/>
    <w:qFormat/>
    <w:rsid w:val="006C5CF3"/>
    <w:pPr>
      <w:spacing w:before="60" w:after="60" w:line="200" w:lineRule="atLeast"/>
      <w:jc w:val="left"/>
    </w:pPr>
    <w:rPr>
      <w:sz w:val="18"/>
    </w:rPr>
  </w:style>
  <w:style w:type="paragraph" w:customStyle="1" w:styleId="affc">
    <w:name w:val="Таблица_заголовок"/>
    <w:basedOn w:val="a4"/>
    <w:qFormat/>
    <w:rsid w:val="00403DA6"/>
    <w:pPr>
      <w:spacing w:before="60" w:after="60" w:line="200" w:lineRule="atLeast"/>
      <w:jc w:val="center"/>
    </w:pPr>
    <w:rPr>
      <w:sz w:val="16"/>
    </w:rPr>
  </w:style>
  <w:style w:type="character" w:styleId="affd">
    <w:name w:val="Strong"/>
    <w:qFormat/>
    <w:rsid w:val="006A27BC"/>
    <w:rPr>
      <w:rFonts w:ascii="Arial" w:hAnsi="Arial" w:cs="Arial"/>
      <w:b/>
      <w:bCs/>
      <w:color w:val="auto"/>
      <w:sz w:val="20"/>
    </w:rPr>
  </w:style>
  <w:style w:type="character" w:styleId="affe">
    <w:name w:val="Emphasis"/>
    <w:basedOn w:val="a5"/>
    <w:qFormat/>
    <w:rsid w:val="006A27BC"/>
    <w:rPr>
      <w:rFonts w:ascii="Arial" w:hAnsi="Arial"/>
      <w:i/>
      <w:iCs/>
      <w:color w:val="auto"/>
      <w:sz w:val="20"/>
    </w:rPr>
  </w:style>
  <w:style w:type="paragraph" w:styleId="afff">
    <w:name w:val="Balloon Text"/>
    <w:basedOn w:val="a4"/>
    <w:link w:val="afff0"/>
    <w:rsid w:val="00403D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f0">
    <w:name w:val="Текст выноски Знак"/>
    <w:basedOn w:val="a5"/>
    <w:link w:val="afff"/>
    <w:rsid w:val="003D13EA"/>
    <w:rPr>
      <w:rFonts w:ascii="Tahoma" w:hAnsi="Tahoma" w:cs="Tahoma"/>
      <w:sz w:val="16"/>
      <w:szCs w:val="16"/>
    </w:rPr>
  </w:style>
  <w:style w:type="paragraph" w:customStyle="1" w:styleId="a3">
    <w:name w:val="Маркированный список_таблица"/>
    <w:basedOn w:val="a4"/>
    <w:qFormat/>
    <w:rsid w:val="006C5CF3"/>
    <w:pPr>
      <w:numPr>
        <w:numId w:val="7"/>
      </w:numPr>
      <w:spacing w:before="60" w:after="60" w:line="200" w:lineRule="atLeast"/>
      <w:ind w:left="227" w:hanging="227"/>
    </w:pPr>
    <w:rPr>
      <w:sz w:val="18"/>
      <w:lang w:val="en-US"/>
    </w:rPr>
  </w:style>
  <w:style w:type="paragraph" w:customStyle="1" w:styleId="a1">
    <w:name w:val="Нумерованный список_таблица"/>
    <w:basedOn w:val="a4"/>
    <w:qFormat/>
    <w:rsid w:val="006C5CF3"/>
    <w:pPr>
      <w:numPr>
        <w:numId w:val="6"/>
      </w:numPr>
      <w:spacing w:before="60" w:after="60" w:line="200" w:lineRule="atLeast"/>
      <w:ind w:left="227" w:hanging="227"/>
    </w:pPr>
    <w:rPr>
      <w:sz w:val="18"/>
    </w:rPr>
  </w:style>
  <w:style w:type="paragraph" w:customStyle="1" w:styleId="afff1">
    <w:name w:val="Наименование организации"/>
    <w:basedOn w:val="a4"/>
    <w:next w:val="af2"/>
    <w:qFormat/>
    <w:rsid w:val="007731BC"/>
    <w:pPr>
      <w:spacing w:before="840" w:after="360" w:line="360" w:lineRule="atLeast"/>
      <w:jc w:val="left"/>
    </w:pPr>
    <w:rPr>
      <w:rFonts w:cs="Arial"/>
      <w:bCs/>
      <w:color w:val="000000" w:themeColor="text1"/>
      <w:kern w:val="36"/>
      <w:sz w:val="28"/>
      <w:szCs w:val="36"/>
      <w:lang w:eastAsia="en-US"/>
    </w:rPr>
  </w:style>
  <w:style w:type="paragraph" w:customStyle="1" w:styleId="afff2">
    <w:name w:val="Таблица_центр"/>
    <w:basedOn w:val="a4"/>
    <w:qFormat/>
    <w:rsid w:val="006C5CF3"/>
    <w:pPr>
      <w:spacing w:before="60" w:after="60" w:line="200" w:lineRule="atLeast"/>
      <w:jc w:val="center"/>
    </w:pPr>
    <w:rPr>
      <w:sz w:val="18"/>
    </w:rPr>
  </w:style>
  <w:style w:type="paragraph" w:customStyle="1" w:styleId="afff3">
    <w:name w:val="Таблица_прав"/>
    <w:basedOn w:val="a4"/>
    <w:qFormat/>
    <w:rsid w:val="006C5CF3"/>
    <w:pPr>
      <w:spacing w:before="60" w:after="60" w:line="200" w:lineRule="atLeast"/>
      <w:jc w:val="right"/>
    </w:pPr>
    <w:rPr>
      <w:sz w:val="18"/>
    </w:rPr>
  </w:style>
  <w:style w:type="paragraph" w:customStyle="1" w:styleId="afff4">
    <w:name w:val="ПРОЕКТ"/>
    <w:basedOn w:val="a4"/>
    <w:next w:val="afff1"/>
    <w:qFormat/>
    <w:rsid w:val="00C6064A"/>
    <w:pPr>
      <w:spacing w:before="840" w:after="840" w:line="240" w:lineRule="auto"/>
      <w:jc w:val="left"/>
    </w:pPr>
    <w:rPr>
      <w:rFonts w:cs="Arial"/>
      <w:sz w:val="32"/>
      <w:szCs w:val="36"/>
    </w:rPr>
  </w:style>
  <w:style w:type="paragraph" w:customStyle="1" w:styleId="afff5">
    <w:name w:val="Название таблицы"/>
    <w:basedOn w:val="a4"/>
    <w:next w:val="a4"/>
    <w:qFormat/>
    <w:rsid w:val="000C3674"/>
    <w:pPr>
      <w:keepNext/>
      <w:keepLines/>
      <w:spacing w:before="160" w:after="100" w:line="220" w:lineRule="atLeast"/>
    </w:pPr>
    <w:rPr>
      <w:rFonts w:cs="Arial"/>
      <w:b/>
      <w:sz w:val="18"/>
    </w:rPr>
  </w:style>
  <w:style w:type="paragraph" w:customStyle="1" w:styleId="afff6">
    <w:name w:val="Название рисунка"/>
    <w:basedOn w:val="a4"/>
    <w:next w:val="a4"/>
    <w:qFormat/>
    <w:rsid w:val="00AF7D32"/>
    <w:pPr>
      <w:spacing w:before="100" w:line="220" w:lineRule="atLeast"/>
      <w:jc w:val="center"/>
    </w:pPr>
    <w:rPr>
      <w:b/>
      <w:bCs/>
      <w:sz w:val="18"/>
    </w:rPr>
  </w:style>
  <w:style w:type="paragraph" w:customStyle="1" w:styleId="afff7">
    <w:name w:val="Жирный шрифт"/>
    <w:basedOn w:val="a4"/>
    <w:link w:val="afff8"/>
    <w:qFormat/>
    <w:rsid w:val="005608C8"/>
    <w:pPr>
      <w:spacing w:before="160"/>
    </w:pPr>
    <w:rPr>
      <w:b/>
      <w:bCs/>
      <w:noProof/>
      <w:kern w:val="28"/>
      <w:szCs w:val="24"/>
      <w:lang w:val="en-GB"/>
    </w:rPr>
  </w:style>
  <w:style w:type="character" w:customStyle="1" w:styleId="afff8">
    <w:name w:val="Жирный шрифт Знак"/>
    <w:basedOn w:val="a9"/>
    <w:link w:val="afff7"/>
    <w:rsid w:val="005608C8"/>
    <w:rPr>
      <w:rFonts w:ascii="Arial" w:hAnsi="Arial" w:cs="Arial"/>
      <w:b/>
      <w:bCs/>
      <w:noProof/>
      <w:kern w:val="28"/>
      <w:sz w:val="20"/>
      <w:szCs w:val="24"/>
      <w:lang w:val="en-GB" w:eastAsia="en-US"/>
    </w:rPr>
  </w:style>
  <w:style w:type="table" w:customStyle="1" w:styleId="afff9">
    <w:name w:val="Таблица_темная"/>
    <w:basedOn w:val="a6"/>
    <w:uiPriority w:val="99"/>
    <w:rsid w:val="009C43E5"/>
    <w:pPr>
      <w:spacing w:before="60" w:after="60" w:line="200" w:lineRule="atLeast"/>
    </w:pPr>
    <w:rPr>
      <w:szCs w:val="20"/>
    </w:rPr>
    <w:tblPr>
      <w:tblStyleRowBandSize w:val="1"/>
      <w:tblStyleColBandSize w:val="1"/>
      <w:tblBorders>
        <w:top w:val="single" w:sz="4" w:space="0" w:color="747678"/>
        <w:bottom w:val="single" w:sz="4" w:space="0" w:color="747678"/>
        <w:insideH w:val="single" w:sz="4" w:space="0" w:color="747678"/>
      </w:tblBorders>
    </w:tblPr>
    <w:tblStylePr w:type="firstRow">
      <w:pPr>
        <w:keepNext/>
        <w:keepLines/>
        <w:wordWrap/>
      </w:pPr>
      <w:rPr>
        <w:rFonts w:ascii="Arial" w:hAnsi="Arial"/>
        <w:b/>
        <w:sz w:val="18"/>
      </w:rPr>
      <w:tblPr/>
      <w:trPr>
        <w:cantSplit w:val="0"/>
        <w:tblHeader/>
      </w:trPr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  <w:tblStylePr w:type="lastRow">
      <w:pPr>
        <w:keepNext/>
        <w:keepLines/>
        <w:wordWrap/>
        <w:jc w:val="left"/>
      </w:pPr>
      <w:rPr>
        <w:rFonts w:ascii="Arial" w:hAnsi="Arial"/>
        <w:b/>
        <w:sz w:val="16"/>
      </w:rPr>
      <w:tblPr/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  <w:tblStylePr w:type="band2Vert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</w:tcPr>
    </w:tblStylePr>
    <w:tblStylePr w:type="band2Horz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</w:style>
  <w:style w:type="table" w:customStyle="1" w:styleId="afffa">
    <w:name w:val="Таблица_с_заголовком"/>
    <w:basedOn w:val="a6"/>
    <w:uiPriority w:val="99"/>
    <w:rsid w:val="009C43E5"/>
    <w:pPr>
      <w:spacing w:before="60" w:after="60" w:line="200" w:lineRule="atLeast"/>
    </w:pPr>
    <w:rPr>
      <w:szCs w:val="20"/>
    </w:rPr>
    <w:tblPr>
      <w:tblStyleRowBandSize w:val="1"/>
      <w:tblStyleColBandSize w:val="1"/>
      <w:tblBorders>
        <w:top w:val="single" w:sz="4" w:space="0" w:color="747678"/>
        <w:bottom w:val="single" w:sz="4" w:space="0" w:color="747678"/>
        <w:insideH w:val="single" w:sz="4" w:space="0" w:color="747678"/>
      </w:tblBorders>
    </w:tblPr>
    <w:tblStylePr w:type="firstRow">
      <w:pPr>
        <w:keepNext/>
        <w:keepLines/>
        <w:wordWrap/>
        <w:jc w:val="center"/>
      </w:pPr>
      <w:rPr>
        <w:rFonts w:ascii="Arial" w:hAnsi="Arial"/>
        <w:b/>
        <w:sz w:val="16"/>
      </w:rPr>
      <w:tblPr/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single" w:sz="4" w:space="0" w:color="747678"/>
          <w:tl2br w:val="nil"/>
          <w:tr2bl w:val="nil"/>
        </w:tcBorders>
        <w:shd w:val="clear" w:color="auto" w:fill="F2F2F2"/>
        <w:vAlign w:val="center"/>
      </w:tcPr>
    </w:tblStylePr>
    <w:tblStylePr w:type="lastRow">
      <w:pPr>
        <w:keepNext/>
        <w:keepLines/>
        <w:wordWrap/>
        <w:jc w:val="left"/>
      </w:pPr>
      <w:rPr>
        <w:rFonts w:ascii="Arial" w:hAnsi="Arial"/>
        <w:b/>
        <w:sz w:val="18"/>
      </w:rPr>
      <w:tblPr/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  <w:tblStylePr w:type="band2Vert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</w:tcPr>
    </w:tblStylePr>
    <w:tblStylePr w:type="band2Horz">
      <w:rPr>
        <w:rFonts w:ascii="Arial" w:hAnsi="Arial"/>
        <w:sz w:val="18"/>
      </w:rPr>
      <w:tblPr/>
      <w:tcPr>
        <w:tcBorders>
          <w:top w:val="single" w:sz="4" w:space="0" w:color="747678"/>
          <w:left w:val="nil"/>
          <w:bottom w:val="single" w:sz="4" w:space="0" w:color="747678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</w:style>
  <w:style w:type="paragraph" w:styleId="afffb">
    <w:name w:val="caption"/>
    <w:basedOn w:val="a4"/>
    <w:next w:val="a4"/>
    <w:semiHidden/>
    <w:rsid w:val="000C3674"/>
    <w:pPr>
      <w:keepNext/>
      <w:keepLines/>
      <w:spacing w:before="160" w:after="100" w:line="220" w:lineRule="atLeast"/>
    </w:pPr>
    <w:rPr>
      <w:b/>
      <w:bCs/>
    </w:rPr>
  </w:style>
  <w:style w:type="table" w:customStyle="1" w:styleId="afffc">
    <w:name w:val="Таблица_светлая"/>
    <w:basedOn w:val="a6"/>
    <w:uiPriority w:val="99"/>
    <w:rsid w:val="00AF7D32"/>
    <w:pPr>
      <w:spacing w:before="60" w:after="60" w:line="200" w:lineRule="atLeast"/>
    </w:pPr>
    <w:rPr>
      <w:szCs w:val="20"/>
    </w:rPr>
    <w:tblPr>
      <w:tblStyleRowBandSize w:val="1"/>
      <w:tblStyleColBandSize w:val="1"/>
      <w:tblBorders>
        <w:top w:val="single" w:sz="4" w:space="0" w:color="747678"/>
        <w:left w:val="single" w:sz="4" w:space="0" w:color="747678"/>
        <w:bottom w:val="single" w:sz="4" w:space="0" w:color="747678"/>
        <w:right w:val="single" w:sz="4" w:space="0" w:color="747678"/>
        <w:insideH w:val="single" w:sz="4" w:space="0" w:color="747678"/>
        <w:insideV w:val="single" w:sz="4" w:space="0" w:color="747678"/>
      </w:tblBorders>
    </w:tblPr>
    <w:tblStylePr w:type="firstRow">
      <w:pPr>
        <w:keepNext/>
        <w:keepLines/>
        <w:wordWrap/>
        <w:jc w:val="center"/>
      </w:pPr>
      <w:rPr>
        <w:rFonts w:ascii="Arial" w:hAnsi="Arial"/>
        <w:b/>
        <w:color w:val="auto"/>
        <w:sz w:val="16"/>
      </w:rPr>
      <w:tblPr/>
      <w:trPr>
        <w:tblHeader/>
      </w:trPr>
      <w:tcPr>
        <w:tcBorders>
          <w:top w:val="single" w:sz="4" w:space="0" w:color="747678"/>
          <w:left w:val="single" w:sz="4" w:space="0" w:color="747678"/>
          <w:bottom w:val="single" w:sz="18" w:space="0" w:color="747678"/>
          <w:right w:val="single" w:sz="4" w:space="0" w:color="747678"/>
          <w:insideH w:val="nil"/>
          <w:insideV w:val="single" w:sz="4" w:space="0" w:color="747678"/>
          <w:tl2br w:val="nil"/>
          <w:tr2bl w:val="nil"/>
        </w:tcBorders>
      </w:tcPr>
    </w:tblStylePr>
    <w:tblStylePr w:type="lastRow">
      <w:pPr>
        <w:keepNext/>
        <w:keepLines/>
        <w:wordWrap/>
      </w:pPr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12" w:space="0" w:color="747678"/>
          <w:right w:val="single" w:sz="4" w:space="0" w:color="747678"/>
          <w:insideH w:val="nil"/>
          <w:insideV w:val="single" w:sz="4" w:space="0" w:color="747678"/>
          <w:tl2br w:val="nil"/>
          <w:tr2bl w:val="nil"/>
        </w:tcBorders>
      </w:tcPr>
    </w:tblStylePr>
    <w:tblStylePr w:type="band1Vert"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4" w:space="0" w:color="747678"/>
          <w:right w:val="single" w:sz="4" w:space="0" w:color="747678"/>
          <w:insideH w:val="nil"/>
          <w:insideV w:val="nil"/>
          <w:tl2br w:val="nil"/>
          <w:tr2bl w:val="nil"/>
        </w:tcBorders>
      </w:tcPr>
    </w:tblStylePr>
    <w:tblStylePr w:type="band2Vert"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4" w:space="0" w:color="747678"/>
          <w:right w:val="single" w:sz="4" w:space="0" w:color="747678"/>
          <w:insideH w:val="nil"/>
          <w:insideV w:val="nil"/>
          <w:tl2br w:val="nil"/>
          <w:tr2bl w:val="nil"/>
        </w:tcBorders>
        <w:shd w:val="clear" w:color="auto" w:fill="F2F2F2"/>
      </w:tcPr>
    </w:tblStylePr>
    <w:tblStylePr w:type="band1Horz"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4" w:space="0" w:color="747678"/>
          <w:right w:val="single" w:sz="4" w:space="0" w:color="747678"/>
          <w:insideH w:val="single" w:sz="4" w:space="0" w:color="747678"/>
          <w:insideV w:val="single" w:sz="4" w:space="0" w:color="747678"/>
          <w:tl2br w:val="nil"/>
          <w:tr2bl w:val="nil"/>
        </w:tcBorders>
      </w:tcPr>
    </w:tblStylePr>
    <w:tblStylePr w:type="band2Horz">
      <w:rPr>
        <w:rFonts w:ascii="Arial" w:hAnsi="Arial"/>
        <w:sz w:val="18"/>
      </w:rPr>
      <w:tblPr/>
      <w:tcPr>
        <w:tcBorders>
          <w:top w:val="single" w:sz="4" w:space="0" w:color="747678"/>
          <w:left w:val="single" w:sz="4" w:space="0" w:color="747678"/>
          <w:bottom w:val="single" w:sz="4" w:space="0" w:color="747678"/>
          <w:right w:val="single" w:sz="4" w:space="0" w:color="747678"/>
          <w:insideH w:val="single" w:sz="4" w:space="0" w:color="747678"/>
          <w:insideV w:val="single" w:sz="4" w:space="0" w:color="747678"/>
          <w:tl2br w:val="nil"/>
          <w:tr2bl w:val="nil"/>
        </w:tcBorders>
        <w:shd w:val="clear" w:color="auto" w:fill="F2F2F2"/>
      </w:tcPr>
    </w:tblStylePr>
  </w:style>
  <w:style w:type="paragraph" w:customStyle="1" w:styleId="afffd">
    <w:name w:val="Приложение"/>
    <w:next w:val="a4"/>
    <w:qFormat/>
    <w:rsid w:val="009A10CB"/>
    <w:pPr>
      <w:keepNext/>
      <w:keepLines/>
      <w:pageBreakBefore/>
      <w:spacing w:before="120" w:after="360" w:line="400" w:lineRule="atLeast"/>
      <w:outlineLvl w:val="0"/>
    </w:pPr>
    <w:rPr>
      <w:rFonts w:cs="Arial"/>
      <w:b/>
      <w:bCs/>
      <w:sz w:val="36"/>
      <w:szCs w:val="40"/>
      <w:lang w:eastAsia="en-US"/>
    </w:rPr>
  </w:style>
  <w:style w:type="paragraph" w:customStyle="1" w:styleId="afffe">
    <w:name w:val="Подзаголовок_текст"/>
    <w:next w:val="a4"/>
    <w:qFormat/>
    <w:rsid w:val="005608C8"/>
    <w:pPr>
      <w:keepNext/>
      <w:keepLines/>
      <w:spacing w:before="120" w:after="160" w:line="240" w:lineRule="atLeast"/>
      <w:outlineLvl w:val="5"/>
    </w:pPr>
    <w:rPr>
      <w:b/>
      <w:sz w:val="20"/>
    </w:rPr>
  </w:style>
  <w:style w:type="paragraph" w:customStyle="1" w:styleId="affff">
    <w:name w:val="Адрес ФБК жирный"/>
    <w:link w:val="affff0"/>
    <w:qFormat/>
    <w:rsid w:val="00403DA6"/>
    <w:pPr>
      <w:spacing w:line="240" w:lineRule="atLeast"/>
    </w:pPr>
    <w:rPr>
      <w:rFonts w:cs="Arial"/>
      <w:b/>
      <w:kern w:val="18"/>
      <w:sz w:val="16"/>
      <w:lang w:eastAsia="en-US"/>
    </w:rPr>
  </w:style>
  <w:style w:type="character" w:customStyle="1" w:styleId="aff2">
    <w:name w:val="Адрес ФБК Знак"/>
    <w:basedOn w:val="a5"/>
    <w:link w:val="aff1"/>
    <w:rsid w:val="005608C8"/>
    <w:rPr>
      <w:rFonts w:cs="Arial"/>
      <w:kern w:val="18"/>
      <w:sz w:val="16"/>
      <w:lang w:eastAsia="en-US"/>
    </w:rPr>
  </w:style>
  <w:style w:type="character" w:customStyle="1" w:styleId="affff0">
    <w:name w:val="Адрес ФБК жирный Знак"/>
    <w:basedOn w:val="a5"/>
    <w:link w:val="affff"/>
    <w:rsid w:val="00403DA6"/>
    <w:rPr>
      <w:rFonts w:ascii="Arial" w:hAnsi="Arial" w:cs="Arial"/>
      <w:b/>
      <w:kern w:val="18"/>
      <w:sz w:val="16"/>
      <w:lang w:eastAsia="en-US"/>
    </w:rPr>
  </w:style>
  <w:style w:type="character" w:customStyle="1" w:styleId="af0">
    <w:name w:val="Дисклеймер Знак"/>
    <w:basedOn w:val="a5"/>
    <w:link w:val="af"/>
    <w:locked/>
    <w:rsid w:val="00BE35E4"/>
    <w:rPr>
      <w:rFonts w:ascii="Arial" w:hAnsi="Arial" w:cs="Arial"/>
      <w:sz w:val="10"/>
      <w:lang w:val="en-GB" w:eastAsia="en-US"/>
    </w:rPr>
  </w:style>
  <w:style w:type="paragraph" w:customStyle="1" w:styleId="FBK">
    <w:name w:val="Дисклеймер FBK"/>
    <w:link w:val="FBK0"/>
    <w:qFormat/>
    <w:rsid w:val="00403DA6"/>
    <w:pPr>
      <w:spacing w:line="160" w:lineRule="exact"/>
      <w:jc w:val="right"/>
    </w:pPr>
    <w:rPr>
      <w:rFonts w:ascii="Arial Black" w:hAnsi="Arial Black" w:cs="Arial"/>
      <w:sz w:val="16"/>
      <w:szCs w:val="16"/>
      <w:lang w:val="en-US" w:eastAsia="en-US"/>
    </w:rPr>
  </w:style>
  <w:style w:type="character" w:customStyle="1" w:styleId="FBK0">
    <w:name w:val="Дисклеймер FBK Знак"/>
    <w:basedOn w:val="a5"/>
    <w:link w:val="FBK"/>
    <w:rsid w:val="00403DA6"/>
    <w:rPr>
      <w:rFonts w:ascii="Arial Black" w:hAnsi="Arial Black" w:cs="Arial"/>
      <w:sz w:val="16"/>
      <w:szCs w:val="16"/>
      <w:lang w:val="en-US" w:eastAsia="en-US"/>
    </w:rPr>
  </w:style>
  <w:style w:type="paragraph" w:customStyle="1" w:styleId="affff1">
    <w:name w:val="Москва"/>
    <w:basedOn w:val="a4"/>
    <w:qFormat/>
    <w:rsid w:val="0079355C"/>
    <w:pPr>
      <w:spacing w:after="0"/>
      <w:jc w:val="left"/>
    </w:pPr>
    <w:rPr>
      <w:b/>
    </w:rPr>
  </w:style>
  <w:style w:type="paragraph" w:styleId="affff2">
    <w:name w:val="Normal (Web)"/>
    <w:basedOn w:val="a4"/>
    <w:semiHidden/>
    <w:rsid w:val="00EF1F5F"/>
    <w:rPr>
      <w:szCs w:val="24"/>
    </w:rPr>
  </w:style>
  <w:style w:type="paragraph" w:styleId="2">
    <w:name w:val="List Number 2"/>
    <w:basedOn w:val="a4"/>
    <w:rsid w:val="00145D63"/>
    <w:pPr>
      <w:numPr>
        <w:numId w:val="15"/>
      </w:numPr>
      <w:ind w:left="227" w:hanging="227"/>
    </w:pPr>
  </w:style>
  <w:style w:type="paragraph" w:customStyle="1" w:styleId="27">
    <w:name w:val="Приложение 2"/>
    <w:next w:val="a4"/>
    <w:qFormat/>
    <w:rsid w:val="009A10CB"/>
    <w:pPr>
      <w:keepNext/>
      <w:keepLines/>
      <w:spacing w:before="140" w:after="240" w:line="360" w:lineRule="atLeast"/>
      <w:outlineLvl w:val="1"/>
    </w:pPr>
    <w:rPr>
      <w:sz w:val="28"/>
      <w:szCs w:val="28"/>
      <w:lang w:eastAsia="en-US"/>
    </w:rPr>
  </w:style>
  <w:style w:type="paragraph" w:customStyle="1" w:styleId="33">
    <w:name w:val="Приложение 3"/>
    <w:next w:val="a4"/>
    <w:qFormat/>
    <w:rsid w:val="00B53679"/>
    <w:pPr>
      <w:keepNext/>
      <w:keepLines/>
      <w:spacing w:before="240" w:after="120" w:line="300" w:lineRule="atLeast"/>
      <w:outlineLvl w:val="2"/>
    </w:pPr>
    <w:rPr>
      <w:b/>
      <w:sz w:val="24"/>
    </w:rPr>
  </w:style>
  <w:style w:type="paragraph" w:customStyle="1" w:styleId="affff3">
    <w:name w:val="Источник"/>
    <w:basedOn w:val="a4"/>
    <w:qFormat/>
    <w:rsid w:val="00407518"/>
    <w:pPr>
      <w:spacing w:before="60" w:line="200" w:lineRule="atLeast"/>
    </w:pPr>
    <w:rPr>
      <w:i/>
      <w:sz w:val="18"/>
    </w:rPr>
  </w:style>
  <w:style w:type="paragraph" w:styleId="affff4">
    <w:name w:val="endnote text"/>
    <w:basedOn w:val="a4"/>
    <w:link w:val="affff5"/>
    <w:semiHidden/>
    <w:unhideWhenUsed/>
    <w:rsid w:val="00F41932"/>
    <w:pPr>
      <w:spacing w:after="0" w:line="240" w:lineRule="auto"/>
    </w:pPr>
    <w:rPr>
      <w:szCs w:val="20"/>
    </w:rPr>
  </w:style>
  <w:style w:type="character" w:customStyle="1" w:styleId="affff5">
    <w:name w:val="Текст концевой сноски Знак"/>
    <w:basedOn w:val="a5"/>
    <w:link w:val="affff4"/>
    <w:semiHidden/>
    <w:rsid w:val="00F41932"/>
    <w:rPr>
      <w:sz w:val="20"/>
      <w:szCs w:val="20"/>
    </w:rPr>
  </w:style>
  <w:style w:type="character" w:styleId="affff6">
    <w:name w:val="endnote reference"/>
    <w:basedOn w:val="a5"/>
    <w:semiHidden/>
    <w:unhideWhenUsed/>
    <w:rsid w:val="00F41932"/>
    <w:rPr>
      <w:vertAlign w:val="superscript"/>
    </w:rPr>
  </w:style>
  <w:style w:type="character" w:styleId="affff7">
    <w:name w:val="Hyperlink"/>
    <w:basedOn w:val="a5"/>
    <w:uiPriority w:val="99"/>
    <w:unhideWhenUsed/>
    <w:rsid w:val="003230D6"/>
    <w:rPr>
      <w:color w:val="0563C1" w:themeColor="hyperlink"/>
      <w:u w:val="single"/>
    </w:rPr>
  </w:style>
  <w:style w:type="paragraph" w:styleId="affff8">
    <w:name w:val="annotation text"/>
    <w:basedOn w:val="a4"/>
    <w:link w:val="affff9"/>
    <w:semiHidden/>
    <w:unhideWhenUsed/>
    <w:rsid w:val="00130214"/>
    <w:pPr>
      <w:spacing w:line="240" w:lineRule="auto"/>
    </w:pPr>
    <w:rPr>
      <w:szCs w:val="20"/>
    </w:rPr>
  </w:style>
  <w:style w:type="character" w:customStyle="1" w:styleId="affff9">
    <w:name w:val="Текст примечания Знак"/>
    <w:basedOn w:val="a5"/>
    <w:link w:val="affff8"/>
    <w:semiHidden/>
    <w:rsid w:val="0013021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UseLongFileNames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LIKIN~1\AppData\Local\Temp\notesFFF692\D-4.4.1%20&#1079;&#1072;&#1087;&#1088;&#1086;&#1089;_&#1048;&#1058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E0A49F-E789-4F2E-BF82-6F9E347DF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D-4.4.1 запрос_ИТ.dotx</Template>
  <TotalTime>0</TotalTime>
  <Pages>2</Pages>
  <Words>577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Dmitry</cp:lastModifiedBy>
  <cp:revision>2</cp:revision>
  <cp:lastPrinted>2019-08-28T13:55:00Z</cp:lastPrinted>
  <dcterms:created xsi:type="dcterms:W3CDTF">2021-09-19T20:57:00Z</dcterms:created>
  <dcterms:modified xsi:type="dcterms:W3CDTF">2021-09-19T20:57:00Z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leaseDateStr">
    <vt:lpwstr>01.09.2020 13:37:54</vt:lpwstr>
  </property>
</Properties>
</file>