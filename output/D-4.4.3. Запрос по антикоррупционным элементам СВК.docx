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DB98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01B00F3E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5A4579C4" w14:textId="437D9B53" w:rsidR="0018091E" w:rsidRPr="003724FE" w:rsidRDefault="0018091E" w:rsidP="0018091E">
      <w:pPr>
        <w:pStyle w:val="aff4"/>
      </w:pPr>
      <w:r w:rsidRPr="003724FE">
        <w:t>[Организация]</w:t>
      </w:r>
    </w:p>
    <w:p w14:paraId="365D2F8B" w14:textId="13CFE83B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2FF5C216" w14:textId="4A939457" w:rsidR="0018091E" w:rsidRPr="003724FE" w:rsidRDefault="0018091E" w:rsidP="0018091E">
      <w:pPr>
        <w:pStyle w:val="aff4"/>
      </w:pPr>
      <w:r w:rsidRPr="003724FE">
        <w:t>[И.О.Фамилия]</w:t>
      </w:r>
    </w:p>
    <w:p w14:paraId="022390A0" w14:textId="39ADEE56" w:rsidR="0018091E" w:rsidRDefault="0018091E" w:rsidP="0018091E">
      <w:r>
        <w:t>Уважаемый [Имя Отчество]!</w:t>
      </w:r>
    </w:p>
    <w:p w14:paraId="296FFA4E" w14:textId="0902A6B6" w:rsidR="00102BC9" w:rsidRDefault="00102BC9" w:rsidP="00102BC9">
      <w:r w:rsidRPr="007D4333">
        <w:t>В связи с проведением аудиторской проверки</w:t>
      </w:r>
      <w:r>
        <w:t xml:space="preserve"> бухгалтерской</w:t>
      </w:r>
      <w:r w:rsidRPr="007D4333">
        <w:t xml:space="preserve"> </w:t>
      </w:r>
      <w:r>
        <w:t>(</w:t>
      </w:r>
      <w:r w:rsidRPr="007D4333">
        <w:t>финансовой</w:t>
      </w:r>
      <w:r>
        <w:t>)</w:t>
      </w:r>
      <w:r w:rsidRPr="007D4333">
        <w:t xml:space="preserve"> отчетности </w:t>
      </w:r>
      <w:r>
        <w:t xml:space="preserve">[сокращенное наименование проверяемой организации] </w:t>
      </w:r>
      <w:r w:rsidRPr="007D4333">
        <w:t xml:space="preserve"> за 20ХХ год и на основании требований</w:t>
      </w:r>
      <w:r>
        <w:t>:</w:t>
      </w:r>
    </w:p>
    <w:p w14:paraId="47E2544F" w14:textId="77777777" w:rsidR="00102BC9" w:rsidRPr="00F5296E" w:rsidRDefault="00102BC9" w:rsidP="00102BC9">
      <w:pPr>
        <w:pStyle w:val="a0"/>
      </w:pPr>
      <w:r w:rsidRPr="00F5296E">
        <w:t xml:space="preserve">п.6 МСА 315 </w:t>
      </w:r>
      <w:r w:rsidR="00722F37">
        <w:t xml:space="preserve">(пересмотренного) </w:t>
      </w:r>
      <w:r w:rsidRPr="00F5296E">
        <w:t xml:space="preserve">«Выявление и оценка рисков существенного искажения посредством изучения организации и ее окружения», </w:t>
      </w:r>
    </w:p>
    <w:p w14:paraId="50C9409A" w14:textId="77777777" w:rsidR="00102BC9" w:rsidRPr="00F5296E" w:rsidRDefault="00102BC9" w:rsidP="00102BC9">
      <w:pPr>
        <w:pStyle w:val="a0"/>
      </w:pPr>
      <w:r w:rsidRPr="00F5296E">
        <w:t>п.17 МСА 240 «Обязанности аудитора в отношении недобросовестных действий при проведении аудита финансовой отчетности»,</w:t>
      </w:r>
    </w:p>
    <w:p w14:paraId="53C02EFB" w14:textId="77777777" w:rsidR="00102BC9" w:rsidRPr="00F5296E" w:rsidRDefault="00102BC9" w:rsidP="00102BC9">
      <w:pPr>
        <w:pStyle w:val="a0"/>
      </w:pPr>
      <w:r w:rsidRPr="00F5296E">
        <w:t>п.</w:t>
      </w:r>
      <w:r w:rsidR="00722F37" w:rsidRPr="00F5296E">
        <w:t>1</w:t>
      </w:r>
      <w:r w:rsidR="00722F37">
        <w:t>5</w:t>
      </w:r>
      <w:r w:rsidR="00722F37" w:rsidRPr="00F5296E">
        <w:t xml:space="preserve"> </w:t>
      </w:r>
      <w:r w:rsidRPr="00F5296E">
        <w:t xml:space="preserve">МСА 250 </w:t>
      </w:r>
      <w:r w:rsidR="00722F37">
        <w:t>(пересмотренного )</w:t>
      </w:r>
      <w:r w:rsidRPr="00F5296E">
        <w:t>«Рассмотрение законов и нормативных актов в ходе аудита финансовой отчетности»,</w:t>
      </w:r>
    </w:p>
    <w:p w14:paraId="0ED747A0" w14:textId="77777777" w:rsidR="00102BC9" w:rsidRPr="00F5296E" w:rsidRDefault="00102BC9" w:rsidP="00102BC9">
      <w:pPr>
        <w:pStyle w:val="a0"/>
      </w:pPr>
      <w:r w:rsidRPr="00F5296E">
        <w:t>пп.</w:t>
      </w:r>
      <w:r w:rsidR="00722F37">
        <w:t>а</w:t>
      </w:r>
      <w:r w:rsidRPr="00F5296E">
        <w:t>) п.</w:t>
      </w:r>
      <w:r w:rsidR="00722F37">
        <w:t>32</w:t>
      </w:r>
      <w:r w:rsidR="00722F37" w:rsidRPr="00F5296E">
        <w:t xml:space="preserve"> </w:t>
      </w:r>
      <w:r w:rsidRPr="00F5296E">
        <w:t xml:space="preserve">«Методических указаний по организации и осуществлению аудиторскими организациями и индивидуальными аудиторами противодействия коррупции» (одобрены Советом по аудиторской деятельности </w:t>
      </w:r>
      <w:r w:rsidR="00722F37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6 июня 2017 г, протокол № 34</w:t>
      </w:r>
      <w:r w:rsidRPr="00F5296E">
        <w:t>)</w:t>
      </w:r>
    </w:p>
    <w:p w14:paraId="73E382F0" w14:textId="77777777" w:rsidR="00102BC9" w:rsidRPr="007D4333" w:rsidRDefault="00102BC9" w:rsidP="00102BC9">
      <w:r w:rsidRPr="007D4333">
        <w:t xml:space="preserve">просим Вас сообщить нам следующие </w:t>
      </w:r>
      <w:r>
        <w:t xml:space="preserve">ниже </w:t>
      </w:r>
      <w:r w:rsidRPr="007D4333">
        <w:t xml:space="preserve">сведения, </w:t>
      </w:r>
      <w:r>
        <w:t>а также приложить копии нормативных актов Вашей организации, упомянутые Вами в ответах на вопросы</w:t>
      </w:r>
      <w:r w:rsidRPr="007D4333">
        <w:t>.</w:t>
      </w:r>
    </w:p>
    <w:tbl>
      <w:tblPr>
        <w:tblStyle w:val="afff9"/>
        <w:tblW w:w="4994" w:type="pct"/>
        <w:tblLook w:val="07A0" w:firstRow="1" w:lastRow="0" w:firstColumn="1" w:lastColumn="1" w:noHBand="1" w:noVBand="1"/>
      </w:tblPr>
      <w:tblGrid>
        <w:gridCol w:w="747"/>
        <w:gridCol w:w="4498"/>
        <w:gridCol w:w="3153"/>
      </w:tblGrid>
      <w:tr w:rsidR="00102BC9" w:rsidRPr="008868CB" w14:paraId="2586B338" w14:textId="77777777" w:rsidTr="0013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45" w:type="pct"/>
          </w:tcPr>
          <w:p w14:paraId="7A232BC4" w14:textId="77777777" w:rsidR="00102BC9" w:rsidRPr="008868CB" w:rsidRDefault="00102BC9" w:rsidP="00E33289">
            <w:pPr>
              <w:pStyle w:val="affc"/>
            </w:pPr>
            <w:r w:rsidRPr="008868CB">
              <w:t>№</w:t>
            </w:r>
          </w:p>
        </w:tc>
        <w:tc>
          <w:tcPr>
            <w:tcW w:w="2678" w:type="pct"/>
          </w:tcPr>
          <w:p w14:paraId="325304B3" w14:textId="77777777" w:rsidR="00102BC9" w:rsidRPr="008868CB" w:rsidRDefault="00102BC9" w:rsidP="00E33289">
            <w:pPr>
              <w:pStyle w:val="affc"/>
            </w:pPr>
            <w:r w:rsidRPr="008868CB">
              <w:t>Вопрос</w:t>
            </w:r>
          </w:p>
        </w:tc>
        <w:tc>
          <w:tcPr>
            <w:tcW w:w="1877" w:type="pct"/>
          </w:tcPr>
          <w:p w14:paraId="35E822AA" w14:textId="77777777" w:rsidR="00102BC9" w:rsidRPr="008868CB" w:rsidRDefault="00102BC9" w:rsidP="00E33289">
            <w:pPr>
              <w:pStyle w:val="affc"/>
            </w:pPr>
            <w:r>
              <w:t xml:space="preserve">Ответ: </w:t>
            </w:r>
            <w:r w:rsidRPr="008868CB">
              <w:t>Да</w:t>
            </w:r>
            <w:r>
              <w:t xml:space="preserve"> / Нет</w:t>
            </w:r>
            <w:r w:rsidRPr="008868CB">
              <w:br/>
            </w:r>
            <w:r w:rsidRPr="00F66662">
              <w:rPr>
                <w:i/>
              </w:rPr>
              <w:t>(если «Да» , укажите наименование соответствующего документа (реквизиты, когда принят, кем утвержден), название службы, ФИО ответственного лица и т.п.)</w:t>
            </w:r>
          </w:p>
        </w:tc>
      </w:tr>
      <w:tr w:rsidR="00102BC9" w:rsidRPr="00A05188" w14:paraId="3BDFB049" w14:textId="77777777" w:rsidTr="00135E89">
        <w:trPr>
          <w:trHeight w:val="20"/>
        </w:trPr>
        <w:tc>
          <w:tcPr>
            <w:tcW w:w="445" w:type="pct"/>
          </w:tcPr>
          <w:p w14:paraId="3B962E8E" w14:textId="77777777" w:rsidR="00102BC9" w:rsidRPr="008868CB" w:rsidRDefault="00102BC9" w:rsidP="00E33289">
            <w:pPr>
              <w:pStyle w:val="affb"/>
            </w:pPr>
            <w:r w:rsidRPr="008868CB">
              <w:t>1.</w:t>
            </w:r>
          </w:p>
        </w:tc>
        <w:tc>
          <w:tcPr>
            <w:tcW w:w="2678" w:type="pct"/>
          </w:tcPr>
          <w:p w14:paraId="0B84D4CE" w14:textId="77777777" w:rsidR="00102BC9" w:rsidRPr="008868CB" w:rsidRDefault="00102BC9" w:rsidP="00E33289">
            <w:pPr>
              <w:pStyle w:val="affb"/>
            </w:pPr>
            <w:r w:rsidRPr="008868CB">
              <w:t>Утверждены ли в организации политики и процедуры в области этики, кодексы этики/кодексы поведения, в соответствии с которыми руководством принимается на себя ответственность за обеспечение соблюдения законодательства о противодействии коррупции?</w:t>
            </w:r>
          </w:p>
        </w:tc>
        <w:tc>
          <w:tcPr>
            <w:tcW w:w="1877" w:type="pct"/>
          </w:tcPr>
          <w:p w14:paraId="01E4A6CD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6D105911" w14:textId="77777777" w:rsidTr="00135E89">
        <w:trPr>
          <w:trHeight w:val="20"/>
        </w:trPr>
        <w:tc>
          <w:tcPr>
            <w:tcW w:w="445" w:type="pct"/>
          </w:tcPr>
          <w:p w14:paraId="0F7AA1A3" w14:textId="77777777" w:rsidR="00102BC9" w:rsidRPr="008868CB" w:rsidRDefault="00102BC9" w:rsidP="00E33289">
            <w:pPr>
              <w:pStyle w:val="affb"/>
            </w:pPr>
            <w:r w:rsidRPr="008868CB">
              <w:t>2.</w:t>
            </w:r>
          </w:p>
        </w:tc>
        <w:tc>
          <w:tcPr>
            <w:tcW w:w="2678" w:type="pct"/>
          </w:tcPr>
          <w:p w14:paraId="6E97AEC6" w14:textId="77777777" w:rsidR="00102BC9" w:rsidRPr="008868CB" w:rsidRDefault="00102BC9" w:rsidP="00E33289">
            <w:pPr>
              <w:pStyle w:val="affb"/>
            </w:pPr>
            <w:r w:rsidRPr="008868CB">
              <w:t xml:space="preserve">Закреплены ли в локальных документах организации требования о приверженности культуре честности, этическим стандартам и ценностям в процессе осуществления </w:t>
            </w:r>
            <w:r w:rsidRPr="008868CB">
              <w:lastRenderedPageBreak/>
              <w:t>деятельности, принятия управленческих решений и оценки/вознаграждения работников?</w:t>
            </w:r>
          </w:p>
        </w:tc>
        <w:tc>
          <w:tcPr>
            <w:tcW w:w="1877" w:type="pct"/>
          </w:tcPr>
          <w:p w14:paraId="4C18C37C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29FFE445" w14:textId="77777777" w:rsidTr="00135E89">
        <w:trPr>
          <w:trHeight w:val="20"/>
        </w:trPr>
        <w:tc>
          <w:tcPr>
            <w:tcW w:w="445" w:type="pct"/>
          </w:tcPr>
          <w:p w14:paraId="2735C608" w14:textId="77777777" w:rsidR="00102BC9" w:rsidRPr="008868CB" w:rsidRDefault="00102BC9" w:rsidP="00E33289">
            <w:pPr>
              <w:pStyle w:val="affb"/>
            </w:pPr>
            <w:r w:rsidRPr="008868CB">
              <w:t>3.</w:t>
            </w:r>
          </w:p>
        </w:tc>
        <w:tc>
          <w:tcPr>
            <w:tcW w:w="2678" w:type="pct"/>
          </w:tcPr>
          <w:p w14:paraId="54FAE743" w14:textId="77777777" w:rsidR="00102BC9" w:rsidRPr="008868CB" w:rsidRDefault="00102BC9" w:rsidP="00E33289">
            <w:pPr>
              <w:pStyle w:val="affb"/>
            </w:pPr>
            <w:r w:rsidRPr="008868CB">
              <w:t>Обязаны ли работники организации ознакомиться с кодексом этики/кодексом поведения и подтвердить ознакомление в письменном виде?</w:t>
            </w:r>
          </w:p>
        </w:tc>
        <w:tc>
          <w:tcPr>
            <w:tcW w:w="1877" w:type="pct"/>
          </w:tcPr>
          <w:p w14:paraId="3886E4AF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5C388CBD" w14:textId="77777777" w:rsidTr="00135E89">
        <w:trPr>
          <w:trHeight w:val="20"/>
        </w:trPr>
        <w:tc>
          <w:tcPr>
            <w:tcW w:w="445" w:type="pct"/>
          </w:tcPr>
          <w:p w14:paraId="58E4E49C" w14:textId="77777777" w:rsidR="00102BC9" w:rsidRPr="008868CB" w:rsidRDefault="00102BC9" w:rsidP="00E33289">
            <w:pPr>
              <w:pStyle w:val="affb"/>
            </w:pPr>
            <w:r w:rsidRPr="008868CB">
              <w:t>4.</w:t>
            </w:r>
          </w:p>
        </w:tc>
        <w:tc>
          <w:tcPr>
            <w:tcW w:w="2678" w:type="pct"/>
          </w:tcPr>
          <w:p w14:paraId="602321B1" w14:textId="77777777" w:rsidR="00102BC9" w:rsidRPr="008868CB" w:rsidRDefault="00102BC9" w:rsidP="00E33289">
            <w:pPr>
              <w:pStyle w:val="affb"/>
            </w:pPr>
            <w:r w:rsidRPr="008868CB">
              <w:t>Предусмотрено ли реагирование руководства организации на выявляемые случаи нарушения требований кодекса этики/кодекса поведения и (или) случаи неэтичного поведения?</w:t>
            </w:r>
          </w:p>
        </w:tc>
        <w:tc>
          <w:tcPr>
            <w:tcW w:w="1877" w:type="pct"/>
          </w:tcPr>
          <w:p w14:paraId="3ED06828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0DD91616" w14:textId="77777777" w:rsidTr="00135E89">
        <w:trPr>
          <w:trHeight w:val="20"/>
        </w:trPr>
        <w:tc>
          <w:tcPr>
            <w:tcW w:w="445" w:type="pct"/>
          </w:tcPr>
          <w:p w14:paraId="007C1012" w14:textId="77777777" w:rsidR="00102BC9" w:rsidRPr="008868CB" w:rsidRDefault="00102BC9" w:rsidP="00E33289">
            <w:pPr>
              <w:pStyle w:val="affb"/>
            </w:pPr>
            <w:r w:rsidRPr="008868CB">
              <w:t>5.</w:t>
            </w:r>
          </w:p>
        </w:tc>
        <w:tc>
          <w:tcPr>
            <w:tcW w:w="2678" w:type="pct"/>
          </w:tcPr>
          <w:p w14:paraId="32813B1C" w14:textId="77777777" w:rsidR="00102BC9" w:rsidRPr="008868CB" w:rsidRDefault="00102BC9" w:rsidP="00E33289">
            <w:pPr>
              <w:pStyle w:val="affb"/>
            </w:pPr>
            <w:r w:rsidRPr="008868CB">
              <w:t>Предусмотрены ли в локальных документах требования о поддержании руководством внутренней политики и культуры недопустимости нарушения/обхода требований внутреннего контроля?</w:t>
            </w:r>
          </w:p>
        </w:tc>
        <w:tc>
          <w:tcPr>
            <w:tcW w:w="1877" w:type="pct"/>
          </w:tcPr>
          <w:p w14:paraId="22C58056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015E2C38" w14:textId="77777777" w:rsidTr="00135E89">
        <w:trPr>
          <w:trHeight w:val="20"/>
        </w:trPr>
        <w:tc>
          <w:tcPr>
            <w:tcW w:w="445" w:type="pct"/>
          </w:tcPr>
          <w:p w14:paraId="5C30F39D" w14:textId="77777777" w:rsidR="00102BC9" w:rsidRPr="008868CB" w:rsidRDefault="00102BC9" w:rsidP="00E33289">
            <w:pPr>
              <w:pStyle w:val="affb"/>
            </w:pPr>
            <w:r w:rsidRPr="008868CB">
              <w:t>6.</w:t>
            </w:r>
          </w:p>
        </w:tc>
        <w:tc>
          <w:tcPr>
            <w:tcW w:w="2678" w:type="pct"/>
          </w:tcPr>
          <w:p w14:paraId="5CFEB745" w14:textId="77777777" w:rsidR="00102BC9" w:rsidRPr="008868CB" w:rsidRDefault="00102BC9" w:rsidP="00E33289">
            <w:pPr>
              <w:pStyle w:val="affb"/>
            </w:pPr>
            <w:r w:rsidRPr="008868CB">
              <w:t>Сформировано ли в организации подразделение по управлению рисками, или назначено ли ответственное лицо по управлению рисками, или организован ли иной процесс выявления рисков, оценки значимости данных рисков и вероятности их возникновения, а также принятия решений о мерах по сокращению и управлению данными рисками?</w:t>
            </w:r>
          </w:p>
        </w:tc>
        <w:tc>
          <w:tcPr>
            <w:tcW w:w="1877" w:type="pct"/>
          </w:tcPr>
          <w:p w14:paraId="32C9C382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538C0A77" w14:textId="77777777" w:rsidTr="00135E89">
        <w:trPr>
          <w:trHeight w:val="20"/>
        </w:trPr>
        <w:tc>
          <w:tcPr>
            <w:tcW w:w="445" w:type="pct"/>
          </w:tcPr>
          <w:p w14:paraId="14D31998" w14:textId="77777777" w:rsidR="00102BC9" w:rsidRPr="008868CB" w:rsidRDefault="00102BC9" w:rsidP="00E33289">
            <w:pPr>
              <w:pStyle w:val="affb"/>
            </w:pPr>
            <w:r w:rsidRPr="008868CB">
              <w:t>7.</w:t>
            </w:r>
          </w:p>
        </w:tc>
        <w:tc>
          <w:tcPr>
            <w:tcW w:w="2678" w:type="pct"/>
          </w:tcPr>
          <w:p w14:paraId="01898702" w14:textId="77777777" w:rsidR="00102BC9" w:rsidRPr="008868CB" w:rsidRDefault="00102BC9" w:rsidP="00E33289">
            <w:pPr>
              <w:pStyle w:val="affb"/>
            </w:pPr>
            <w:r w:rsidRPr="008868CB">
              <w:t>Представляет ли регулярно ответственное подразделение или лицо отчеты представителям собственников или исполнительному органу</w:t>
            </w:r>
            <w:r>
              <w:t>?</w:t>
            </w:r>
          </w:p>
        </w:tc>
        <w:tc>
          <w:tcPr>
            <w:tcW w:w="1877" w:type="pct"/>
          </w:tcPr>
          <w:p w14:paraId="140D0BD8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74A8D40C" w14:textId="77777777" w:rsidTr="00135E89">
        <w:trPr>
          <w:trHeight w:val="20"/>
        </w:trPr>
        <w:tc>
          <w:tcPr>
            <w:tcW w:w="445" w:type="pct"/>
          </w:tcPr>
          <w:p w14:paraId="3E7A4C46" w14:textId="77777777" w:rsidR="00102BC9" w:rsidRPr="008868CB" w:rsidRDefault="00102BC9" w:rsidP="00E33289">
            <w:pPr>
              <w:pStyle w:val="affb"/>
            </w:pPr>
            <w:r w:rsidRPr="008868CB">
              <w:t>8.</w:t>
            </w:r>
          </w:p>
        </w:tc>
        <w:tc>
          <w:tcPr>
            <w:tcW w:w="2678" w:type="pct"/>
          </w:tcPr>
          <w:p w14:paraId="74CCF97C" w14:textId="77777777" w:rsidR="00102BC9" w:rsidRPr="008868CB" w:rsidRDefault="00102BC9" w:rsidP="00E33289">
            <w:pPr>
              <w:pStyle w:val="affb"/>
            </w:pPr>
            <w:r w:rsidRPr="008868CB">
              <w:t>Рассматривает ли ответственное подразделение или лицо (помимо выявления и оценки рисков) наличие стимулов, возможностей и обстоятельств, способствующих совершению правонарушений, в том числе коррупционных, а также осуществляет ли общую оценку рисков для непрерывной деятельности?</w:t>
            </w:r>
          </w:p>
        </w:tc>
        <w:tc>
          <w:tcPr>
            <w:tcW w:w="1877" w:type="pct"/>
          </w:tcPr>
          <w:p w14:paraId="768C0500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5845B844" w14:textId="77777777" w:rsidTr="00135E89">
        <w:trPr>
          <w:trHeight w:val="20"/>
        </w:trPr>
        <w:tc>
          <w:tcPr>
            <w:tcW w:w="445" w:type="pct"/>
          </w:tcPr>
          <w:p w14:paraId="0BDBC4BA" w14:textId="77777777" w:rsidR="00102BC9" w:rsidRPr="008868CB" w:rsidRDefault="00102BC9" w:rsidP="00E33289">
            <w:pPr>
              <w:pStyle w:val="affb"/>
            </w:pPr>
            <w:r w:rsidRPr="008868CB">
              <w:t>9.</w:t>
            </w:r>
          </w:p>
        </w:tc>
        <w:tc>
          <w:tcPr>
            <w:tcW w:w="2678" w:type="pct"/>
          </w:tcPr>
          <w:p w14:paraId="0916CA7F" w14:textId="77777777" w:rsidR="00102BC9" w:rsidRPr="008868CB" w:rsidRDefault="00102BC9" w:rsidP="00E33289">
            <w:pPr>
              <w:pStyle w:val="affb"/>
            </w:pPr>
            <w:r w:rsidRPr="008868CB">
              <w:t>Получает ли руководство организации информацию и данные, поддерживающие процесс оценки рисков, как из внутренних, так и из внешних источников?</w:t>
            </w:r>
          </w:p>
        </w:tc>
        <w:tc>
          <w:tcPr>
            <w:tcW w:w="1877" w:type="pct"/>
          </w:tcPr>
          <w:p w14:paraId="4A632315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27BCBF86" w14:textId="77777777" w:rsidTr="00135E89">
        <w:trPr>
          <w:trHeight w:val="20"/>
        </w:trPr>
        <w:tc>
          <w:tcPr>
            <w:tcW w:w="445" w:type="pct"/>
          </w:tcPr>
          <w:p w14:paraId="05BAE82A" w14:textId="77777777" w:rsidR="00102BC9" w:rsidRPr="008868CB" w:rsidRDefault="00102BC9" w:rsidP="00E33289">
            <w:pPr>
              <w:pStyle w:val="affb"/>
            </w:pPr>
            <w:r w:rsidRPr="008868CB">
              <w:t>10.</w:t>
            </w:r>
          </w:p>
        </w:tc>
        <w:tc>
          <w:tcPr>
            <w:tcW w:w="2678" w:type="pct"/>
          </w:tcPr>
          <w:p w14:paraId="6E695677" w14:textId="77777777" w:rsidR="00102BC9" w:rsidRPr="008868CB" w:rsidRDefault="00102BC9" w:rsidP="00E33289">
            <w:pPr>
              <w:pStyle w:val="affb"/>
            </w:pPr>
            <w:r w:rsidRPr="008868CB">
              <w:t>Осуществляет ли организация при приеме работников на ключевые должности специальную проверку кандидатов (например, проверку документов об образовании, получение отзывов (включая посредством непосредственного контакта с лицами, предоставившими отзыва) из прежнего места работы, проверку фактов наличия судимости, информации о совершенных правонарушениях, в том числе обвинениях/подозрениях, не завершившихся судебным разбирательством)?</w:t>
            </w:r>
          </w:p>
        </w:tc>
        <w:tc>
          <w:tcPr>
            <w:tcW w:w="1877" w:type="pct"/>
          </w:tcPr>
          <w:p w14:paraId="5A2710CF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0445510B" w14:textId="77777777" w:rsidTr="00135E89">
        <w:trPr>
          <w:trHeight w:val="20"/>
        </w:trPr>
        <w:tc>
          <w:tcPr>
            <w:tcW w:w="445" w:type="pct"/>
          </w:tcPr>
          <w:p w14:paraId="0F0C47DB" w14:textId="77777777" w:rsidR="00102BC9" w:rsidRPr="008868CB" w:rsidRDefault="00102BC9" w:rsidP="00E33289">
            <w:pPr>
              <w:pStyle w:val="affb"/>
            </w:pPr>
            <w:r w:rsidRPr="008868CB">
              <w:lastRenderedPageBreak/>
              <w:t>11.</w:t>
            </w:r>
          </w:p>
        </w:tc>
        <w:tc>
          <w:tcPr>
            <w:tcW w:w="2678" w:type="pct"/>
          </w:tcPr>
          <w:p w14:paraId="652D5DAB" w14:textId="77777777" w:rsidR="00102BC9" w:rsidRPr="008868CB" w:rsidRDefault="00102BC9" w:rsidP="00E33289">
            <w:pPr>
              <w:pStyle w:val="affb"/>
            </w:pPr>
            <w:r w:rsidRPr="008868CB">
              <w:t>Осуществляет ли организация до заключения договора проверку контрагентов, в том числе их правового и налогового статуса?</w:t>
            </w:r>
          </w:p>
        </w:tc>
        <w:tc>
          <w:tcPr>
            <w:tcW w:w="1877" w:type="pct"/>
          </w:tcPr>
          <w:p w14:paraId="186F6368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1FB7A51C" w14:textId="77777777" w:rsidTr="00135E89">
        <w:trPr>
          <w:trHeight w:val="20"/>
        </w:trPr>
        <w:tc>
          <w:tcPr>
            <w:tcW w:w="445" w:type="pct"/>
          </w:tcPr>
          <w:p w14:paraId="7242D8AD" w14:textId="77777777" w:rsidR="00102BC9" w:rsidRPr="008868CB" w:rsidRDefault="00102BC9" w:rsidP="00E33289">
            <w:pPr>
              <w:pStyle w:val="affb"/>
            </w:pPr>
            <w:r w:rsidRPr="008868CB">
              <w:t>12</w:t>
            </w:r>
          </w:p>
        </w:tc>
        <w:tc>
          <w:tcPr>
            <w:tcW w:w="2678" w:type="pct"/>
          </w:tcPr>
          <w:p w14:paraId="097F6235" w14:textId="77777777" w:rsidR="00102BC9" w:rsidRPr="008868CB" w:rsidRDefault="00102BC9" w:rsidP="00E33289">
            <w:pPr>
              <w:pStyle w:val="affb"/>
            </w:pPr>
            <w:r w:rsidRPr="008868CB">
              <w:t xml:space="preserve">Осуществляет ли организация до заключения договора проверку сделки (договора) с точки зрения соответствия требованиям применимого законодательства и своей внутренней организационно-распорядительной документации? </w:t>
            </w:r>
          </w:p>
        </w:tc>
        <w:tc>
          <w:tcPr>
            <w:tcW w:w="1877" w:type="pct"/>
          </w:tcPr>
          <w:p w14:paraId="76E73A61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661232" w14:paraId="7A71338D" w14:textId="77777777" w:rsidTr="00135E89">
        <w:trPr>
          <w:trHeight w:val="20"/>
        </w:trPr>
        <w:tc>
          <w:tcPr>
            <w:tcW w:w="445" w:type="pct"/>
          </w:tcPr>
          <w:p w14:paraId="6345DF0A" w14:textId="77777777" w:rsidR="00102BC9" w:rsidRPr="008868CB" w:rsidRDefault="00102BC9" w:rsidP="00E33289">
            <w:pPr>
              <w:pStyle w:val="affb"/>
            </w:pPr>
            <w:r w:rsidRPr="008868CB">
              <w:t xml:space="preserve">13. </w:t>
            </w:r>
          </w:p>
        </w:tc>
        <w:tc>
          <w:tcPr>
            <w:tcW w:w="2678" w:type="pct"/>
          </w:tcPr>
          <w:p w14:paraId="0A8A617F" w14:textId="77777777" w:rsidR="00102BC9" w:rsidRPr="008868CB" w:rsidRDefault="00102BC9" w:rsidP="00852895">
            <w:pPr>
              <w:pStyle w:val="affb"/>
            </w:pPr>
            <w:r w:rsidRPr="008868CB">
              <w:t>Предполагает ли согласование договоров в организации не менее двух уровней одобрения и осуществляется ли оно представителями нескольких подразделений (например, юридической и финансовой служб)?</w:t>
            </w:r>
          </w:p>
        </w:tc>
        <w:tc>
          <w:tcPr>
            <w:tcW w:w="1877" w:type="pct"/>
          </w:tcPr>
          <w:p w14:paraId="79CAF6F6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3A0A144D" w14:textId="77777777" w:rsidTr="00135E89">
        <w:trPr>
          <w:trHeight w:val="20"/>
        </w:trPr>
        <w:tc>
          <w:tcPr>
            <w:tcW w:w="445" w:type="pct"/>
          </w:tcPr>
          <w:p w14:paraId="63D38F8C" w14:textId="77777777" w:rsidR="00102BC9" w:rsidRPr="008868CB" w:rsidRDefault="00102BC9" w:rsidP="00E33289">
            <w:pPr>
              <w:pStyle w:val="affb"/>
            </w:pPr>
            <w:r w:rsidRPr="008868CB">
              <w:t>14.</w:t>
            </w:r>
          </w:p>
        </w:tc>
        <w:tc>
          <w:tcPr>
            <w:tcW w:w="2678" w:type="pct"/>
          </w:tcPr>
          <w:p w14:paraId="4636DA48" w14:textId="77777777" w:rsidR="00102BC9" w:rsidRPr="008868CB" w:rsidRDefault="00102BC9" w:rsidP="00E33289">
            <w:pPr>
              <w:pStyle w:val="affb"/>
            </w:pPr>
            <w:r w:rsidRPr="008868CB">
              <w:t>Устанавливаются ли и применяются ли в организации для осуществления закупок и платежей лимиты ответственности, предполагающие различный уровень (в том числе единоличным исполнительным органом) согласования в зависимости от сумм закупок и платежей?</w:t>
            </w:r>
          </w:p>
        </w:tc>
        <w:tc>
          <w:tcPr>
            <w:tcW w:w="1877" w:type="pct"/>
          </w:tcPr>
          <w:p w14:paraId="4160CFA0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29871F09" w14:textId="77777777" w:rsidTr="00135E89">
        <w:trPr>
          <w:trHeight w:val="20"/>
        </w:trPr>
        <w:tc>
          <w:tcPr>
            <w:tcW w:w="445" w:type="pct"/>
          </w:tcPr>
          <w:p w14:paraId="2FB9AC62" w14:textId="77777777" w:rsidR="00102BC9" w:rsidRPr="008868CB" w:rsidRDefault="00102BC9" w:rsidP="00E33289">
            <w:pPr>
              <w:pStyle w:val="affb"/>
            </w:pPr>
            <w:r w:rsidRPr="008868CB">
              <w:t>15.</w:t>
            </w:r>
          </w:p>
        </w:tc>
        <w:tc>
          <w:tcPr>
            <w:tcW w:w="2678" w:type="pct"/>
          </w:tcPr>
          <w:p w14:paraId="0117005A" w14:textId="77777777" w:rsidR="00102BC9" w:rsidRPr="008868CB" w:rsidRDefault="00102BC9" w:rsidP="00E33289">
            <w:pPr>
              <w:pStyle w:val="affb"/>
            </w:pPr>
            <w:r w:rsidRPr="008868CB">
              <w:t>Требуется ли в организации для договоров с организациями, зарегистрированными в иностранных юрисдикциях, предоставляющих низкий уровень налогообложения («налоговое убежище»), санкционирование (одобрение) единоличным исполнительным органом или должностным лицом, ответственным за осуществление контроля?</w:t>
            </w:r>
          </w:p>
        </w:tc>
        <w:tc>
          <w:tcPr>
            <w:tcW w:w="1877" w:type="pct"/>
          </w:tcPr>
          <w:p w14:paraId="6A751A84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224C44CE" w14:textId="77777777" w:rsidTr="00135E89">
        <w:trPr>
          <w:trHeight w:val="20"/>
        </w:trPr>
        <w:tc>
          <w:tcPr>
            <w:tcW w:w="445" w:type="pct"/>
          </w:tcPr>
          <w:p w14:paraId="3FBE5C7C" w14:textId="77777777" w:rsidR="00102BC9" w:rsidRPr="008868CB" w:rsidRDefault="00102BC9" w:rsidP="00E33289">
            <w:pPr>
              <w:pStyle w:val="affb"/>
            </w:pPr>
            <w:r w:rsidRPr="008868CB">
              <w:t>16.</w:t>
            </w:r>
          </w:p>
        </w:tc>
        <w:tc>
          <w:tcPr>
            <w:tcW w:w="2678" w:type="pct"/>
          </w:tcPr>
          <w:p w14:paraId="04EECE14" w14:textId="77777777" w:rsidR="00102BC9" w:rsidRPr="008868CB" w:rsidRDefault="00102BC9" w:rsidP="00E33289">
            <w:pPr>
              <w:pStyle w:val="affb"/>
            </w:pPr>
            <w:r w:rsidRPr="008868CB">
              <w:t>Организованы ли в организации процессы и процедуры закупок и продаж с учетом положений кодекса этики /кодекса поведения и необходимости обеспечить соблюдение законодательства о противодействии коррупции?</w:t>
            </w:r>
          </w:p>
        </w:tc>
        <w:tc>
          <w:tcPr>
            <w:tcW w:w="1877" w:type="pct"/>
          </w:tcPr>
          <w:p w14:paraId="58647E40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1E117E01" w14:textId="77777777" w:rsidTr="00135E89">
        <w:trPr>
          <w:trHeight w:val="20"/>
        </w:trPr>
        <w:tc>
          <w:tcPr>
            <w:tcW w:w="445" w:type="pct"/>
          </w:tcPr>
          <w:p w14:paraId="62F8475C" w14:textId="77777777" w:rsidR="00102BC9" w:rsidRPr="008868CB" w:rsidRDefault="00102BC9" w:rsidP="00E33289">
            <w:pPr>
              <w:pStyle w:val="affb"/>
            </w:pPr>
            <w:r w:rsidRPr="008868CB">
              <w:t>17.</w:t>
            </w:r>
          </w:p>
        </w:tc>
        <w:tc>
          <w:tcPr>
            <w:tcW w:w="2678" w:type="pct"/>
          </w:tcPr>
          <w:p w14:paraId="69D67AEC" w14:textId="77777777" w:rsidR="00102BC9" w:rsidRPr="008868CB" w:rsidRDefault="00102BC9" w:rsidP="00E33289">
            <w:pPr>
              <w:pStyle w:val="affb"/>
            </w:pPr>
            <w:r w:rsidRPr="008868CB">
              <w:t>Осуществляется ли в организации регулярное информирование работников об изменениях законодательства и внутренней организационно-распорядительной документации, в том числе путем обучения?</w:t>
            </w:r>
          </w:p>
        </w:tc>
        <w:tc>
          <w:tcPr>
            <w:tcW w:w="1877" w:type="pct"/>
          </w:tcPr>
          <w:p w14:paraId="64369C27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28DC16E5" w14:textId="77777777" w:rsidTr="00135E89">
        <w:trPr>
          <w:trHeight w:val="20"/>
        </w:trPr>
        <w:tc>
          <w:tcPr>
            <w:tcW w:w="445" w:type="pct"/>
          </w:tcPr>
          <w:p w14:paraId="201BAD2E" w14:textId="77777777" w:rsidR="00102BC9" w:rsidRPr="008868CB" w:rsidRDefault="00102BC9" w:rsidP="00E33289">
            <w:pPr>
              <w:pStyle w:val="affb"/>
            </w:pPr>
            <w:r w:rsidRPr="008868CB">
              <w:t>18.</w:t>
            </w:r>
          </w:p>
        </w:tc>
        <w:tc>
          <w:tcPr>
            <w:tcW w:w="2678" w:type="pct"/>
          </w:tcPr>
          <w:p w14:paraId="60CF75C1" w14:textId="77777777" w:rsidR="00102BC9" w:rsidRPr="008868CB" w:rsidRDefault="00102BC9" w:rsidP="00E33289">
            <w:pPr>
              <w:pStyle w:val="affb"/>
            </w:pPr>
            <w:r w:rsidRPr="008868CB">
              <w:t>Реализуются ли в организации программы профессионального обучения, соответствующего требованиям регулирующих органов и профессиональных объединений?</w:t>
            </w:r>
          </w:p>
        </w:tc>
        <w:tc>
          <w:tcPr>
            <w:tcW w:w="1877" w:type="pct"/>
          </w:tcPr>
          <w:p w14:paraId="11E56839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0DEDDF6F" w14:textId="77777777" w:rsidTr="00135E89">
        <w:trPr>
          <w:trHeight w:val="20"/>
        </w:trPr>
        <w:tc>
          <w:tcPr>
            <w:tcW w:w="445" w:type="pct"/>
          </w:tcPr>
          <w:p w14:paraId="1E670DE9" w14:textId="77777777" w:rsidR="00102BC9" w:rsidRPr="008868CB" w:rsidRDefault="00102BC9" w:rsidP="00E33289">
            <w:pPr>
              <w:pStyle w:val="affb"/>
            </w:pPr>
            <w:r w:rsidRPr="008868CB">
              <w:t>19.</w:t>
            </w:r>
          </w:p>
        </w:tc>
        <w:tc>
          <w:tcPr>
            <w:tcW w:w="2678" w:type="pct"/>
          </w:tcPr>
          <w:p w14:paraId="728D5864" w14:textId="77777777" w:rsidR="00102BC9" w:rsidRPr="008868CB" w:rsidRDefault="00102BC9" w:rsidP="00E33289">
            <w:pPr>
              <w:pStyle w:val="affb"/>
            </w:pPr>
            <w:r w:rsidRPr="008868CB">
              <w:t xml:space="preserve">Существует </w:t>
            </w:r>
            <w:r w:rsidR="00852895" w:rsidRPr="008868CB">
              <w:t>ли в</w:t>
            </w:r>
            <w:r w:rsidRPr="008868CB">
              <w:t xml:space="preserve"> организации для сообщения о фактах (подозрениях) коррупции и недобросовестного или неэтичного поведения специальная процедура (например, «горячая линия»)? Проводятся ли по фактам нарушений (подозрениям), сообщаемых посредством «горячей линии», независимые расследования; доводятся ли результаты расследований до сведения соответствующего уровня руководства и (или) представителей собственников?</w:t>
            </w:r>
          </w:p>
        </w:tc>
        <w:tc>
          <w:tcPr>
            <w:tcW w:w="1877" w:type="pct"/>
          </w:tcPr>
          <w:p w14:paraId="3384EFBC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5C893423" w14:textId="77777777" w:rsidTr="00135E89">
        <w:trPr>
          <w:trHeight w:val="20"/>
        </w:trPr>
        <w:tc>
          <w:tcPr>
            <w:tcW w:w="445" w:type="pct"/>
          </w:tcPr>
          <w:p w14:paraId="79A15A85" w14:textId="77777777" w:rsidR="00102BC9" w:rsidRPr="008868CB" w:rsidRDefault="00102BC9" w:rsidP="00E33289">
            <w:pPr>
              <w:pStyle w:val="affb"/>
            </w:pPr>
            <w:r w:rsidRPr="008868CB">
              <w:t>20.</w:t>
            </w:r>
          </w:p>
        </w:tc>
        <w:tc>
          <w:tcPr>
            <w:tcW w:w="2678" w:type="pct"/>
          </w:tcPr>
          <w:p w14:paraId="3E1A9F2C" w14:textId="77777777" w:rsidR="00102BC9" w:rsidRPr="008868CB" w:rsidRDefault="00102BC9" w:rsidP="00E33289">
            <w:pPr>
              <w:pStyle w:val="affb"/>
            </w:pPr>
            <w:r w:rsidRPr="008868CB">
              <w:t>Согласовываются ли внешние коммуникации в организации с ответственными руководителями? Контролируется ли переписка и иное взаимодействие аудируемого лица с государственными органами руководством или специально назначенным ответственным лицом?</w:t>
            </w:r>
          </w:p>
        </w:tc>
        <w:tc>
          <w:tcPr>
            <w:tcW w:w="1877" w:type="pct"/>
          </w:tcPr>
          <w:p w14:paraId="1E592265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60E2855C" w14:textId="77777777" w:rsidTr="00135E89">
        <w:trPr>
          <w:trHeight w:val="20"/>
        </w:trPr>
        <w:tc>
          <w:tcPr>
            <w:tcW w:w="445" w:type="pct"/>
          </w:tcPr>
          <w:p w14:paraId="16A20C71" w14:textId="77777777" w:rsidR="00102BC9" w:rsidRPr="008868CB" w:rsidRDefault="00102BC9" w:rsidP="00E33289">
            <w:pPr>
              <w:pStyle w:val="affb"/>
            </w:pPr>
            <w:r w:rsidRPr="008868CB">
              <w:t>21.</w:t>
            </w:r>
          </w:p>
        </w:tc>
        <w:tc>
          <w:tcPr>
            <w:tcW w:w="2678" w:type="pct"/>
          </w:tcPr>
          <w:p w14:paraId="61C409D7" w14:textId="77777777" w:rsidR="00102BC9" w:rsidRPr="008868CB" w:rsidRDefault="00102BC9" w:rsidP="00E33289">
            <w:pPr>
              <w:pStyle w:val="affb"/>
            </w:pPr>
            <w:r w:rsidRPr="008868CB">
              <w:t>Проверяет ли в организации регулярно ответственное подразделение или лицо (например, служба внутреннего аудита или внутренний аудитор) работоспособность и эффективность системы внутреннего контроля, сохранность и эффективность использования активов?  Подготавливаются ли по результатам проверок отчеты и рекомендации по устранению недостатков и предотвращению нарушений для комитета по аудиту (если он создан), руководства и (или) представителей собственников аудируемого лица?</w:t>
            </w:r>
          </w:p>
        </w:tc>
        <w:tc>
          <w:tcPr>
            <w:tcW w:w="1877" w:type="pct"/>
          </w:tcPr>
          <w:p w14:paraId="38BA5F30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602AAA91" w14:textId="77777777" w:rsidTr="00135E89">
        <w:trPr>
          <w:trHeight w:val="20"/>
        </w:trPr>
        <w:tc>
          <w:tcPr>
            <w:tcW w:w="445" w:type="pct"/>
          </w:tcPr>
          <w:p w14:paraId="6D22FADA" w14:textId="77777777" w:rsidR="00102BC9" w:rsidRPr="008868CB" w:rsidRDefault="00102BC9" w:rsidP="00E33289">
            <w:pPr>
              <w:pStyle w:val="affb"/>
            </w:pPr>
            <w:r w:rsidRPr="008868CB">
              <w:t>22.</w:t>
            </w:r>
          </w:p>
        </w:tc>
        <w:tc>
          <w:tcPr>
            <w:tcW w:w="2678" w:type="pct"/>
          </w:tcPr>
          <w:p w14:paraId="71FE74A1" w14:textId="77777777" w:rsidR="00102BC9" w:rsidRPr="008868CB" w:rsidRDefault="00102BC9" w:rsidP="00E33289">
            <w:pPr>
              <w:pStyle w:val="affb"/>
            </w:pPr>
            <w:r w:rsidRPr="008868CB">
              <w:t>Проводит ли при необходимости в организации ответственное подразделение или лицо специальные проверки и расследования фактов коррупции, подозрений в коррупции и операций, имеющих коррупционные признаки?</w:t>
            </w:r>
          </w:p>
        </w:tc>
        <w:tc>
          <w:tcPr>
            <w:tcW w:w="1877" w:type="pct"/>
          </w:tcPr>
          <w:p w14:paraId="49CD3302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587FB251" w14:textId="77777777" w:rsidTr="00135E89">
        <w:trPr>
          <w:trHeight w:val="20"/>
        </w:trPr>
        <w:tc>
          <w:tcPr>
            <w:tcW w:w="445" w:type="pct"/>
          </w:tcPr>
          <w:p w14:paraId="5FDE6A85" w14:textId="77777777" w:rsidR="00102BC9" w:rsidRPr="008868CB" w:rsidRDefault="00102BC9" w:rsidP="00E33289">
            <w:pPr>
              <w:pStyle w:val="affb"/>
            </w:pPr>
            <w:r w:rsidRPr="008868CB">
              <w:t>23.</w:t>
            </w:r>
          </w:p>
        </w:tc>
        <w:tc>
          <w:tcPr>
            <w:tcW w:w="2678" w:type="pct"/>
          </w:tcPr>
          <w:p w14:paraId="72A95518" w14:textId="77777777" w:rsidR="00102BC9" w:rsidRPr="008868CB" w:rsidRDefault="00102BC9" w:rsidP="00E33289">
            <w:pPr>
              <w:pStyle w:val="affb"/>
            </w:pPr>
            <w:r w:rsidRPr="008868CB">
              <w:t>Выполняются ли в организации по результатам выполнения мероприятий, запланированных для устранения выявленных недостатков и предотвращения нарушений, дополнительные контрольные действия?</w:t>
            </w:r>
          </w:p>
        </w:tc>
        <w:tc>
          <w:tcPr>
            <w:tcW w:w="1877" w:type="pct"/>
          </w:tcPr>
          <w:p w14:paraId="65325F52" w14:textId="77777777" w:rsidR="00102BC9" w:rsidRPr="008868CB" w:rsidRDefault="00102BC9" w:rsidP="00E33289">
            <w:pPr>
              <w:pStyle w:val="affb"/>
            </w:pPr>
          </w:p>
        </w:tc>
      </w:tr>
      <w:tr w:rsidR="00102BC9" w:rsidRPr="00A05188" w14:paraId="03395CB5" w14:textId="77777777" w:rsidTr="00135E89">
        <w:trPr>
          <w:trHeight w:val="20"/>
        </w:trPr>
        <w:tc>
          <w:tcPr>
            <w:tcW w:w="445" w:type="pct"/>
          </w:tcPr>
          <w:p w14:paraId="35E8ABFC" w14:textId="77777777" w:rsidR="00102BC9" w:rsidRPr="008868CB" w:rsidRDefault="00102BC9" w:rsidP="00E33289">
            <w:pPr>
              <w:pStyle w:val="affb"/>
            </w:pPr>
            <w:r w:rsidRPr="008868CB">
              <w:t>24.</w:t>
            </w:r>
          </w:p>
        </w:tc>
        <w:tc>
          <w:tcPr>
            <w:tcW w:w="2678" w:type="pct"/>
          </w:tcPr>
          <w:p w14:paraId="3A1AC53A" w14:textId="77777777" w:rsidR="00102BC9" w:rsidRPr="008868CB" w:rsidRDefault="00102BC9" w:rsidP="00E33289">
            <w:pPr>
              <w:pStyle w:val="affb"/>
            </w:pPr>
            <w:r w:rsidRPr="008868CB">
              <w:t>Если в организации были выявлены коррупционные нарушения, то какие мероприятия были предприняты в связи с этим?</w:t>
            </w:r>
          </w:p>
        </w:tc>
        <w:tc>
          <w:tcPr>
            <w:tcW w:w="1877" w:type="pct"/>
          </w:tcPr>
          <w:p w14:paraId="300D2461" w14:textId="77777777" w:rsidR="00102BC9" w:rsidRPr="008868CB" w:rsidRDefault="00102BC9" w:rsidP="00E33289">
            <w:pPr>
              <w:pStyle w:val="affb"/>
            </w:pPr>
          </w:p>
        </w:tc>
      </w:tr>
    </w:tbl>
    <w:p w14:paraId="4AA63976" w14:textId="77777777" w:rsidR="00102BC9" w:rsidRDefault="00102BC9" w:rsidP="00102BC9">
      <w:pPr>
        <w:rPr>
          <w:bCs/>
        </w:rPr>
      </w:pPr>
      <w:r>
        <w:rPr>
          <w:bCs/>
        </w:rPr>
        <w:t xml:space="preserve"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 </w:t>
      </w:r>
    </w:p>
    <w:p w14:paraId="65F73610" w14:textId="77777777" w:rsidR="00102BC9" w:rsidRPr="00747551" w:rsidRDefault="00102BC9" w:rsidP="00102BC9">
      <w:pPr>
        <w:rPr>
          <w:bCs/>
        </w:rPr>
      </w:pPr>
      <w:r w:rsidRPr="00747551">
        <w:rPr>
          <w:bCs/>
        </w:rPr>
        <w:t>Ответ на наш запрос просим направлять на адрес:</w:t>
      </w:r>
    </w:p>
    <w:p w14:paraId="57E1FE9E" w14:textId="77777777" w:rsidR="00FB6978" w:rsidRDefault="00FB6978" w:rsidP="00FB6978">
      <w:r>
        <w:t>101990, г. Москва, ул. Мясницкая, 44/1, стр.2АБ. Аудиторская фирма «ФБК»</w:t>
      </w:r>
    </w:p>
    <w:p w14:paraId="13F1E870" w14:textId="77777777" w:rsidR="00102BC9" w:rsidRPr="00747551" w:rsidRDefault="00102BC9" w:rsidP="00102BC9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14:paraId="426EDFE3" w14:textId="77777777" w:rsidR="00102BC9" w:rsidRPr="00747551" w:rsidRDefault="00102BC9" w:rsidP="00102BC9">
      <w:pPr>
        <w:rPr>
          <w:bCs/>
        </w:rPr>
      </w:pPr>
      <w:r w:rsidRPr="00747551">
        <w:rPr>
          <w:bCs/>
        </w:rPr>
        <w:t>Тел.: (495) 737-53-53. Факс (495) 737-53-47</w:t>
      </w:r>
    </w:p>
    <w:p w14:paraId="328FE115" w14:textId="77777777" w:rsidR="00102BC9" w:rsidRPr="00293BFA" w:rsidRDefault="00102BC9" w:rsidP="00102BC9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54BA9F65" w14:textId="77777777" w:rsidR="00102BC9" w:rsidRDefault="00102BC9" w:rsidP="00102BC9">
      <w:pPr>
        <w:pStyle w:val="aff6"/>
      </w:pPr>
      <w:r>
        <w:t xml:space="preserve">Руководитель задания по аудиту </w:t>
      </w:r>
    </w:p>
    <w:p w14:paraId="1681CB72" w14:textId="491645D5" w:rsidR="00102BC9" w:rsidRDefault="00102BC9" w:rsidP="00135E89">
      <w:pPr>
        <w:pStyle w:val="aff6"/>
      </w:pPr>
      <w:r w:rsidRPr="00EE1ABD">
        <w:t>[И.О. Фамилия]</w:t>
      </w:r>
    </w:p>
    <w:sectPr w:rsidR="00102BC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9161E" w14:textId="77777777" w:rsidR="003B6765" w:rsidRDefault="003B6765" w:rsidP="00403DA6">
      <w:pPr>
        <w:spacing w:after="0" w:line="240" w:lineRule="auto"/>
      </w:pPr>
      <w:r>
        <w:separator/>
      </w:r>
    </w:p>
  </w:endnote>
  <w:endnote w:type="continuationSeparator" w:id="0">
    <w:p w14:paraId="30CF4869" w14:textId="77777777" w:rsidR="003B6765" w:rsidRDefault="003B6765" w:rsidP="00403DA6">
      <w:pPr>
        <w:spacing w:after="0" w:line="240" w:lineRule="auto"/>
      </w:pPr>
      <w:r>
        <w:continuationSeparator/>
      </w:r>
    </w:p>
  </w:endnote>
  <w:endnote w:type="continuationNotice" w:id="1">
    <w:p w14:paraId="45D0DBC3" w14:textId="77777777" w:rsidR="003B6765" w:rsidRPr="00F41932" w:rsidRDefault="003B6765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1762621D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DA0C924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4C515526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73C825F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343A6127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45A9FB8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13AE1DA1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604214">
            <w:rPr>
              <w:rStyle w:val="af0"/>
              <w:noProof/>
              <w:sz w:val="16"/>
              <w:szCs w:val="16"/>
              <w:lang w:val="ru-RU"/>
            </w:rPr>
            <w:t>4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19B35D6B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11380A1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EADE5A4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20C0039A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20463DC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D77DFD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AD321AF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688C8AA3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156FA4C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00CCF6CD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224CAFF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2AF7351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6A185" w14:textId="77777777" w:rsidR="003B6765" w:rsidRDefault="003B6765" w:rsidP="003B476E">
      <w:pPr>
        <w:spacing w:after="0" w:line="240" w:lineRule="auto"/>
      </w:pPr>
      <w:r>
        <w:separator/>
      </w:r>
    </w:p>
  </w:footnote>
  <w:footnote w:type="continuationSeparator" w:id="0">
    <w:p w14:paraId="6DD6097E" w14:textId="77777777" w:rsidR="003B6765" w:rsidRDefault="003B6765" w:rsidP="00403DA6">
      <w:pPr>
        <w:spacing w:after="0" w:line="240" w:lineRule="auto"/>
      </w:pPr>
      <w:r>
        <w:continuationSeparator/>
      </w:r>
    </w:p>
  </w:footnote>
  <w:footnote w:type="continuationNotice" w:id="1">
    <w:p w14:paraId="2A15B430" w14:textId="77777777" w:rsidR="003B6765" w:rsidRPr="00F41932" w:rsidRDefault="003B6765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7738C984" w14:textId="77777777" w:rsidTr="007C02D6">
      <w:trPr>
        <w:trHeight w:val="952"/>
      </w:trPr>
      <w:tc>
        <w:tcPr>
          <w:tcW w:w="9183" w:type="dxa"/>
          <w:hideMark/>
        </w:tcPr>
        <w:p w14:paraId="1F78C560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0110487" wp14:editId="47E76092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97BE65" w14:textId="77777777" w:rsidR="007C02D6" w:rsidRDefault="007C02D6" w:rsidP="007C02D6">
    <w:pPr>
      <w:spacing w:after="0" w:line="240" w:lineRule="auto"/>
      <w:rPr>
        <w:sz w:val="2"/>
      </w:rPr>
    </w:pPr>
  </w:p>
  <w:p w14:paraId="507002D4" w14:textId="77777777" w:rsidR="007C02D6" w:rsidRDefault="007C02D6" w:rsidP="007C02D6">
    <w:pPr>
      <w:pStyle w:val="ad"/>
      <w:rPr>
        <w:sz w:val="2"/>
        <w:szCs w:val="2"/>
      </w:rPr>
    </w:pPr>
  </w:p>
  <w:p w14:paraId="74296C8F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6CAF4D4A" w14:textId="77777777" w:rsidTr="007C02D6">
      <w:trPr>
        <w:trHeight w:val="936"/>
      </w:trPr>
      <w:tc>
        <w:tcPr>
          <w:tcW w:w="9200" w:type="dxa"/>
          <w:hideMark/>
        </w:tcPr>
        <w:p w14:paraId="79F5FB1C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2709D5B" wp14:editId="05515725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C351449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363275E5" w14:textId="77777777" w:rsidTr="007C02D6">
      <w:trPr>
        <w:trHeight w:val="777"/>
      </w:trPr>
      <w:tc>
        <w:tcPr>
          <w:tcW w:w="8405" w:type="dxa"/>
        </w:tcPr>
        <w:p w14:paraId="3B57E67F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543F7B80" w14:textId="77777777" w:rsidTr="007C02D6">
      <w:trPr>
        <w:trHeight w:val="2268"/>
      </w:trPr>
      <w:tc>
        <w:tcPr>
          <w:tcW w:w="8405" w:type="dxa"/>
          <w:hideMark/>
        </w:tcPr>
        <w:p w14:paraId="48E1B146" w14:textId="77777777" w:rsidR="007C02D6" w:rsidRDefault="007C02D6" w:rsidP="007C02D6">
          <w:pPr>
            <w:pStyle w:val="affff"/>
          </w:pPr>
          <w:r>
            <w:t>ФБК</w:t>
          </w:r>
        </w:p>
        <w:p w14:paraId="155AB787" w14:textId="77777777" w:rsidR="007C02D6" w:rsidRPr="006213FC" w:rsidRDefault="006213FC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2271C5F4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260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02BC9"/>
    <w:rsid w:val="00126574"/>
    <w:rsid w:val="00135E89"/>
    <w:rsid w:val="00145D63"/>
    <w:rsid w:val="0016649F"/>
    <w:rsid w:val="001666F2"/>
    <w:rsid w:val="0018091E"/>
    <w:rsid w:val="001875B7"/>
    <w:rsid w:val="00191A25"/>
    <w:rsid w:val="00191C19"/>
    <w:rsid w:val="00192260"/>
    <w:rsid w:val="001A48DE"/>
    <w:rsid w:val="001B1D73"/>
    <w:rsid w:val="001C466F"/>
    <w:rsid w:val="001C653B"/>
    <w:rsid w:val="001C6545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8786B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A6522"/>
    <w:rsid w:val="003B2989"/>
    <w:rsid w:val="003B476E"/>
    <w:rsid w:val="003B6765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B2CFC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214"/>
    <w:rsid w:val="0060457B"/>
    <w:rsid w:val="0061147E"/>
    <w:rsid w:val="006165B2"/>
    <w:rsid w:val="006213FC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22F37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628"/>
    <w:rsid w:val="008349AC"/>
    <w:rsid w:val="00834D91"/>
    <w:rsid w:val="00846A2B"/>
    <w:rsid w:val="00852895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4AA8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E54F2"/>
    <w:rsid w:val="00AF7AAF"/>
    <w:rsid w:val="00AF7D32"/>
    <w:rsid w:val="00B2103D"/>
    <w:rsid w:val="00B31F3E"/>
    <w:rsid w:val="00B31FDF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0926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5714"/>
    <w:rsid w:val="00F77D92"/>
    <w:rsid w:val="00F83790"/>
    <w:rsid w:val="00F86627"/>
    <w:rsid w:val="00F86E43"/>
    <w:rsid w:val="00FB6978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BA960B0"/>
  <w15:docId w15:val="{8F0A4252-32DC-4344-8C93-329B6B9E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4.4.3%20&#1057;&#1042;&#1050;_&#1072;&#1085;&#1090;&#1080;&#1082;&#1086;&#1088;&#1088;&#1091;&#1087;&#109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E6A8-E0D5-4CCE-8639-DC589AC4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D-4.4.3 СВК_антикоррупц.dotx</Template>
  <TotalTime>0</TotalTime>
  <Pages>3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