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63325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14350E13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5269BD80" w14:textId="330184FF" w:rsidR="0018091E" w:rsidRPr="003724FE" w:rsidRDefault="0018091E" w:rsidP="0018091E">
      <w:pPr>
        <w:pStyle w:val="aff4"/>
      </w:pPr>
      <w:r w:rsidRPr="003724FE">
        <w:t>[Организация]</w:t>
      </w:r>
    </w:p>
    <w:p w14:paraId="3D97C618" w14:textId="36FB7624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02976475" w14:textId="002AE536" w:rsidR="0018091E" w:rsidRPr="003724FE" w:rsidRDefault="0018091E" w:rsidP="0018091E">
      <w:pPr>
        <w:pStyle w:val="aff4"/>
      </w:pPr>
      <w:r w:rsidRPr="003724FE">
        <w:t>[И.О.Фамилия]</w:t>
      </w:r>
    </w:p>
    <w:p w14:paraId="04F598E6" w14:textId="31E33AD9" w:rsidR="0018091E" w:rsidRDefault="0018091E" w:rsidP="0018091E">
      <w:r>
        <w:t>Уважаемый [Имя Отчество]!</w:t>
      </w:r>
    </w:p>
    <w:p w14:paraId="5CF77277" w14:textId="22047C60" w:rsidR="00D77B50" w:rsidRPr="00315E6B" w:rsidRDefault="00D77B50" w:rsidP="00D77B50">
      <w:r w:rsidRPr="00315E6B">
        <w:t xml:space="preserve">В соответствии с требованиями </w:t>
      </w:r>
      <w:r>
        <w:t>п.9 МСА 501 «Особенности получения аудиторских доказательств в конкретных случаях»,</w:t>
      </w:r>
      <w:r w:rsidRPr="00315E6B">
        <w:t xml:space="preserve"> просим Вас сообщить о наличии известных Вам незаконченных судебных </w:t>
      </w:r>
      <w:r>
        <w:t>разбирательств</w:t>
      </w:r>
      <w:r w:rsidRPr="00315E6B">
        <w:t xml:space="preserve"> или претензионных споров между </w:t>
      </w:r>
      <w:r>
        <w:t xml:space="preserve">[сокращенное наименование проверяемой организации] </w:t>
      </w:r>
      <w:r w:rsidRPr="00315E6B">
        <w:t xml:space="preserve"> и иными лицами по состоянию на ХХ.ХХ.20ХХ </w:t>
      </w:r>
      <w:r w:rsidRPr="008D4B36">
        <w:rPr>
          <w:rStyle w:val="affe"/>
        </w:rPr>
        <w:t>(указывается дата отправления данного письма</w:t>
      </w:r>
      <w:r w:rsidRPr="00315E6B">
        <w:t xml:space="preserve">) и дать </w:t>
      </w:r>
      <w:r>
        <w:t>В</w:t>
      </w:r>
      <w:r w:rsidRPr="00315E6B">
        <w:t xml:space="preserve">ашу оценку их возможных последствий для </w:t>
      </w:r>
      <w:r>
        <w:t xml:space="preserve">[сокращенное наименование проверяемой организации] </w:t>
      </w:r>
      <w:r w:rsidRPr="00315E6B">
        <w:t xml:space="preserve">, в т.ч. финансовых.  </w:t>
      </w:r>
    </w:p>
    <w:p w14:paraId="1BEF37EF" w14:textId="77777777" w:rsidR="00D77B50" w:rsidRDefault="00D77B50" w:rsidP="00D77B50">
      <w:r>
        <w:t>Ответ на наш запрос просим направлять в адрес:</w:t>
      </w:r>
    </w:p>
    <w:p w14:paraId="434187EB" w14:textId="77777777" w:rsidR="00526FE3" w:rsidRDefault="00526FE3" w:rsidP="00526FE3">
      <w:r>
        <w:t>101990, г. Москва, ул. Мясницкая, 44/1, стр.2АБ. Аудиторская фирма «ФБК»</w:t>
      </w:r>
    </w:p>
    <w:p w14:paraId="44080FC6" w14:textId="77777777" w:rsidR="00D77B50" w:rsidRDefault="00D77B50" w:rsidP="00D77B50">
      <w:r>
        <w:t>Для (Фамилия И.О. руководителя задания по аудиту)</w:t>
      </w:r>
    </w:p>
    <w:p w14:paraId="0451EAC3" w14:textId="77777777" w:rsidR="00D77B50" w:rsidRDefault="00D77B50" w:rsidP="00D77B50">
      <w:r>
        <w:t>E-mail: (указать)</w:t>
      </w:r>
    </w:p>
    <w:p w14:paraId="55A7E76C" w14:textId="77777777" w:rsidR="00D77B50" w:rsidRDefault="00D77B50" w:rsidP="00D77B50">
      <w:r>
        <w:t xml:space="preserve">Тел.: (495) 737-53-53. Факс (495) 737-53-47 </w:t>
      </w:r>
    </w:p>
    <w:p w14:paraId="2565F6FF" w14:textId="77777777" w:rsidR="00D77B50" w:rsidRPr="00293BFA" w:rsidRDefault="00D77B50" w:rsidP="00D77B50"/>
    <w:p w14:paraId="53C16988" w14:textId="77777777" w:rsidR="00D77B50" w:rsidRPr="00293BFA" w:rsidRDefault="00D77B50" w:rsidP="00D77B50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14:paraId="3DFA5887" w14:textId="77777777" w:rsidR="00D77B50" w:rsidRPr="00293BFA" w:rsidRDefault="00D77B50" w:rsidP="00D77B50"/>
    <w:p w14:paraId="48230FE1" w14:textId="77777777" w:rsidR="00D77B50" w:rsidRPr="00EE1ABD" w:rsidRDefault="00D77B50" w:rsidP="00D77B50">
      <w:pPr>
        <w:pStyle w:val="aff6"/>
      </w:pPr>
      <w:r>
        <w:t>Руководитель задания по аудиту</w:t>
      </w:r>
      <w:r w:rsidRPr="00293BFA">
        <w:t xml:space="preserve"> </w:t>
      </w:r>
    </w:p>
    <w:p w14:paraId="0425069B" w14:textId="04ADCCB2" w:rsidR="00D77B50" w:rsidRDefault="00D77B50" w:rsidP="00D77B50">
      <w:pPr>
        <w:pStyle w:val="aff6"/>
      </w:pPr>
      <w:r w:rsidRPr="00EE1ABD">
        <w:t>[И.О. Фамилия]</w:t>
      </w:r>
    </w:p>
    <w:p w14:paraId="1B7B0FF3" w14:textId="77777777" w:rsidR="00D77B50" w:rsidRDefault="00D77B50" w:rsidP="00D77B50"/>
    <w:sectPr w:rsidR="00D77B50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FC21E" w14:textId="77777777" w:rsidR="00A713FC" w:rsidRDefault="00A713FC" w:rsidP="00403DA6">
      <w:pPr>
        <w:spacing w:after="0" w:line="240" w:lineRule="auto"/>
      </w:pPr>
      <w:r>
        <w:separator/>
      </w:r>
    </w:p>
  </w:endnote>
  <w:endnote w:type="continuationSeparator" w:id="0">
    <w:p w14:paraId="47BB7499" w14:textId="77777777" w:rsidR="00A713FC" w:rsidRDefault="00A713FC" w:rsidP="00403DA6">
      <w:pPr>
        <w:spacing w:after="0" w:line="240" w:lineRule="auto"/>
      </w:pPr>
      <w:r>
        <w:continuationSeparator/>
      </w:r>
    </w:p>
  </w:endnote>
  <w:endnote w:type="continuationNotice" w:id="1">
    <w:p w14:paraId="073C59A5" w14:textId="77777777" w:rsidR="00A713FC" w:rsidRPr="00F41932" w:rsidRDefault="00A713FC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66DB0DE1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1D522BB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68A213B5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CDAF44E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5426EFC5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CB05DC1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1509C055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D77B50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224433D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4344424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4C93879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4CA0D1DF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AC9DDEE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D53E9A0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073663D7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39DBA20F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0A03CA4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2E43373F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3AB334B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9E4DCCF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F9420" w14:textId="77777777" w:rsidR="00A713FC" w:rsidRDefault="00A713FC" w:rsidP="003B476E">
      <w:pPr>
        <w:spacing w:after="0" w:line="240" w:lineRule="auto"/>
      </w:pPr>
      <w:r>
        <w:separator/>
      </w:r>
    </w:p>
  </w:footnote>
  <w:footnote w:type="continuationSeparator" w:id="0">
    <w:p w14:paraId="56DB4E7D" w14:textId="77777777" w:rsidR="00A713FC" w:rsidRDefault="00A713FC" w:rsidP="00403DA6">
      <w:pPr>
        <w:spacing w:after="0" w:line="240" w:lineRule="auto"/>
      </w:pPr>
      <w:r>
        <w:continuationSeparator/>
      </w:r>
    </w:p>
  </w:footnote>
  <w:footnote w:type="continuationNotice" w:id="1">
    <w:p w14:paraId="733CFEDE" w14:textId="77777777" w:rsidR="00A713FC" w:rsidRPr="00F41932" w:rsidRDefault="00A713FC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223FF555" w14:textId="77777777" w:rsidTr="007C02D6">
      <w:trPr>
        <w:trHeight w:val="952"/>
      </w:trPr>
      <w:tc>
        <w:tcPr>
          <w:tcW w:w="9183" w:type="dxa"/>
          <w:hideMark/>
        </w:tcPr>
        <w:p w14:paraId="2B16BC3B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7647CF36" wp14:editId="3BE5516A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AB385D0" w14:textId="77777777" w:rsidR="007C02D6" w:rsidRDefault="007C02D6" w:rsidP="007C02D6">
    <w:pPr>
      <w:spacing w:after="0" w:line="240" w:lineRule="auto"/>
      <w:rPr>
        <w:sz w:val="2"/>
      </w:rPr>
    </w:pPr>
  </w:p>
  <w:p w14:paraId="24213E6D" w14:textId="77777777" w:rsidR="007C02D6" w:rsidRDefault="007C02D6" w:rsidP="007C02D6">
    <w:pPr>
      <w:pStyle w:val="ad"/>
      <w:rPr>
        <w:sz w:val="2"/>
        <w:szCs w:val="2"/>
      </w:rPr>
    </w:pPr>
  </w:p>
  <w:p w14:paraId="2A64A87A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445CB7ED" w14:textId="77777777" w:rsidTr="007C02D6">
      <w:trPr>
        <w:trHeight w:val="936"/>
      </w:trPr>
      <w:tc>
        <w:tcPr>
          <w:tcW w:w="9200" w:type="dxa"/>
          <w:hideMark/>
        </w:tcPr>
        <w:p w14:paraId="19E369C0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77120A7" wp14:editId="79FE9C01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408DC62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14A71849" w14:textId="77777777" w:rsidTr="007C02D6">
      <w:trPr>
        <w:trHeight w:val="777"/>
      </w:trPr>
      <w:tc>
        <w:tcPr>
          <w:tcW w:w="8405" w:type="dxa"/>
        </w:tcPr>
        <w:p w14:paraId="52FB7AE9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6E5D10E3" w14:textId="77777777" w:rsidTr="007C02D6">
      <w:trPr>
        <w:trHeight w:val="2268"/>
      </w:trPr>
      <w:tc>
        <w:tcPr>
          <w:tcW w:w="8405" w:type="dxa"/>
          <w:hideMark/>
        </w:tcPr>
        <w:p w14:paraId="695B619D" w14:textId="77777777" w:rsidR="007C02D6" w:rsidRDefault="007C02D6" w:rsidP="007C02D6">
          <w:pPr>
            <w:pStyle w:val="affff"/>
          </w:pPr>
          <w:r>
            <w:t>ФБК</w:t>
          </w:r>
        </w:p>
        <w:p w14:paraId="71BCAD9B" w14:textId="77777777" w:rsidR="007C02D6" w:rsidRDefault="00526FE3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035DBECB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0A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26FE3"/>
    <w:rsid w:val="00533579"/>
    <w:rsid w:val="00535061"/>
    <w:rsid w:val="005519D1"/>
    <w:rsid w:val="00552476"/>
    <w:rsid w:val="005561B2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0D7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0DA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713FC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07F0A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6D2C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274D5"/>
    <w:rsid w:val="00F354F2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5773AE5"/>
  <w15:docId w15:val="{547A04AF-0775-4374-A131-9A0916FA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6.2.2.5%20&#1047;&#1072;&#1087;&#1088;&#1086;&#1089;%20&#1074;%20&#1102;&#1088;&#1080;&#1076;&#1080;&#1095;&#1077;&#1089;&#1082;&#1091;&#1102;%20&#1089;&#1083;&#1091;&#1078;&#1073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52ED-5A2F-4D12-8C71-939AE655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D-6.2.2.5 Запрос в юридическую службу.dotx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2021-09-18T16:28:00Z</dcterms:created>
  <dcterms:modified xsi:type="dcterms:W3CDTF">2021-09-18T16:28:00Z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